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560"/>
        <w:gridCol w:w="4568"/>
      </w:tblGrid>
      <w:tr w:rsidR="00CB4D85" w:rsidRPr="006A58C3" w14:paraId="552AD2D1" w14:textId="77777777" w:rsidTr="008E4509">
        <w:tc>
          <w:tcPr>
            <w:tcW w:w="4634" w:type="dxa"/>
            <w:shd w:val="clear" w:color="auto" w:fill="auto"/>
          </w:tcPr>
          <w:p w14:paraId="552AD2CF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b/>
                <w:bCs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b/>
                <w:bCs/>
                <w:color w:val="000000"/>
                <w:szCs w:val="20"/>
                <w:lang w:eastAsia="es-MX"/>
              </w:rPr>
              <w:t xml:space="preserve">Nombre del equipo: </w:t>
            </w:r>
            <w:r w:rsidR="00A411E2" w:rsidRPr="007F16F6">
              <w:rPr>
                <w:rFonts w:cs="Arial"/>
                <w:bCs/>
                <w:color w:val="000000"/>
                <w:szCs w:val="20"/>
                <w:lang w:eastAsia="es-MX"/>
              </w:rPr>
              <w:t xml:space="preserve">DLCELPC330</w:t>
            </w:r>
          </w:p>
        </w:tc>
        <w:tc>
          <w:tcPr>
            <w:tcW w:w="4634" w:type="dxa"/>
            <w:shd w:val="clear" w:color="auto" w:fill="auto"/>
          </w:tcPr>
          <w:p w14:paraId="552AD2D0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b/>
                <w:bCs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b/>
                <w:bCs/>
                <w:color w:val="000000"/>
                <w:szCs w:val="20"/>
                <w:lang w:eastAsia="es-MX"/>
              </w:rPr>
              <w:t xml:space="preserve">Fecha: </w:t>
            </w:r>
            <w:r w:rsidR="00A411E2" w:rsidRPr="007F16F6">
              <w:rPr>
                <w:rFonts w:cs="Arial"/>
                <w:bCs/>
                <w:color w:val="000000"/>
                <w:szCs w:val="20"/>
                <w:lang w:eastAsia="es-MX"/>
              </w:rPr>
              <w:t xml:space="preserve">2021-01-07</w:t>
            </w:r>
          </w:p>
        </w:tc>
      </w:tr>
      <w:tr w:rsidR="00CB4D85" w:rsidRPr="006A58C3" w14:paraId="552AD2D4" w14:textId="77777777" w:rsidTr="008E4509">
        <w:tc>
          <w:tcPr>
            <w:tcW w:w="4634" w:type="dxa"/>
            <w:shd w:val="clear" w:color="auto" w:fill="auto"/>
          </w:tcPr>
          <w:p w14:paraId="552AD2D2" w14:textId="49F7EA3F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proofErr w:type="spellStart"/>
            <w:r w:rsidRPr="006A58C3">
              <w:rPr>
                <w:rFonts w:cs="Arial"/>
                <w:color w:val="000000"/>
                <w:szCs w:val="20"/>
                <w:lang w:eastAsia="es-MX"/>
              </w:rPr>
              <w:t>Service</w:t>
            </w:r>
            <w:proofErr w:type="spellEnd"/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 Tag: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 xml:space="preserve">84FKDW</w:t>
            </w:r>
          </w:p>
        </w:tc>
        <w:tc>
          <w:tcPr>
            <w:tcW w:w="4634" w:type="dxa"/>
            <w:shd w:val="clear" w:color="auto" w:fill="auto"/>
          </w:tcPr>
          <w:p w14:paraId="552AD2D3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Preparado por: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 xml:space="preserve">jose.lopez5</w:t>
            </w:r>
            <w:bookmarkStart w:id="0" w:name="_GoBack"/>
            <w:bookmarkEnd w:id="0"/>
          </w:p>
        </w:tc>
      </w:tr>
      <w:tr w:rsidR="00CB4D85" w:rsidRPr="006A58C3" w14:paraId="552AD2D7" w14:textId="77777777" w:rsidTr="008E4509">
        <w:tc>
          <w:tcPr>
            <w:tcW w:w="4634" w:type="dxa"/>
            <w:shd w:val="clear" w:color="auto" w:fill="auto"/>
          </w:tcPr>
          <w:p w14:paraId="552AD2D5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Usuario: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 xml:space="preserve">santiago.alvarado</w:t>
            </w:r>
          </w:p>
        </w:tc>
        <w:tc>
          <w:tcPr>
            <w:tcW w:w="4634" w:type="dxa"/>
            <w:shd w:val="clear" w:color="auto" w:fill="auto"/>
          </w:tcPr>
          <w:p w14:paraId="552AD2D6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Configurado por: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 xml:space="preserve">jose.lopez5</w:t>
            </w:r>
          </w:p>
        </w:tc>
      </w:tr>
      <w:tr w:rsidR="00C66BD0" w:rsidRPr="006A58C3" w14:paraId="552AD2DA" w14:textId="77777777" w:rsidTr="008E4509">
        <w:tc>
          <w:tcPr>
            <w:tcW w:w="4634" w:type="dxa"/>
            <w:shd w:val="clear" w:color="auto" w:fill="auto"/>
          </w:tcPr>
          <w:p w14:paraId="552AD2D8" w14:textId="28FDA703" w:rsidR="00C66BD0" w:rsidRPr="006A58C3" w:rsidRDefault="00715910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>
              <w:rPr>
                <w:rFonts w:cs="Arial"/>
                <w:color w:val="000000"/>
                <w:szCs w:val="20"/>
                <w:lang w:eastAsia="es-MX"/>
              </w:rPr>
              <w:t xml:space="preserve">Desktop multiusuario: </w:t>
            </w:r>
          </w:p>
        </w:tc>
        <w:tc>
          <w:tcPr>
            <w:tcW w:w="4634" w:type="dxa"/>
            <w:shd w:val="clear" w:color="auto" w:fill="auto"/>
          </w:tcPr>
          <w:p w14:paraId="552AD2D9" w14:textId="29014624" w:rsidR="00C66BD0" w:rsidRPr="006A58C3" w:rsidRDefault="00715910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>
              <w:rPr>
                <w:rFonts w:cs="Arial"/>
                <w:color w:val="000000"/>
                <w:szCs w:val="20"/>
                <w:lang w:eastAsia="es-MX"/>
              </w:rPr>
              <w:t xml:space="preserve">Modelo: OptiPlex 3060</w:t>
            </w:r>
          </w:p>
        </w:tc>
      </w:tr>
    </w:tbl>
    <w:p w14:paraId="552AD2DB" w14:textId="77777777" w:rsidR="0079328A" w:rsidRPr="006A58C3" w:rsidRDefault="0079328A" w:rsidP="00F67371">
      <w:pPr>
        <w:pStyle w:val="Encabezado"/>
        <w:tabs>
          <w:tab w:val="left" w:pos="708"/>
        </w:tabs>
        <w:spacing w:after="120"/>
        <w:ind w:left="-363"/>
        <w:jc w:val="both"/>
        <w:rPr>
          <w:b/>
          <w:bCs/>
          <w:caps/>
          <w:szCs w:val="20"/>
        </w:rPr>
      </w:pPr>
    </w:p>
    <w:tbl>
      <w:tblPr>
        <w:tblpPr w:leftFromText="141" w:rightFromText="141" w:vertAnchor="text" w:horzAnchor="margin" w:tblpY="147"/>
        <w:tblW w:w="8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7296"/>
        <w:gridCol w:w="849"/>
      </w:tblGrid>
      <w:tr w:rsidR="00F86BD6" w:rsidRPr="006A58C3" w14:paraId="552AD2DD" w14:textId="77777777" w:rsidTr="00F86BD6">
        <w:trPr>
          <w:trHeight w:val="257"/>
        </w:trPr>
        <w:tc>
          <w:tcPr>
            <w:tcW w:w="8679" w:type="dxa"/>
            <w:gridSpan w:val="3"/>
            <w:shd w:val="clear" w:color="auto" w:fill="C6D9F1"/>
          </w:tcPr>
          <w:p w14:paraId="552AD2DC" w14:textId="77777777" w:rsidR="00F86BD6" w:rsidRPr="006A58C3" w:rsidRDefault="00C66BD0" w:rsidP="00F86BD6">
            <w:pPr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b/>
                <w:color w:val="000000"/>
                <w:szCs w:val="16"/>
                <w:lang w:eastAsia="es-MX"/>
              </w:rPr>
              <w:t>R</w:t>
            </w:r>
            <w:r w:rsidR="00F86BD6" w:rsidRPr="006A58C3">
              <w:rPr>
                <w:rFonts w:cs="Arial"/>
                <w:b/>
                <w:color w:val="000000"/>
                <w:szCs w:val="16"/>
                <w:lang w:eastAsia="es-MX"/>
              </w:rPr>
              <w:t>eparación</w:t>
            </w:r>
          </w:p>
        </w:tc>
      </w:tr>
      <w:tr w:rsidR="002E4E20" w:rsidRPr="006A58C3" w14:paraId="552AD2E1" w14:textId="77777777" w:rsidTr="00F86BD6">
        <w:trPr>
          <w:trHeight w:val="257"/>
        </w:trPr>
        <w:tc>
          <w:tcPr>
            <w:tcW w:w="534" w:type="dxa"/>
            <w:shd w:val="clear" w:color="auto" w:fill="auto"/>
            <w:textDirection w:val="btLr"/>
          </w:tcPr>
          <w:p w14:paraId="552AD2DE" w14:textId="77777777" w:rsidR="002E4E20" w:rsidRPr="006A58C3" w:rsidRDefault="002E4E20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DF" w14:textId="77777777" w:rsidR="002E4E20" w:rsidRPr="002E4E20" w:rsidRDefault="002E4E20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Verificar modo de Arranque en el equipo (AHCI)</w:t>
            </w:r>
          </w:p>
        </w:tc>
        <w:tc>
          <w:tcPr>
            <w:tcW w:w="849" w:type="dxa"/>
            <w:shd w:val="clear" w:color="auto" w:fill="auto"/>
            <w:noWrap/>
          </w:tcPr>
          <w:p w14:paraId="552AD2E0" w14:textId="77777777" w:rsidR="002E4E20" w:rsidRPr="006A58C3" w:rsidRDefault="002E4E20" w:rsidP="00A411E2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E5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2E2" w14:textId="77777777" w:rsidR="00F86BD6" w:rsidRPr="006A58C3" w:rsidRDefault="00F86BD6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Drivers Instalados</w:t>
            </w:r>
          </w:p>
        </w:tc>
        <w:tc>
          <w:tcPr>
            <w:tcW w:w="7296" w:type="dxa"/>
            <w:shd w:val="clear" w:color="auto" w:fill="auto"/>
          </w:tcPr>
          <w:p w14:paraId="552AD2E3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Audio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E4" w14:textId="77777777" w:rsidR="00F86BD6" w:rsidRPr="006A58C3" w:rsidRDefault="00F86BD6" w:rsidP="00A411E2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E9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E6" w14:textId="77777777" w:rsidR="00F86BD6" w:rsidRPr="006A58C3" w:rsidRDefault="00F86BD6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E7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Chipset</w:t>
            </w:r>
          </w:p>
        </w:tc>
        <w:tc>
          <w:tcPr>
            <w:tcW w:w="849" w:type="dxa"/>
            <w:shd w:val="clear" w:color="auto" w:fill="auto"/>
            <w:noWrap/>
          </w:tcPr>
          <w:p w14:paraId="552AD2E8" w14:textId="77777777" w:rsidR="00F86BD6" w:rsidRPr="006A58C3" w:rsidRDefault="00F86BD6" w:rsidP="00A411E2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ED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EA" w14:textId="77777777" w:rsidR="00F86BD6" w:rsidRPr="006A58C3" w:rsidRDefault="00F86BD6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EB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Red</w:t>
            </w:r>
          </w:p>
        </w:tc>
        <w:tc>
          <w:tcPr>
            <w:tcW w:w="849" w:type="dxa"/>
            <w:shd w:val="clear" w:color="auto" w:fill="auto"/>
            <w:noWrap/>
          </w:tcPr>
          <w:p w14:paraId="552AD2EC" w14:textId="77777777" w:rsidR="00F86BD6" w:rsidRPr="006A58C3" w:rsidRDefault="00F86BD6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F1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EE" w14:textId="77777777" w:rsidR="00F86BD6" w:rsidRPr="006A58C3" w:rsidRDefault="00F86BD6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EF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Video</w:t>
            </w:r>
          </w:p>
        </w:tc>
        <w:tc>
          <w:tcPr>
            <w:tcW w:w="849" w:type="dxa"/>
            <w:shd w:val="clear" w:color="auto" w:fill="auto"/>
            <w:noWrap/>
          </w:tcPr>
          <w:p w14:paraId="552AD2F0" w14:textId="77777777" w:rsidR="00F86BD6" w:rsidRPr="006A58C3" w:rsidRDefault="00F86BD6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E4E20" w:rsidRPr="006A58C3" w14:paraId="552AD2F5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2F2" w14:textId="77777777" w:rsidR="002E4E20" w:rsidRPr="002E4E20" w:rsidRDefault="002E4E20" w:rsidP="002E4E20">
            <w:pPr>
              <w:ind w:left="113" w:right="113"/>
              <w:rPr>
                <w:rFonts w:cs="Arial"/>
                <w:b/>
                <w:color w:val="000000"/>
                <w:sz w:val="10"/>
                <w:szCs w:val="16"/>
                <w:lang w:eastAsia="es-MX"/>
              </w:rPr>
            </w:pPr>
            <w:r w:rsidRPr="002E4E20">
              <w:rPr>
                <w:rFonts w:cs="Arial"/>
                <w:b/>
                <w:color w:val="000000"/>
                <w:sz w:val="12"/>
                <w:szCs w:val="16"/>
                <w:lang w:eastAsia="es-MX"/>
              </w:rPr>
              <w:t>Ver. En cuenta Admin.</w:t>
            </w:r>
          </w:p>
        </w:tc>
        <w:tc>
          <w:tcPr>
            <w:tcW w:w="7296" w:type="dxa"/>
            <w:shd w:val="clear" w:color="auto" w:fill="auto"/>
          </w:tcPr>
          <w:p w14:paraId="552AD2F3" w14:textId="77777777" w:rsidR="002E4E20" w:rsidRPr="006A58C3" w:rsidRDefault="002E4E20" w:rsidP="002E4E20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Snow inventory Client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F4" w14:textId="77777777" w:rsidR="002E4E20" w:rsidRPr="006A58C3" w:rsidRDefault="002E4E20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E4E20" w:rsidRPr="006A58C3" w14:paraId="552AD2F9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F6" w14:textId="77777777" w:rsidR="002E4E20" w:rsidRPr="006A58C3" w:rsidRDefault="002E4E20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F7" w14:textId="45342B22" w:rsidR="002E4E20" w:rsidRPr="006A58C3" w:rsidRDefault="00F11A59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Verificar instalación de Tritón AP-ENDPOINT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F8" w14:textId="77777777" w:rsidR="002E4E20" w:rsidRPr="006A58C3" w:rsidRDefault="002E4E20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E4E20" w:rsidRPr="006A58C3" w14:paraId="552AD2FD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FA" w14:textId="77777777" w:rsidR="002E4E20" w:rsidRPr="006A58C3" w:rsidRDefault="002E4E20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FB" w14:textId="77777777" w:rsidR="002E4E20" w:rsidRPr="006A58C3" w:rsidRDefault="002E4E20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Verificar </w:t>
            </w:r>
            <w:r w:rsidR="00031A22">
              <w:rPr>
                <w:rFonts w:cs="Arial"/>
                <w:color w:val="000000"/>
                <w:sz w:val="16"/>
                <w:szCs w:val="16"/>
                <w:lang w:eastAsia="es-MX"/>
              </w:rPr>
              <w:t>Instalación</w:t>
            </w: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y Funcionalidad del Navegador </w:t>
            </w:r>
            <w:r w:rsidR="00031A22">
              <w:rPr>
                <w:rFonts w:cs="Arial"/>
                <w:color w:val="000000"/>
                <w:sz w:val="16"/>
                <w:szCs w:val="16"/>
                <w:lang w:eastAsia="es-MX"/>
              </w:rPr>
              <w:t>Microsoft</w:t>
            </w: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EDGE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FC" w14:textId="77777777" w:rsidR="002E4E20" w:rsidRPr="006A58C3" w:rsidRDefault="002E4E20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FF" w14:textId="77777777" w:rsidTr="00F86BD6">
        <w:trPr>
          <w:trHeight w:val="257"/>
        </w:trPr>
        <w:tc>
          <w:tcPr>
            <w:tcW w:w="8679" w:type="dxa"/>
            <w:gridSpan w:val="3"/>
            <w:shd w:val="clear" w:color="auto" w:fill="C6D9F1"/>
          </w:tcPr>
          <w:p w14:paraId="552AD2FE" w14:textId="77777777" w:rsidR="00F86BD6" w:rsidRPr="006A58C3" w:rsidRDefault="00F86BD6" w:rsidP="00F86BD6">
            <w:pPr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Cs w:val="16"/>
                <w:lang w:eastAsia="es-MX"/>
              </w:rPr>
              <w:t>Configuración</w:t>
            </w:r>
          </w:p>
        </w:tc>
      </w:tr>
      <w:tr w:rsidR="001127D8" w:rsidRPr="007B3EA9" w14:paraId="552AD303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00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Apps. Instaladas</w:t>
            </w:r>
          </w:p>
        </w:tc>
        <w:tc>
          <w:tcPr>
            <w:tcW w:w="7296" w:type="dxa"/>
            <w:shd w:val="clear" w:color="auto" w:fill="auto"/>
          </w:tcPr>
          <w:p w14:paraId="552AD301" w14:textId="77777777" w:rsidR="001127D8" w:rsidRPr="00C66BD0" w:rsidRDefault="006B53B8" w:rsidP="00F86BD6">
            <w:pPr>
              <w:rPr>
                <w:rFonts w:cs="Arial"/>
                <w:color w:val="000000"/>
                <w:sz w:val="16"/>
                <w:szCs w:val="16"/>
                <w:lang w:val="en-US" w:eastAsia="es-MX"/>
              </w:rPr>
            </w:pPr>
            <w:r w:rsidRPr="007B3EA9">
              <w:rPr>
                <w:rFonts w:cs="Arial"/>
                <w:color w:val="000000"/>
                <w:sz w:val="16"/>
                <w:szCs w:val="16"/>
                <w:lang w:val="en-US" w:eastAsia="es-MX"/>
              </w:rPr>
              <w:t>Microsoft Office 365 Pro Plus</w:t>
            </w:r>
          </w:p>
        </w:tc>
        <w:tc>
          <w:tcPr>
            <w:tcW w:w="849" w:type="dxa"/>
            <w:shd w:val="clear" w:color="auto" w:fill="auto"/>
            <w:noWrap/>
          </w:tcPr>
          <w:p w14:paraId="552AD302" w14:textId="77777777" w:rsidR="001127D8" w:rsidRPr="007B3EA9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1127D8" w:rsidRPr="006A58C3" w14:paraId="552AD307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04" w14:textId="77777777" w:rsidR="001127D8" w:rsidRPr="007B3EA9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7296" w:type="dxa"/>
            <w:shd w:val="clear" w:color="auto" w:fill="auto"/>
            <w:noWrap/>
          </w:tcPr>
          <w:p w14:paraId="552AD305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Adobe Acrobat Reader 10.1.1</w:t>
            </w:r>
          </w:p>
        </w:tc>
        <w:tc>
          <w:tcPr>
            <w:tcW w:w="849" w:type="dxa"/>
            <w:shd w:val="clear" w:color="auto" w:fill="auto"/>
            <w:noWrap/>
          </w:tcPr>
          <w:p w14:paraId="552AD306" w14:textId="77777777" w:rsidR="001127D8" w:rsidRPr="006A58C3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0B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08" w14:textId="77777777" w:rsidR="001127D8" w:rsidRPr="006A58C3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  <w:noWrap/>
          </w:tcPr>
          <w:p w14:paraId="552AD309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Java </w:t>
            </w:r>
          </w:p>
        </w:tc>
        <w:tc>
          <w:tcPr>
            <w:tcW w:w="849" w:type="dxa"/>
            <w:shd w:val="clear" w:color="auto" w:fill="auto"/>
            <w:noWrap/>
          </w:tcPr>
          <w:p w14:paraId="552AD30A" w14:textId="77777777" w:rsidR="001127D8" w:rsidRPr="006A58C3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0F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0C" w14:textId="77777777" w:rsidR="001127D8" w:rsidRPr="006A58C3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  <w:noWrap/>
          </w:tcPr>
          <w:p w14:paraId="552AD30D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Adobe Flash Player V.11.4</w:t>
            </w:r>
          </w:p>
        </w:tc>
        <w:tc>
          <w:tcPr>
            <w:tcW w:w="849" w:type="dxa"/>
            <w:shd w:val="clear" w:color="auto" w:fill="auto"/>
            <w:noWrap/>
          </w:tcPr>
          <w:p w14:paraId="552AD30E" w14:textId="77777777" w:rsidR="001127D8" w:rsidRPr="006A58C3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3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10" w14:textId="77777777" w:rsidR="001127D8" w:rsidRPr="006A58C3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1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QAD MFG 2010SE MEX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312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7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14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5" w14:textId="77777777" w:rsidR="001127D8" w:rsidRDefault="001127D8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>Internet Explorer 11</w:t>
            </w:r>
          </w:p>
        </w:tc>
        <w:tc>
          <w:tcPr>
            <w:tcW w:w="849" w:type="dxa"/>
            <w:shd w:val="clear" w:color="auto" w:fill="auto"/>
            <w:noWrap/>
          </w:tcPr>
          <w:p w14:paraId="552AD316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B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18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9" w14:textId="77777777" w:rsidR="001127D8" w:rsidRDefault="001127D8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>Navegador Microsoft EDGE</w:t>
            </w:r>
          </w:p>
        </w:tc>
        <w:tc>
          <w:tcPr>
            <w:tcW w:w="849" w:type="dxa"/>
            <w:shd w:val="clear" w:color="auto" w:fill="auto"/>
            <w:noWrap/>
          </w:tcPr>
          <w:p w14:paraId="552AD31A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F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1C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D" w14:textId="77777777" w:rsidR="001127D8" w:rsidRDefault="00E7273B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 xml:space="preserve">Microsoft </w:t>
            </w:r>
            <w:proofErr w:type="spellStart"/>
            <w:r>
              <w:rPr>
                <w:rFonts w:cs="Arial"/>
                <w:sz w:val="16"/>
                <w:szCs w:val="16"/>
                <w:lang w:eastAsia="es-MX"/>
              </w:rPr>
              <w:t>Teams</w:t>
            </w:r>
            <w:proofErr w:type="spellEnd"/>
          </w:p>
        </w:tc>
        <w:tc>
          <w:tcPr>
            <w:tcW w:w="849" w:type="dxa"/>
            <w:shd w:val="clear" w:color="auto" w:fill="auto"/>
            <w:noWrap/>
          </w:tcPr>
          <w:p w14:paraId="552AD31E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23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20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21" w14:textId="77777777" w:rsidR="001127D8" w:rsidRDefault="001127D8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>Cisco Jabber</w:t>
            </w:r>
          </w:p>
        </w:tc>
        <w:tc>
          <w:tcPr>
            <w:tcW w:w="849" w:type="dxa"/>
            <w:shd w:val="clear" w:color="auto" w:fill="auto"/>
            <w:noWrap/>
          </w:tcPr>
          <w:p w14:paraId="552AD322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27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24" w14:textId="77777777" w:rsidR="00F86BD6" w:rsidRPr="006A58C3" w:rsidRDefault="00F86BD6" w:rsidP="00F86BD6">
            <w:pPr>
              <w:ind w:left="113" w:right="113"/>
              <w:jc w:val="center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Otros</w:t>
            </w:r>
          </w:p>
        </w:tc>
        <w:tc>
          <w:tcPr>
            <w:tcW w:w="7296" w:type="dxa"/>
            <w:shd w:val="clear" w:color="auto" w:fill="auto"/>
          </w:tcPr>
          <w:p w14:paraId="552AD325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Perfil de correo configurado y PST´</w:t>
            </w:r>
            <w:r w:rsidR="00031A22"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s y</w:t>
            </w: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OST agregados a perfil de correo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326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2B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28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29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Impresoras en red instaladas</w:t>
            </w:r>
          </w:p>
        </w:tc>
        <w:tc>
          <w:tcPr>
            <w:tcW w:w="849" w:type="dxa"/>
            <w:shd w:val="clear" w:color="auto" w:fill="auto"/>
            <w:noWrap/>
          </w:tcPr>
          <w:p w14:paraId="552AD32A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2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2C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vMerge w:val="restart"/>
            <w:shd w:val="clear" w:color="auto" w:fill="auto"/>
          </w:tcPr>
          <w:p w14:paraId="552AD32D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Apps especiales instaladas</w:t>
            </w:r>
          </w:p>
          <w:p w14:paraId="552AD32E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  <w:p w14:paraId="552AD32F" w14:textId="77777777" w:rsidR="00F86BD6" w:rsidRPr="006A58C3" w:rsidRDefault="00C66BD0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Sin aplicaciones</w:t>
            </w:r>
          </w:p>
        </w:tc>
        <w:tc>
          <w:tcPr>
            <w:tcW w:w="849" w:type="dxa"/>
            <w:vMerge w:val="restart"/>
            <w:shd w:val="clear" w:color="auto" w:fill="auto"/>
            <w:noWrap/>
            <w:hideMark/>
          </w:tcPr>
          <w:p w14:paraId="552AD330" w14:textId="77777777" w:rsidR="00C66BD0" w:rsidRDefault="00C66BD0" w:rsidP="00C66BD0">
            <w:pPr>
              <w:jc w:val="center"/>
              <w:rPr>
                <w:rFonts w:cs="Arial"/>
                <w:b/>
                <w:bCs/>
                <w:color w:val="000000"/>
                <w:sz w:val="22"/>
                <w:szCs w:val="16"/>
                <w:lang w:eastAsia="es-MX"/>
              </w:rPr>
            </w:pPr>
          </w:p>
          <w:p w14:paraId="552AD331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6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33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vMerge/>
            <w:shd w:val="clear" w:color="auto" w:fill="auto"/>
          </w:tcPr>
          <w:p w14:paraId="552AD334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9" w:type="dxa"/>
            <w:vMerge/>
            <w:shd w:val="clear" w:color="auto" w:fill="auto"/>
            <w:noWrap/>
          </w:tcPr>
          <w:p w14:paraId="552AD335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A" w14:textId="77777777" w:rsidTr="00F86BD6">
        <w:trPr>
          <w:trHeight w:val="184"/>
        </w:trPr>
        <w:tc>
          <w:tcPr>
            <w:tcW w:w="534" w:type="dxa"/>
            <w:vMerge/>
            <w:shd w:val="clear" w:color="auto" w:fill="auto"/>
          </w:tcPr>
          <w:p w14:paraId="552AD337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vMerge/>
            <w:shd w:val="clear" w:color="auto" w:fill="auto"/>
          </w:tcPr>
          <w:p w14:paraId="552AD338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9" w:type="dxa"/>
            <w:vMerge/>
            <w:shd w:val="clear" w:color="auto" w:fill="auto"/>
            <w:noWrap/>
          </w:tcPr>
          <w:p w14:paraId="552AD339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E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3B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3C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Acceso a red </w:t>
            </w:r>
            <w:r w:rsidR="00031A22"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alámbrica en</w:t>
            </w: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lugar de usuario</w:t>
            </w:r>
          </w:p>
        </w:tc>
        <w:tc>
          <w:tcPr>
            <w:tcW w:w="849" w:type="dxa"/>
            <w:shd w:val="clear" w:color="auto" w:fill="auto"/>
            <w:noWrap/>
          </w:tcPr>
          <w:p w14:paraId="552AD33D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42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3F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40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Etiqueta correcta adherida</w:t>
            </w:r>
          </w:p>
        </w:tc>
        <w:tc>
          <w:tcPr>
            <w:tcW w:w="849" w:type="dxa"/>
            <w:shd w:val="clear" w:color="auto" w:fill="auto"/>
            <w:noWrap/>
          </w:tcPr>
          <w:p w14:paraId="552AD341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46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43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44" w14:textId="77777777" w:rsidR="007B3EA9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Actualizar el archivo de inventario</w:t>
            </w:r>
          </w:p>
        </w:tc>
        <w:tc>
          <w:tcPr>
            <w:tcW w:w="849" w:type="dxa"/>
            <w:shd w:val="clear" w:color="auto" w:fill="auto"/>
            <w:noWrap/>
          </w:tcPr>
          <w:p w14:paraId="552AD345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057B42" w:rsidRPr="006A58C3" w14:paraId="552AD348" w14:textId="77777777" w:rsidTr="00207F84">
        <w:trPr>
          <w:trHeight w:val="257"/>
        </w:trPr>
        <w:tc>
          <w:tcPr>
            <w:tcW w:w="8679" w:type="dxa"/>
            <w:gridSpan w:val="3"/>
            <w:shd w:val="clear" w:color="auto" w:fill="C6D9F1"/>
          </w:tcPr>
          <w:p w14:paraId="552AD347" w14:textId="77777777" w:rsidR="00057B42" w:rsidRPr="006A58C3" w:rsidRDefault="00057B42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Cs w:val="16"/>
                <w:lang w:eastAsia="es-MX"/>
              </w:rPr>
              <w:t>Instalación</w:t>
            </w:r>
          </w:p>
        </w:tc>
      </w:tr>
      <w:tr w:rsidR="00F86BD6" w:rsidRPr="006A58C3" w14:paraId="552AD34C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49" w14:textId="77777777" w:rsidR="00F86BD6" w:rsidRPr="006A58C3" w:rsidRDefault="00F86BD6" w:rsidP="00F86BD6">
            <w:pPr>
              <w:ind w:left="113" w:right="113"/>
              <w:jc w:val="center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Instalación</w:t>
            </w:r>
          </w:p>
        </w:tc>
        <w:tc>
          <w:tcPr>
            <w:tcW w:w="7296" w:type="dxa"/>
            <w:shd w:val="clear" w:color="auto" w:fill="auto"/>
          </w:tcPr>
          <w:p w14:paraId="552AD34A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Verificar disponibilidad física en lugar de usuario</w:t>
            </w:r>
          </w:p>
        </w:tc>
        <w:tc>
          <w:tcPr>
            <w:tcW w:w="849" w:type="dxa"/>
            <w:shd w:val="clear" w:color="auto" w:fill="auto"/>
            <w:noWrap/>
          </w:tcPr>
          <w:p w14:paraId="552AD34B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0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4D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4E" w14:textId="77777777" w:rsidR="00F86BD6" w:rsidRPr="006A58C3" w:rsidRDefault="00F86BD6" w:rsidP="00F86BD6">
            <w:pPr>
              <w:pStyle w:val="Prrafodelista"/>
              <w:spacing w:after="60"/>
              <w:ind w:left="0"/>
              <w:contextualSpacing/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Verificar disponibilidad y funcionalidad a la red cableada GKN</w:t>
            </w:r>
          </w:p>
        </w:tc>
        <w:tc>
          <w:tcPr>
            <w:tcW w:w="849" w:type="dxa"/>
            <w:shd w:val="clear" w:color="auto" w:fill="auto"/>
            <w:noWrap/>
          </w:tcPr>
          <w:p w14:paraId="552AD34F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4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51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52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Monitor funcional</w:t>
            </w:r>
          </w:p>
        </w:tc>
        <w:tc>
          <w:tcPr>
            <w:tcW w:w="849" w:type="dxa"/>
            <w:shd w:val="clear" w:color="auto" w:fill="auto"/>
            <w:noWrap/>
          </w:tcPr>
          <w:p w14:paraId="552AD353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8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55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56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Mouse funcional</w:t>
            </w:r>
          </w:p>
        </w:tc>
        <w:tc>
          <w:tcPr>
            <w:tcW w:w="849" w:type="dxa"/>
            <w:shd w:val="clear" w:color="auto" w:fill="auto"/>
            <w:noWrap/>
          </w:tcPr>
          <w:p w14:paraId="552AD357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C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59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5A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Teclado funcional</w:t>
            </w:r>
          </w:p>
        </w:tc>
        <w:tc>
          <w:tcPr>
            <w:tcW w:w="849" w:type="dxa"/>
            <w:shd w:val="clear" w:color="auto" w:fill="auto"/>
            <w:noWrap/>
          </w:tcPr>
          <w:p w14:paraId="552AD35B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C66BD0" w:rsidRPr="006A58C3" w14:paraId="552AD35E" w14:textId="77777777" w:rsidTr="00C66BD0">
        <w:trPr>
          <w:trHeight w:val="257"/>
        </w:trPr>
        <w:tc>
          <w:tcPr>
            <w:tcW w:w="8679" w:type="dxa"/>
            <w:gridSpan w:val="3"/>
            <w:shd w:val="clear" w:color="auto" w:fill="D9E2F3" w:themeFill="accent1" w:themeFillTint="33"/>
          </w:tcPr>
          <w:p w14:paraId="552AD35D" w14:textId="77777777" w:rsidR="00C66BD0" w:rsidRPr="00C66BD0" w:rsidRDefault="00C66BD0" w:rsidP="00C66BD0">
            <w:pPr>
              <w:rPr>
                <w:rFonts w:cs="Arial"/>
                <w:b/>
                <w:bCs/>
                <w:color w:val="000000"/>
                <w:sz w:val="22"/>
                <w:szCs w:val="16"/>
                <w:lang w:eastAsia="es-MX"/>
              </w:rPr>
            </w:pPr>
            <w:r w:rsidRPr="00C66BD0">
              <w:rPr>
                <w:rFonts w:cs="Arial"/>
                <w:b/>
                <w:bCs/>
                <w:color w:val="000000"/>
                <w:szCs w:val="16"/>
                <w:lang w:eastAsia="es-MX"/>
              </w:rPr>
              <w:t>Ubica</w:t>
            </w:r>
            <w:r>
              <w:rPr>
                <w:rFonts w:cs="Arial"/>
                <w:b/>
                <w:bCs/>
                <w:color w:val="000000"/>
                <w:szCs w:val="16"/>
                <w:lang w:eastAsia="es-MX"/>
              </w:rPr>
              <w:t>ción y Observaciones</w:t>
            </w:r>
          </w:p>
        </w:tc>
      </w:tr>
      <w:tr w:rsidR="00C66BD0" w:rsidRPr="006A58C3" w14:paraId="552AD362" w14:textId="77777777" w:rsidTr="00C66BD0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5F" w14:textId="77777777" w:rsidR="00C66BD0" w:rsidRPr="00C66BD0" w:rsidRDefault="00C66BD0" w:rsidP="00C66BD0">
            <w:pPr>
              <w:ind w:left="113" w:right="113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C66BD0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7296" w:type="dxa"/>
            <w:shd w:val="clear" w:color="auto" w:fill="auto"/>
          </w:tcPr>
          <w:p w14:paraId="552AD360" w14:textId="77777777" w:rsidR="00C66BD0" w:rsidRPr="00C66BD0" w:rsidRDefault="00C66BD0" w:rsidP="00C66BD0">
            <w:pP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>Site</w:t>
            </w:r>
            <w:proofErr w:type="spellEnd"/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 xml:space="preserve">: CEL</w:t>
            </w:r>
          </w:p>
        </w:tc>
        <w:tc>
          <w:tcPr>
            <w:tcW w:w="849" w:type="dxa"/>
            <w:shd w:val="clear" w:color="auto" w:fill="auto"/>
          </w:tcPr>
          <w:p w14:paraId="552AD361" w14:textId="77777777" w:rsidR="00C66BD0" w:rsidRPr="00C66BD0" w:rsidRDefault="00C66BD0" w:rsidP="006B5C66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66" w14:textId="77777777" w:rsidTr="00F414F4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3" w14:textId="77777777" w:rsidR="00C66BD0" w:rsidRPr="00C66BD0" w:rsidRDefault="00C66BD0" w:rsidP="00F414F4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64" w14:textId="77777777" w:rsidR="00C66BD0" w:rsidRPr="00C66BD0" w:rsidRDefault="00C66BD0" w:rsidP="00F414F4">
            <w:pP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 xml:space="preserve">Departamento: Lean</w:t>
            </w:r>
          </w:p>
        </w:tc>
        <w:tc>
          <w:tcPr>
            <w:tcW w:w="849" w:type="dxa"/>
            <w:shd w:val="clear" w:color="auto" w:fill="auto"/>
          </w:tcPr>
          <w:p w14:paraId="552AD365" w14:textId="77777777" w:rsidR="00C66BD0" w:rsidRPr="00C66BD0" w:rsidRDefault="00C66BD0" w:rsidP="006B5C66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6A" w14:textId="77777777" w:rsidTr="00BB4298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7" w14:textId="77777777" w:rsidR="00C66BD0" w:rsidRPr="00C66BD0" w:rsidRDefault="00C66BD0" w:rsidP="00BB4298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68" w14:textId="77777777" w:rsidR="00C66BD0" w:rsidRPr="00357B76" w:rsidRDefault="00C66BD0" w:rsidP="00BB4298">
            <w:pPr>
              <w:rPr>
                <w:rFonts w:cs="Arial"/>
                <w:bCs/>
                <w:color w:val="000000"/>
                <w:sz w:val="16"/>
                <w:szCs w:val="16"/>
                <w:u w:val="single"/>
                <w:lang w:eastAsia="es-MX"/>
              </w:rPr>
            </w:pPr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 xml:space="preserve">Área: Lean</w:t>
            </w:r>
          </w:p>
        </w:tc>
        <w:tc>
          <w:tcPr>
            <w:tcW w:w="849" w:type="dxa"/>
            <w:shd w:val="clear" w:color="auto" w:fill="auto"/>
          </w:tcPr>
          <w:p w14:paraId="552AD369" w14:textId="77777777" w:rsidR="00C66BD0" w:rsidRPr="00C66BD0" w:rsidRDefault="00C66BD0" w:rsidP="00E7273B">
            <w:pPr>
              <w:jc w:val="center"/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6E" w14:textId="77777777" w:rsidTr="00C53B17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B" w14:textId="77777777" w:rsidR="00C66BD0" w:rsidRPr="00C66BD0" w:rsidRDefault="00C66BD0" w:rsidP="00C53B17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6C" w14:textId="74F95278" w:rsidR="00C66BD0" w:rsidRPr="00C66BD0" w:rsidRDefault="00C66BD0" w:rsidP="00C53B17">
            <w:pPr>
              <w:rPr>
                <w:sz w:val="16"/>
              </w:rPr>
            </w:pPr>
            <w:r>
              <w:rPr>
                <w:sz w:val="16"/>
              </w:rPr>
              <w:t xml:space="preserve">Ubicación Exacta: Piso</w:t>
            </w:r>
          </w:p>
        </w:tc>
        <w:tc>
          <w:tcPr>
            <w:tcW w:w="849" w:type="dxa"/>
            <w:shd w:val="clear" w:color="auto" w:fill="auto"/>
          </w:tcPr>
          <w:p w14:paraId="552AD36D" w14:textId="77777777" w:rsidR="00C66BD0" w:rsidRPr="00C66BD0" w:rsidRDefault="00C66BD0" w:rsidP="00E7273B">
            <w:pPr>
              <w:jc w:val="center"/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72" w14:textId="77777777" w:rsidTr="008507CF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F" w14:textId="77777777" w:rsidR="00C66BD0" w:rsidRPr="00C66BD0" w:rsidRDefault="00C66BD0" w:rsidP="008507CF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70" w14:textId="77777777" w:rsidR="00C66BD0" w:rsidRPr="00C66BD0" w:rsidRDefault="00C66BD0" w:rsidP="008507CF">
            <w:pP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 xml:space="preserve">Fecha de Término de Garantía: </w:t>
            </w:r>
          </w:p>
        </w:tc>
        <w:tc>
          <w:tcPr>
            <w:tcW w:w="849" w:type="dxa"/>
            <w:shd w:val="clear" w:color="auto" w:fill="auto"/>
          </w:tcPr>
          <w:p w14:paraId="552AD371" w14:textId="77777777" w:rsidR="00C66BD0" w:rsidRPr="00C66BD0" w:rsidRDefault="00C66BD0" w:rsidP="00E7273B">
            <w:pPr>
              <w:jc w:val="center"/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</w:tbl>
    <w:p w14:paraId="552AD373" w14:textId="77777777" w:rsidR="007B3EA9" w:rsidRDefault="007B3EA9" w:rsidP="00C66BD0">
      <w:pPr>
        <w:pStyle w:val="Encabezado"/>
        <w:tabs>
          <w:tab w:val="left" w:pos="708"/>
        </w:tabs>
        <w:jc w:val="center"/>
        <w:rPr>
          <w:b/>
          <w:bCs/>
          <w:szCs w:val="20"/>
        </w:rPr>
      </w:pPr>
    </w:p>
    <w:p w14:paraId="552AD374" w14:textId="77777777" w:rsidR="007B3EA9" w:rsidRDefault="007B3EA9" w:rsidP="00A411E2">
      <w:pPr>
        <w:pStyle w:val="Encabezado"/>
        <w:tabs>
          <w:tab w:val="left" w:pos="708"/>
        </w:tabs>
        <w:jc w:val="both"/>
        <w:rPr>
          <w:b/>
          <w:bCs/>
          <w:szCs w:val="20"/>
        </w:rPr>
      </w:pPr>
    </w:p>
    <w:sectPr w:rsidR="007B3EA9">
      <w:headerReference w:type="default" r:id="rId8"/>
      <w:footerReference w:type="default" r:id="rId9"/>
      <w:pgSz w:w="11906" w:h="16838" w:code="9"/>
      <w:pgMar w:top="1701" w:right="1247" w:bottom="828" w:left="1531" w:header="567" w:footer="624" w:gutter="0"/>
      <w:pgBorders>
        <w:top w:val="single" w:sz="12" w:space="0" w:color="auto"/>
        <w:left w:val="single" w:sz="12" w:space="28" w:color="auto"/>
        <w:right w:val="single" w:sz="12" w:space="28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94D8E" w14:textId="77777777" w:rsidR="007D07FD" w:rsidRDefault="007D07FD">
      <w:r>
        <w:separator/>
      </w:r>
    </w:p>
  </w:endnote>
  <w:endnote w:type="continuationSeparator" w:id="0">
    <w:p w14:paraId="569901E0" w14:textId="77777777" w:rsidR="007D07FD" w:rsidRDefault="007D0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608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ook w:val="0000" w:firstRow="0" w:lastRow="0" w:firstColumn="0" w:lastColumn="0" w:noHBand="0" w:noVBand="0"/>
    </w:tblPr>
    <w:tblGrid>
      <w:gridCol w:w="5902"/>
      <w:gridCol w:w="4302"/>
    </w:tblGrid>
    <w:tr w:rsidR="00B53F43" w:rsidRPr="00170159" w14:paraId="552AD38D" w14:textId="77777777" w:rsidTr="00C66BD0">
      <w:trPr>
        <w:trHeight w:val="338"/>
        <w:jc w:val="center"/>
      </w:trPr>
      <w:tc>
        <w:tcPr>
          <w:tcW w:w="1020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552AD38C" w14:textId="77777777" w:rsidR="00B53F43" w:rsidRPr="00170159" w:rsidRDefault="00B53F43" w:rsidP="00C66BD0">
          <w:pPr>
            <w:pStyle w:val="Piedepgina"/>
            <w:tabs>
              <w:tab w:val="clear" w:pos="4153"/>
              <w:tab w:val="center" w:pos="4079"/>
            </w:tabs>
            <w:jc w:val="center"/>
            <w:rPr>
              <w:lang w:val="es-ES"/>
            </w:rPr>
          </w:pPr>
        </w:p>
      </w:tc>
    </w:tr>
    <w:tr w:rsidR="00B53F43" w:rsidRPr="00170159" w14:paraId="552AD390" w14:textId="77777777" w:rsidTr="00C66BD0">
      <w:trPr>
        <w:trHeight w:val="157"/>
        <w:jc w:val="center"/>
      </w:trPr>
      <w:tc>
        <w:tcPr>
          <w:tcW w:w="590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52AD38E" w14:textId="77777777" w:rsidR="00B53F43" w:rsidRPr="00170159" w:rsidRDefault="00B53F43" w:rsidP="008A1C63">
          <w:pPr>
            <w:tabs>
              <w:tab w:val="left" w:pos="2019"/>
            </w:tabs>
            <w:rPr>
              <w:rFonts w:cs="Arial"/>
              <w:b/>
              <w:bCs/>
              <w:sz w:val="16"/>
              <w:szCs w:val="16"/>
            </w:rPr>
          </w:pPr>
          <w:proofErr w:type="spellStart"/>
          <w:r w:rsidRPr="00170159">
            <w:rPr>
              <w:b/>
              <w:sz w:val="16"/>
              <w:szCs w:val="16"/>
              <w:u w:val="single"/>
              <w:lang w:val="pt-BR"/>
            </w:rPr>
            <w:t>EMIS</w:t>
          </w:r>
          <w:r w:rsidR="001B4828">
            <w:rPr>
              <w:b/>
              <w:sz w:val="16"/>
              <w:szCs w:val="16"/>
              <w:u w:val="single"/>
              <w:lang w:val="pt-BR"/>
            </w:rPr>
            <w:t>S</w:t>
          </w:r>
          <w:r w:rsidRPr="00170159">
            <w:rPr>
              <w:b/>
              <w:sz w:val="16"/>
              <w:szCs w:val="16"/>
              <w:u w:val="single"/>
              <w:lang w:val="pt-BR"/>
            </w:rPr>
            <w:t>IÓN</w:t>
          </w:r>
          <w:proofErr w:type="spellEnd"/>
          <w:r w:rsidRPr="00170159">
            <w:rPr>
              <w:b/>
              <w:sz w:val="16"/>
              <w:szCs w:val="16"/>
              <w:u w:val="single"/>
              <w:lang w:val="pt-BR"/>
            </w:rPr>
            <w:t>:</w:t>
          </w:r>
          <w:r w:rsidRPr="00170159">
            <w:rPr>
              <w:sz w:val="16"/>
              <w:szCs w:val="16"/>
              <w:lang w:val="pt-BR"/>
            </w:rPr>
            <w:t xml:space="preserve">              </w:t>
          </w:r>
          <w:r w:rsidR="00D65E46">
            <w:rPr>
              <w:b/>
              <w:sz w:val="16"/>
              <w:szCs w:val="16"/>
            </w:rPr>
            <w:t>25/07/2018</w:t>
          </w:r>
        </w:p>
      </w:tc>
      <w:tc>
        <w:tcPr>
          <w:tcW w:w="430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552AD38F" w14:textId="77777777" w:rsidR="00B53F43" w:rsidRPr="00170159" w:rsidRDefault="00B53F43" w:rsidP="008A1C63">
          <w:pPr>
            <w:pStyle w:val="Piedepgina"/>
            <w:spacing w:before="120" w:after="120"/>
            <w:rPr>
              <w:sz w:val="16"/>
              <w:szCs w:val="16"/>
              <w:u w:val="single"/>
              <w:lang w:val="es-ES"/>
            </w:rPr>
          </w:pPr>
        </w:p>
      </w:tc>
    </w:tr>
  </w:tbl>
  <w:p w14:paraId="552AD391" w14:textId="77777777" w:rsidR="00B53F43" w:rsidRPr="00170159" w:rsidRDefault="00B53F43" w:rsidP="00197B6A">
    <w:pPr>
      <w:pStyle w:val="Piedepgina"/>
      <w:tabs>
        <w:tab w:val="clear" w:pos="4153"/>
        <w:tab w:val="clear" w:pos="8306"/>
        <w:tab w:val="left" w:pos="5400"/>
        <w:tab w:val="right" w:pos="9639"/>
      </w:tabs>
      <w:spacing w:before="60"/>
      <w:rPr>
        <w:b/>
        <w:sz w:val="12"/>
        <w:lang w:val="it-IT"/>
      </w:rPr>
    </w:pPr>
    <w:r w:rsidRPr="00170159">
      <w:rPr>
        <w:b/>
        <w:sz w:val="16"/>
        <w:szCs w:val="16"/>
        <w:lang w:val="it-IT"/>
      </w:rPr>
      <w:t xml:space="preserve">      </w:t>
    </w:r>
    <w:r w:rsidRPr="00170159">
      <w:rPr>
        <w:b/>
        <w:sz w:val="12"/>
        <w:lang w:val="it-IT"/>
      </w:rPr>
      <w:t xml:space="preserve">  </w:t>
    </w:r>
    <w:r w:rsidRPr="00170159">
      <w:rPr>
        <w:sz w:val="12"/>
        <w:lang w:val="it-IT"/>
      </w:rPr>
      <w:t xml:space="preserve">                    </w:t>
    </w:r>
    <w:r w:rsidRPr="00170159">
      <w:rPr>
        <w:sz w:val="12"/>
        <w:lang w:val="it-IT"/>
      </w:rPr>
      <w:tab/>
    </w:r>
  </w:p>
  <w:p w14:paraId="552AD392" w14:textId="77777777" w:rsidR="00B53F43" w:rsidRPr="00170159" w:rsidRDefault="00B53F43" w:rsidP="007848EA">
    <w:pPr>
      <w:pStyle w:val="Piedepgina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7BCF6" w14:textId="77777777" w:rsidR="007D07FD" w:rsidRDefault="007D07FD">
      <w:r>
        <w:separator/>
      </w:r>
    </w:p>
  </w:footnote>
  <w:footnote w:type="continuationSeparator" w:id="0">
    <w:p w14:paraId="47F69DCE" w14:textId="77777777" w:rsidR="007D07FD" w:rsidRDefault="007D07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04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12"/>
      <w:gridCol w:w="5024"/>
      <w:gridCol w:w="1256"/>
      <w:gridCol w:w="1256"/>
    </w:tblGrid>
    <w:tr w:rsidR="00B53F43" w:rsidRPr="00170159" w14:paraId="552AD37C" w14:textId="77777777">
      <w:trPr>
        <w:cantSplit/>
        <w:trHeight w:hRule="exact" w:val="357"/>
      </w:trPr>
      <w:tc>
        <w:tcPr>
          <w:tcW w:w="1250" w:type="pct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14:paraId="552AD379" w14:textId="77777777" w:rsidR="00B53F43" w:rsidRPr="00170159" w:rsidRDefault="0002123F">
          <w:pPr>
            <w:pStyle w:val="Ttulo1"/>
            <w:spacing w:before="100" w:after="60"/>
            <w:ind w:left="-85"/>
            <w:jc w:val="center"/>
            <w:rPr>
              <w:lang w:val="es-MX"/>
            </w:rPr>
          </w:pPr>
          <w:r w:rsidRPr="00170159">
            <w:rPr>
              <w:noProof/>
              <w:lang w:val="es-MX" w:eastAsia="es-ES"/>
            </w:rPr>
            <w:drawing>
              <wp:anchor distT="0" distB="0" distL="114300" distR="114300" simplePos="0" relativeHeight="251657728" behindDoc="0" locked="0" layoutInCell="1" allowOverlap="1" wp14:anchorId="552AD393" wp14:editId="552AD394">
                <wp:simplePos x="0" y="0"/>
                <wp:positionH relativeFrom="column">
                  <wp:posOffset>-53975</wp:posOffset>
                </wp:positionH>
                <wp:positionV relativeFrom="paragraph">
                  <wp:posOffset>164465</wp:posOffset>
                </wp:positionV>
                <wp:extent cx="1551940" cy="523875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1940" cy="523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00" w:type="pct"/>
          <w:vMerge w:val="restart"/>
          <w:tcBorders>
            <w:top w:val="nil"/>
            <w:left w:val="single" w:sz="12" w:space="0" w:color="auto"/>
            <w:right w:val="single" w:sz="12" w:space="0" w:color="auto"/>
          </w:tcBorders>
          <w:vAlign w:val="center"/>
        </w:tcPr>
        <w:p w14:paraId="552AD37A" w14:textId="6F5810A3" w:rsidR="00B53F43" w:rsidRPr="00170159" w:rsidRDefault="00801299" w:rsidP="00801299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4"/>
            </w:rPr>
          </w:pPr>
          <w:proofErr w:type="spellStart"/>
          <w:r>
            <w:rPr>
              <w:rFonts w:cs="Arial"/>
              <w:b/>
              <w:bCs/>
              <w:color w:val="000000"/>
              <w:szCs w:val="20"/>
              <w:lang w:eastAsia="es-MX"/>
            </w:rPr>
            <w:t>CheckList</w:t>
          </w:r>
          <w:proofErr w:type="spellEnd"/>
          <w:r>
            <w:rPr>
              <w:rFonts w:cs="Arial"/>
              <w:b/>
              <w:bCs/>
              <w:color w:val="000000"/>
              <w:szCs w:val="20"/>
              <w:lang w:eastAsia="es-MX"/>
            </w:rPr>
            <w:t xml:space="preserve"> </w:t>
          </w:r>
          <w:r w:rsidR="00715910">
            <w:rPr>
              <w:rFonts w:cs="Arial"/>
              <w:b/>
              <w:bCs/>
              <w:color w:val="000000"/>
              <w:szCs w:val="20"/>
              <w:lang w:eastAsia="es-MX"/>
            </w:rPr>
            <w:t>Desktop</w:t>
          </w:r>
          <w:r w:rsidR="00B53F43">
            <w:rPr>
              <w:rFonts w:cs="Arial"/>
              <w:b/>
              <w:bCs/>
              <w:color w:val="000000"/>
              <w:szCs w:val="20"/>
              <w:lang w:eastAsia="es-MX"/>
            </w:rPr>
            <w:t xml:space="preserve"> W</w:t>
          </w:r>
          <w:r w:rsidR="00B53F43" w:rsidRPr="00CD5EB6">
            <w:rPr>
              <w:rFonts w:cs="Arial"/>
              <w:b/>
              <w:bCs/>
              <w:color w:val="000000"/>
              <w:szCs w:val="20"/>
              <w:lang w:eastAsia="es-MX"/>
            </w:rPr>
            <w:t>in</w:t>
          </w:r>
          <w:r w:rsidR="002E4E20">
            <w:rPr>
              <w:rFonts w:cs="Arial"/>
              <w:b/>
              <w:bCs/>
              <w:color w:val="000000"/>
              <w:szCs w:val="20"/>
              <w:lang w:eastAsia="es-MX"/>
            </w:rPr>
            <w:t>10</w:t>
          </w:r>
        </w:p>
      </w:tc>
      <w:tc>
        <w:tcPr>
          <w:tcW w:w="1250" w:type="pct"/>
          <w:gridSpan w:val="2"/>
          <w:tcBorders>
            <w:top w:val="nil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52AD37B" w14:textId="77777777" w:rsidR="00B53F43" w:rsidRPr="00170159" w:rsidRDefault="00243242" w:rsidP="008438C1">
          <w:pPr>
            <w:pStyle w:val="Encabezado"/>
            <w:spacing w:before="60"/>
            <w:jc w:val="center"/>
            <w:rPr>
              <w:b/>
              <w:bCs/>
              <w:caps/>
              <w:sz w:val="24"/>
            </w:rPr>
          </w:pPr>
          <w:r>
            <w:rPr>
              <w:b/>
              <w:bCs/>
              <w:caps/>
              <w:sz w:val="24"/>
            </w:rPr>
            <w:t>FORMATO</w:t>
          </w:r>
        </w:p>
      </w:tc>
    </w:tr>
    <w:tr w:rsidR="00B53F43" w:rsidRPr="00170159" w14:paraId="552AD380" w14:textId="77777777">
      <w:trPr>
        <w:cantSplit/>
        <w:trHeight w:hRule="exact" w:val="365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552AD37D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2AD37E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1250" w:type="pct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52AD37F" w14:textId="77777777" w:rsidR="00B53F43" w:rsidRPr="00170159" w:rsidRDefault="00243242" w:rsidP="00CD5EB6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8"/>
            </w:rPr>
          </w:pPr>
          <w:r>
            <w:rPr>
              <w:sz w:val="24"/>
            </w:rPr>
            <w:t>0</w:t>
          </w:r>
          <w:r w:rsidR="00565AC7">
            <w:rPr>
              <w:sz w:val="24"/>
            </w:rPr>
            <w:t>1</w:t>
          </w:r>
          <w:r>
            <w:rPr>
              <w:sz w:val="24"/>
            </w:rPr>
            <w:t>F</w:t>
          </w:r>
          <w:r w:rsidR="00B53F43">
            <w:rPr>
              <w:sz w:val="24"/>
            </w:rPr>
            <w:t>TI</w:t>
          </w:r>
        </w:p>
      </w:tc>
    </w:tr>
    <w:tr w:rsidR="00B53F43" w:rsidRPr="00170159" w14:paraId="552AD385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552AD381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2AD382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52AD383" w14:textId="77777777" w:rsidR="00B53F43" w:rsidRPr="00170159" w:rsidRDefault="00894E29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Hoja</w:t>
          </w: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</w:tcBorders>
          <w:vAlign w:val="center"/>
        </w:tcPr>
        <w:p w14:paraId="552AD384" w14:textId="77777777" w:rsidR="00B53F43" w:rsidRPr="00170159" w:rsidRDefault="00894E29" w:rsidP="0001168B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de</w:t>
          </w:r>
        </w:p>
      </w:tc>
    </w:tr>
    <w:tr w:rsidR="00B53F43" w:rsidRPr="00170159" w14:paraId="552AD38A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552AD386" w14:textId="77777777" w:rsidR="00B53F43" w:rsidRPr="00170159" w:rsidRDefault="00B53F43">
          <w:pPr>
            <w:spacing w:before="100" w:beforeAutospacing="1" w:after="100" w:afterAutospacing="1"/>
            <w:rPr>
              <w:b/>
              <w:bCs/>
              <w:noProof/>
              <w:sz w:val="14"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52AD387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52AD388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PAGE </w:instrText>
          </w:r>
          <w:r w:rsidRPr="00170159">
            <w:rPr>
              <w:rStyle w:val="Nmerodepgina"/>
            </w:rPr>
            <w:fldChar w:fldCharType="separate"/>
          </w:r>
          <w:r w:rsidR="00683653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552AD389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NUMPAGES </w:instrText>
          </w:r>
          <w:r w:rsidRPr="00170159">
            <w:rPr>
              <w:rStyle w:val="Nmerodepgina"/>
            </w:rPr>
            <w:fldChar w:fldCharType="separate"/>
          </w:r>
          <w:r w:rsidR="00683653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</w:tr>
  </w:tbl>
  <w:p w14:paraId="552AD38B" w14:textId="77777777" w:rsidR="00B53F43" w:rsidRPr="00170159" w:rsidRDefault="00B53F43">
    <w:pPr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F6E0A"/>
    <w:multiLevelType w:val="hybridMultilevel"/>
    <w:tmpl w:val="BCB284B2"/>
    <w:lvl w:ilvl="0" w:tplc="2B1E8EE0">
      <w:start w:val="1"/>
      <w:numFmt w:val="decimal"/>
      <w:lvlText w:val="%1)"/>
      <w:lvlJc w:val="left"/>
      <w:pPr>
        <w:tabs>
          <w:tab w:val="num" w:pos="-2"/>
        </w:tabs>
        <w:ind w:left="-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18"/>
        </w:tabs>
        <w:ind w:left="71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8"/>
        </w:tabs>
        <w:ind w:left="215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8"/>
        </w:tabs>
        <w:ind w:left="287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8"/>
        </w:tabs>
        <w:ind w:left="359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8"/>
        </w:tabs>
        <w:ind w:left="431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8"/>
        </w:tabs>
        <w:ind w:left="503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8"/>
        </w:tabs>
        <w:ind w:left="5758" w:hanging="180"/>
      </w:pPr>
    </w:lvl>
  </w:abstractNum>
  <w:abstractNum w:abstractNumId="1" w15:restartNumberingAfterBreak="0">
    <w:nsid w:val="12243049"/>
    <w:multiLevelType w:val="hybridMultilevel"/>
    <w:tmpl w:val="16B22DEC"/>
    <w:lvl w:ilvl="0" w:tplc="080A0017">
      <w:start w:val="1"/>
      <w:numFmt w:val="lowerLetter"/>
      <w:lvlText w:val="%1)"/>
      <w:lvlJc w:val="left"/>
      <w:pPr>
        <w:ind w:left="1437" w:hanging="360"/>
      </w:pPr>
    </w:lvl>
    <w:lvl w:ilvl="1" w:tplc="080A0019" w:tentative="1">
      <w:start w:val="1"/>
      <w:numFmt w:val="lowerLetter"/>
      <w:lvlText w:val="%2."/>
      <w:lvlJc w:val="left"/>
      <w:pPr>
        <w:ind w:left="2157" w:hanging="360"/>
      </w:pPr>
    </w:lvl>
    <w:lvl w:ilvl="2" w:tplc="080A001B" w:tentative="1">
      <w:start w:val="1"/>
      <w:numFmt w:val="lowerRoman"/>
      <w:lvlText w:val="%3."/>
      <w:lvlJc w:val="right"/>
      <w:pPr>
        <w:ind w:left="2877" w:hanging="180"/>
      </w:pPr>
    </w:lvl>
    <w:lvl w:ilvl="3" w:tplc="080A000F" w:tentative="1">
      <w:start w:val="1"/>
      <w:numFmt w:val="decimal"/>
      <w:lvlText w:val="%4."/>
      <w:lvlJc w:val="left"/>
      <w:pPr>
        <w:ind w:left="3597" w:hanging="360"/>
      </w:pPr>
    </w:lvl>
    <w:lvl w:ilvl="4" w:tplc="080A0019" w:tentative="1">
      <w:start w:val="1"/>
      <w:numFmt w:val="lowerLetter"/>
      <w:lvlText w:val="%5."/>
      <w:lvlJc w:val="left"/>
      <w:pPr>
        <w:ind w:left="4317" w:hanging="360"/>
      </w:pPr>
    </w:lvl>
    <w:lvl w:ilvl="5" w:tplc="080A001B" w:tentative="1">
      <w:start w:val="1"/>
      <w:numFmt w:val="lowerRoman"/>
      <w:lvlText w:val="%6."/>
      <w:lvlJc w:val="right"/>
      <w:pPr>
        <w:ind w:left="5037" w:hanging="180"/>
      </w:pPr>
    </w:lvl>
    <w:lvl w:ilvl="6" w:tplc="080A000F" w:tentative="1">
      <w:start w:val="1"/>
      <w:numFmt w:val="decimal"/>
      <w:lvlText w:val="%7."/>
      <w:lvlJc w:val="left"/>
      <w:pPr>
        <w:ind w:left="5757" w:hanging="360"/>
      </w:pPr>
    </w:lvl>
    <w:lvl w:ilvl="7" w:tplc="080A0019" w:tentative="1">
      <w:start w:val="1"/>
      <w:numFmt w:val="lowerLetter"/>
      <w:lvlText w:val="%8."/>
      <w:lvlJc w:val="left"/>
      <w:pPr>
        <w:ind w:left="6477" w:hanging="360"/>
      </w:pPr>
    </w:lvl>
    <w:lvl w:ilvl="8" w:tplc="08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23B62FC1"/>
    <w:multiLevelType w:val="hybridMultilevel"/>
    <w:tmpl w:val="619C2CB8"/>
    <w:lvl w:ilvl="0" w:tplc="04160005">
      <w:start w:val="1"/>
      <w:numFmt w:val="bullet"/>
      <w:lvlText w:val="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3" w15:restartNumberingAfterBreak="0">
    <w:nsid w:val="2D363516"/>
    <w:multiLevelType w:val="hybridMultilevel"/>
    <w:tmpl w:val="7C9CE712"/>
    <w:lvl w:ilvl="0" w:tplc="807450F0">
      <w:start w:val="1"/>
      <w:numFmt w:val="lowerLetter"/>
      <w:lvlText w:val="%1)"/>
      <w:lvlJc w:val="left"/>
      <w:pPr>
        <w:ind w:left="15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82" w:hanging="360"/>
      </w:pPr>
    </w:lvl>
    <w:lvl w:ilvl="2" w:tplc="080A001B" w:tentative="1">
      <w:start w:val="1"/>
      <w:numFmt w:val="lowerRoman"/>
      <w:lvlText w:val="%3."/>
      <w:lvlJc w:val="right"/>
      <w:pPr>
        <w:ind w:left="3002" w:hanging="180"/>
      </w:pPr>
    </w:lvl>
    <w:lvl w:ilvl="3" w:tplc="080A000F" w:tentative="1">
      <w:start w:val="1"/>
      <w:numFmt w:val="decimal"/>
      <w:lvlText w:val="%4."/>
      <w:lvlJc w:val="left"/>
      <w:pPr>
        <w:ind w:left="3722" w:hanging="360"/>
      </w:pPr>
    </w:lvl>
    <w:lvl w:ilvl="4" w:tplc="080A0019" w:tentative="1">
      <w:start w:val="1"/>
      <w:numFmt w:val="lowerLetter"/>
      <w:lvlText w:val="%5."/>
      <w:lvlJc w:val="left"/>
      <w:pPr>
        <w:ind w:left="4442" w:hanging="360"/>
      </w:pPr>
    </w:lvl>
    <w:lvl w:ilvl="5" w:tplc="080A001B" w:tentative="1">
      <w:start w:val="1"/>
      <w:numFmt w:val="lowerRoman"/>
      <w:lvlText w:val="%6."/>
      <w:lvlJc w:val="right"/>
      <w:pPr>
        <w:ind w:left="5162" w:hanging="180"/>
      </w:pPr>
    </w:lvl>
    <w:lvl w:ilvl="6" w:tplc="080A000F" w:tentative="1">
      <w:start w:val="1"/>
      <w:numFmt w:val="decimal"/>
      <w:lvlText w:val="%7."/>
      <w:lvlJc w:val="left"/>
      <w:pPr>
        <w:ind w:left="5882" w:hanging="360"/>
      </w:pPr>
    </w:lvl>
    <w:lvl w:ilvl="7" w:tplc="080A0019" w:tentative="1">
      <w:start w:val="1"/>
      <w:numFmt w:val="lowerLetter"/>
      <w:lvlText w:val="%8."/>
      <w:lvlJc w:val="left"/>
      <w:pPr>
        <w:ind w:left="6602" w:hanging="360"/>
      </w:pPr>
    </w:lvl>
    <w:lvl w:ilvl="8" w:tplc="080A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4" w15:restartNumberingAfterBreak="0">
    <w:nsid w:val="2FA466FD"/>
    <w:multiLevelType w:val="hybridMultilevel"/>
    <w:tmpl w:val="B26207A2"/>
    <w:lvl w:ilvl="0" w:tplc="B9241F94"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5" w15:restartNumberingAfterBreak="0">
    <w:nsid w:val="326808B1"/>
    <w:multiLevelType w:val="hybridMultilevel"/>
    <w:tmpl w:val="20C0AE04"/>
    <w:lvl w:ilvl="0" w:tplc="DAE40A84">
      <w:start w:val="1"/>
      <w:numFmt w:val="decimal"/>
      <w:lvlText w:val="%1)"/>
      <w:lvlJc w:val="left"/>
      <w:pPr>
        <w:tabs>
          <w:tab w:val="num" w:pos="1491"/>
        </w:tabs>
        <w:ind w:left="1491" w:hanging="60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30"/>
        </w:tabs>
        <w:ind w:left="23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0"/>
        </w:tabs>
        <w:ind w:left="30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70"/>
        </w:tabs>
        <w:ind w:left="37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90"/>
        </w:tabs>
        <w:ind w:left="44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10"/>
        </w:tabs>
        <w:ind w:left="52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30"/>
        </w:tabs>
        <w:ind w:left="59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50"/>
        </w:tabs>
        <w:ind w:left="66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70"/>
        </w:tabs>
        <w:ind w:left="7370" w:hanging="180"/>
      </w:pPr>
    </w:lvl>
  </w:abstractNum>
  <w:abstractNum w:abstractNumId="6" w15:restartNumberingAfterBreak="0">
    <w:nsid w:val="783969DE"/>
    <w:multiLevelType w:val="hybridMultilevel"/>
    <w:tmpl w:val="A168AFA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437"/>
        </w:tabs>
        <w:ind w:left="143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7"/>
        </w:tabs>
        <w:ind w:left="215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7"/>
        </w:tabs>
        <w:ind w:left="287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7"/>
        </w:tabs>
        <w:ind w:left="359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7"/>
        </w:tabs>
        <w:ind w:left="431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7"/>
        </w:tabs>
        <w:ind w:left="503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7"/>
        </w:tabs>
        <w:ind w:left="5757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3C"/>
    <w:rsid w:val="00001E05"/>
    <w:rsid w:val="0001168B"/>
    <w:rsid w:val="00014F9A"/>
    <w:rsid w:val="0001545B"/>
    <w:rsid w:val="0002123F"/>
    <w:rsid w:val="00031A22"/>
    <w:rsid w:val="00057B42"/>
    <w:rsid w:val="000649E2"/>
    <w:rsid w:val="00072627"/>
    <w:rsid w:val="000769E7"/>
    <w:rsid w:val="00081F3C"/>
    <w:rsid w:val="00096F64"/>
    <w:rsid w:val="000A130A"/>
    <w:rsid w:val="000B6556"/>
    <w:rsid w:val="000C63C4"/>
    <w:rsid w:val="000D222E"/>
    <w:rsid w:val="000D527C"/>
    <w:rsid w:val="000D5B9E"/>
    <w:rsid w:val="000D610D"/>
    <w:rsid w:val="000F34F1"/>
    <w:rsid w:val="000F6DA1"/>
    <w:rsid w:val="001127D8"/>
    <w:rsid w:val="00120EA9"/>
    <w:rsid w:val="00122130"/>
    <w:rsid w:val="00130412"/>
    <w:rsid w:val="0013637A"/>
    <w:rsid w:val="00141FCB"/>
    <w:rsid w:val="00146E64"/>
    <w:rsid w:val="00150BBE"/>
    <w:rsid w:val="00170159"/>
    <w:rsid w:val="00185A2C"/>
    <w:rsid w:val="00197B6A"/>
    <w:rsid w:val="001A3A11"/>
    <w:rsid w:val="001A3D50"/>
    <w:rsid w:val="001A4AB8"/>
    <w:rsid w:val="001B4828"/>
    <w:rsid w:val="001C3E7A"/>
    <w:rsid w:val="001D0ED9"/>
    <w:rsid w:val="001D3D1A"/>
    <w:rsid w:val="001F1618"/>
    <w:rsid w:val="00207F84"/>
    <w:rsid w:val="00210650"/>
    <w:rsid w:val="00216B40"/>
    <w:rsid w:val="00222B02"/>
    <w:rsid w:val="002237A6"/>
    <w:rsid w:val="0022402C"/>
    <w:rsid w:val="00243242"/>
    <w:rsid w:val="00252AB8"/>
    <w:rsid w:val="0025776F"/>
    <w:rsid w:val="00261769"/>
    <w:rsid w:val="002A5FF4"/>
    <w:rsid w:val="002C152E"/>
    <w:rsid w:val="002D0AA3"/>
    <w:rsid w:val="002D6466"/>
    <w:rsid w:val="002E4893"/>
    <w:rsid w:val="002E4E20"/>
    <w:rsid w:val="002F6A5F"/>
    <w:rsid w:val="003056D1"/>
    <w:rsid w:val="0030702A"/>
    <w:rsid w:val="00325DCE"/>
    <w:rsid w:val="003270F2"/>
    <w:rsid w:val="0034486D"/>
    <w:rsid w:val="00353796"/>
    <w:rsid w:val="0035538B"/>
    <w:rsid w:val="003565A9"/>
    <w:rsid w:val="00357B76"/>
    <w:rsid w:val="00365E38"/>
    <w:rsid w:val="00374AD9"/>
    <w:rsid w:val="00395984"/>
    <w:rsid w:val="003A12F9"/>
    <w:rsid w:val="003B7C0E"/>
    <w:rsid w:val="003D1528"/>
    <w:rsid w:val="003D4F88"/>
    <w:rsid w:val="003D72CF"/>
    <w:rsid w:val="003E2E7F"/>
    <w:rsid w:val="003E4919"/>
    <w:rsid w:val="003E7FC4"/>
    <w:rsid w:val="00401210"/>
    <w:rsid w:val="00402AF8"/>
    <w:rsid w:val="00404A26"/>
    <w:rsid w:val="004126D6"/>
    <w:rsid w:val="00431987"/>
    <w:rsid w:val="004357ED"/>
    <w:rsid w:val="004369DD"/>
    <w:rsid w:val="004427D3"/>
    <w:rsid w:val="0044709A"/>
    <w:rsid w:val="00452EE8"/>
    <w:rsid w:val="004629FE"/>
    <w:rsid w:val="00470D36"/>
    <w:rsid w:val="004715A1"/>
    <w:rsid w:val="004763CE"/>
    <w:rsid w:val="004909A9"/>
    <w:rsid w:val="00495E58"/>
    <w:rsid w:val="00496492"/>
    <w:rsid w:val="004A0C4D"/>
    <w:rsid w:val="004A167E"/>
    <w:rsid w:val="004A16D4"/>
    <w:rsid w:val="004A4965"/>
    <w:rsid w:val="004C1E93"/>
    <w:rsid w:val="004E25FB"/>
    <w:rsid w:val="004E30D9"/>
    <w:rsid w:val="004E33EA"/>
    <w:rsid w:val="004F1039"/>
    <w:rsid w:val="004F5C9B"/>
    <w:rsid w:val="00504388"/>
    <w:rsid w:val="00504E53"/>
    <w:rsid w:val="00511D45"/>
    <w:rsid w:val="00513975"/>
    <w:rsid w:val="00523227"/>
    <w:rsid w:val="0053005A"/>
    <w:rsid w:val="00536FA1"/>
    <w:rsid w:val="00542EBE"/>
    <w:rsid w:val="00545ED2"/>
    <w:rsid w:val="00546F92"/>
    <w:rsid w:val="005528D0"/>
    <w:rsid w:val="0055461B"/>
    <w:rsid w:val="00560E56"/>
    <w:rsid w:val="00565AC7"/>
    <w:rsid w:val="00567081"/>
    <w:rsid w:val="00587113"/>
    <w:rsid w:val="005A43A8"/>
    <w:rsid w:val="005B388C"/>
    <w:rsid w:val="005C23DF"/>
    <w:rsid w:val="005C3D5C"/>
    <w:rsid w:val="005D4212"/>
    <w:rsid w:val="005D706B"/>
    <w:rsid w:val="005D75A4"/>
    <w:rsid w:val="005F3B6C"/>
    <w:rsid w:val="00605006"/>
    <w:rsid w:val="0061181A"/>
    <w:rsid w:val="006120C0"/>
    <w:rsid w:val="00614CCA"/>
    <w:rsid w:val="0061606F"/>
    <w:rsid w:val="006206EA"/>
    <w:rsid w:val="00623303"/>
    <w:rsid w:val="0064672A"/>
    <w:rsid w:val="00646AFC"/>
    <w:rsid w:val="00651359"/>
    <w:rsid w:val="006525E9"/>
    <w:rsid w:val="00653D66"/>
    <w:rsid w:val="00666E66"/>
    <w:rsid w:val="00670DEF"/>
    <w:rsid w:val="0067285E"/>
    <w:rsid w:val="00674041"/>
    <w:rsid w:val="00682150"/>
    <w:rsid w:val="00682F4D"/>
    <w:rsid w:val="00683653"/>
    <w:rsid w:val="00687228"/>
    <w:rsid w:val="00687CD9"/>
    <w:rsid w:val="00697F58"/>
    <w:rsid w:val="006A1A2B"/>
    <w:rsid w:val="006A1AC4"/>
    <w:rsid w:val="006A58C3"/>
    <w:rsid w:val="006A6B9F"/>
    <w:rsid w:val="006B53B8"/>
    <w:rsid w:val="006B5C66"/>
    <w:rsid w:val="006F3247"/>
    <w:rsid w:val="006F5C0F"/>
    <w:rsid w:val="00712F49"/>
    <w:rsid w:val="00715910"/>
    <w:rsid w:val="00720984"/>
    <w:rsid w:val="00733504"/>
    <w:rsid w:val="007377DF"/>
    <w:rsid w:val="00742DA6"/>
    <w:rsid w:val="00750840"/>
    <w:rsid w:val="00755988"/>
    <w:rsid w:val="007848EA"/>
    <w:rsid w:val="007866A3"/>
    <w:rsid w:val="00790D52"/>
    <w:rsid w:val="0079328A"/>
    <w:rsid w:val="007A78BF"/>
    <w:rsid w:val="007B3EA9"/>
    <w:rsid w:val="007C1288"/>
    <w:rsid w:val="007C457E"/>
    <w:rsid w:val="007D07FD"/>
    <w:rsid w:val="007D0CB8"/>
    <w:rsid w:val="007E43BD"/>
    <w:rsid w:val="007E484F"/>
    <w:rsid w:val="007F16F6"/>
    <w:rsid w:val="00800E90"/>
    <w:rsid w:val="00801299"/>
    <w:rsid w:val="00813578"/>
    <w:rsid w:val="00814D08"/>
    <w:rsid w:val="00815D5E"/>
    <w:rsid w:val="00821A17"/>
    <w:rsid w:val="0083577B"/>
    <w:rsid w:val="008438C1"/>
    <w:rsid w:val="00845956"/>
    <w:rsid w:val="008474C8"/>
    <w:rsid w:val="008526AB"/>
    <w:rsid w:val="00862C33"/>
    <w:rsid w:val="008778CA"/>
    <w:rsid w:val="00893B35"/>
    <w:rsid w:val="00894E29"/>
    <w:rsid w:val="00897F5C"/>
    <w:rsid w:val="008A1C63"/>
    <w:rsid w:val="008C65CD"/>
    <w:rsid w:val="008D71FC"/>
    <w:rsid w:val="008E35D4"/>
    <w:rsid w:val="008E4509"/>
    <w:rsid w:val="008E59C0"/>
    <w:rsid w:val="008E780D"/>
    <w:rsid w:val="00932211"/>
    <w:rsid w:val="00936574"/>
    <w:rsid w:val="00937E18"/>
    <w:rsid w:val="00943F60"/>
    <w:rsid w:val="00944FBC"/>
    <w:rsid w:val="009514AD"/>
    <w:rsid w:val="00956693"/>
    <w:rsid w:val="0096013A"/>
    <w:rsid w:val="00972B8C"/>
    <w:rsid w:val="00985636"/>
    <w:rsid w:val="00990042"/>
    <w:rsid w:val="009A2DF6"/>
    <w:rsid w:val="009A5848"/>
    <w:rsid w:val="009B13D6"/>
    <w:rsid w:val="009B1BDF"/>
    <w:rsid w:val="009B41CC"/>
    <w:rsid w:val="009D41DF"/>
    <w:rsid w:val="009D6260"/>
    <w:rsid w:val="009E2566"/>
    <w:rsid w:val="009E672B"/>
    <w:rsid w:val="00A10FA5"/>
    <w:rsid w:val="00A13E06"/>
    <w:rsid w:val="00A25FBC"/>
    <w:rsid w:val="00A37F86"/>
    <w:rsid w:val="00A411E2"/>
    <w:rsid w:val="00A50486"/>
    <w:rsid w:val="00A600AB"/>
    <w:rsid w:val="00A66C3D"/>
    <w:rsid w:val="00A738B6"/>
    <w:rsid w:val="00A808B6"/>
    <w:rsid w:val="00A831E7"/>
    <w:rsid w:val="00A840BB"/>
    <w:rsid w:val="00A9499E"/>
    <w:rsid w:val="00A979CA"/>
    <w:rsid w:val="00AA518F"/>
    <w:rsid w:val="00AB2FC0"/>
    <w:rsid w:val="00AB3E5D"/>
    <w:rsid w:val="00AB6108"/>
    <w:rsid w:val="00AC547C"/>
    <w:rsid w:val="00AD46B5"/>
    <w:rsid w:val="00AD47CF"/>
    <w:rsid w:val="00AE5D20"/>
    <w:rsid w:val="00AE5DDD"/>
    <w:rsid w:val="00AF5DC7"/>
    <w:rsid w:val="00B2010D"/>
    <w:rsid w:val="00B215F6"/>
    <w:rsid w:val="00B23AEC"/>
    <w:rsid w:val="00B53F43"/>
    <w:rsid w:val="00B53F88"/>
    <w:rsid w:val="00B82149"/>
    <w:rsid w:val="00B821D4"/>
    <w:rsid w:val="00B950DD"/>
    <w:rsid w:val="00B95DDE"/>
    <w:rsid w:val="00BA4169"/>
    <w:rsid w:val="00BA6AEA"/>
    <w:rsid w:val="00BB32E3"/>
    <w:rsid w:val="00BC50EA"/>
    <w:rsid w:val="00BC5C23"/>
    <w:rsid w:val="00BC7298"/>
    <w:rsid w:val="00BD00AF"/>
    <w:rsid w:val="00BD54F3"/>
    <w:rsid w:val="00BF546B"/>
    <w:rsid w:val="00C01D6E"/>
    <w:rsid w:val="00C020DB"/>
    <w:rsid w:val="00C13C48"/>
    <w:rsid w:val="00C230E9"/>
    <w:rsid w:val="00C23C12"/>
    <w:rsid w:val="00C266B3"/>
    <w:rsid w:val="00C2743D"/>
    <w:rsid w:val="00C359BE"/>
    <w:rsid w:val="00C3605F"/>
    <w:rsid w:val="00C37942"/>
    <w:rsid w:val="00C40ADB"/>
    <w:rsid w:val="00C42B70"/>
    <w:rsid w:val="00C502E0"/>
    <w:rsid w:val="00C602A0"/>
    <w:rsid w:val="00C66BD0"/>
    <w:rsid w:val="00C72226"/>
    <w:rsid w:val="00C75F7D"/>
    <w:rsid w:val="00C8254F"/>
    <w:rsid w:val="00C83875"/>
    <w:rsid w:val="00C92638"/>
    <w:rsid w:val="00CA7089"/>
    <w:rsid w:val="00CB4D85"/>
    <w:rsid w:val="00CC1C17"/>
    <w:rsid w:val="00CD0706"/>
    <w:rsid w:val="00CD2F53"/>
    <w:rsid w:val="00CD5EB6"/>
    <w:rsid w:val="00CE4246"/>
    <w:rsid w:val="00CE43EF"/>
    <w:rsid w:val="00CF3316"/>
    <w:rsid w:val="00D00EE3"/>
    <w:rsid w:val="00D01FE8"/>
    <w:rsid w:val="00D11557"/>
    <w:rsid w:val="00D1540E"/>
    <w:rsid w:val="00D1715E"/>
    <w:rsid w:val="00D21A73"/>
    <w:rsid w:val="00D24239"/>
    <w:rsid w:val="00D476B4"/>
    <w:rsid w:val="00D56DE9"/>
    <w:rsid w:val="00D65E46"/>
    <w:rsid w:val="00D74B96"/>
    <w:rsid w:val="00D7563D"/>
    <w:rsid w:val="00D94A3C"/>
    <w:rsid w:val="00DA1C93"/>
    <w:rsid w:val="00DB03D1"/>
    <w:rsid w:val="00DE2B01"/>
    <w:rsid w:val="00DE74E1"/>
    <w:rsid w:val="00DF7621"/>
    <w:rsid w:val="00E035DC"/>
    <w:rsid w:val="00E0751D"/>
    <w:rsid w:val="00E21ACE"/>
    <w:rsid w:val="00E24916"/>
    <w:rsid w:val="00E24A1A"/>
    <w:rsid w:val="00E307E1"/>
    <w:rsid w:val="00E345AD"/>
    <w:rsid w:val="00E36CEE"/>
    <w:rsid w:val="00E3759C"/>
    <w:rsid w:val="00E47295"/>
    <w:rsid w:val="00E50EF6"/>
    <w:rsid w:val="00E516F0"/>
    <w:rsid w:val="00E62A8C"/>
    <w:rsid w:val="00E7273B"/>
    <w:rsid w:val="00E845DD"/>
    <w:rsid w:val="00E85FDD"/>
    <w:rsid w:val="00E87B20"/>
    <w:rsid w:val="00E90A7F"/>
    <w:rsid w:val="00EA43B8"/>
    <w:rsid w:val="00EA4E9C"/>
    <w:rsid w:val="00ED5232"/>
    <w:rsid w:val="00EE1C39"/>
    <w:rsid w:val="00EE50EE"/>
    <w:rsid w:val="00EF1AE9"/>
    <w:rsid w:val="00EF50D2"/>
    <w:rsid w:val="00F0289F"/>
    <w:rsid w:val="00F045AA"/>
    <w:rsid w:val="00F055A8"/>
    <w:rsid w:val="00F10624"/>
    <w:rsid w:val="00F10A53"/>
    <w:rsid w:val="00F10F2E"/>
    <w:rsid w:val="00F11A59"/>
    <w:rsid w:val="00F123AF"/>
    <w:rsid w:val="00F25A69"/>
    <w:rsid w:val="00F25B8B"/>
    <w:rsid w:val="00F33164"/>
    <w:rsid w:val="00F409E6"/>
    <w:rsid w:val="00F44F93"/>
    <w:rsid w:val="00F66B40"/>
    <w:rsid w:val="00F67371"/>
    <w:rsid w:val="00F70936"/>
    <w:rsid w:val="00F7438F"/>
    <w:rsid w:val="00F8139C"/>
    <w:rsid w:val="00F86399"/>
    <w:rsid w:val="00F86BD6"/>
    <w:rsid w:val="00F97D9E"/>
    <w:rsid w:val="00FA155A"/>
    <w:rsid w:val="00FA5EBF"/>
    <w:rsid w:val="00FB2479"/>
    <w:rsid w:val="00FB2D52"/>
    <w:rsid w:val="00FC2B0B"/>
    <w:rsid w:val="00FD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2AD2CF"/>
  <w15:chartTrackingRefBased/>
  <w15:docId w15:val="{C3B1BCF3-7CB6-49D7-ADFC-20B8FA01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14"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eastAsia="Arial Unicode MS" w:cs="Arial"/>
      <w:b/>
      <w:bCs/>
      <w:sz w:val="16"/>
      <w:lang w:val="pt-BR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Cs w:val="20"/>
      <w:lang w:val="pt-BR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i/>
      <w:iCs/>
      <w:sz w:val="18"/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 w:cs="Courier New"/>
      <w:szCs w:val="20"/>
      <w:lang w:val="en-GB"/>
    </w:rPr>
  </w:style>
  <w:style w:type="paragraph" w:customStyle="1" w:styleId="SubHeading">
    <w:name w:val="SubHeading"/>
    <w:basedOn w:val="Normal"/>
    <w:next w:val="Normal"/>
    <w:pPr>
      <w:spacing w:before="240" w:after="240"/>
    </w:pPr>
    <w:rPr>
      <w:b/>
    </w:rPr>
  </w:style>
  <w:style w:type="paragraph" w:customStyle="1" w:styleId="StandardsIndent">
    <w:name w:val="StandardsIndent"/>
    <w:basedOn w:val="Normal"/>
    <w:pPr>
      <w:ind w:left="890"/>
    </w:pPr>
  </w:style>
  <w:style w:type="paragraph" w:customStyle="1" w:styleId="StandardsHeader">
    <w:name w:val="StandardsHeader"/>
    <w:basedOn w:val="Encabezado"/>
    <w:pPr>
      <w:spacing w:before="120" w:after="120"/>
      <w:jc w:val="center"/>
    </w:pPr>
    <w:rPr>
      <w:b/>
      <w:bCs/>
      <w:sz w:val="30"/>
    </w:rPr>
  </w:style>
  <w:style w:type="paragraph" w:customStyle="1" w:styleId="Style1">
    <w:name w:val="Style1"/>
    <w:basedOn w:val="Piedepgina"/>
    <w:next w:val="Piedepgina"/>
    <w:pPr>
      <w:tabs>
        <w:tab w:val="clear" w:pos="4153"/>
        <w:tab w:val="left" w:pos="838"/>
        <w:tab w:val="left" w:pos="1972"/>
        <w:tab w:val="left" w:pos="3106"/>
      </w:tabs>
    </w:pPr>
    <w:rPr>
      <w:sz w:val="12"/>
    </w:rPr>
  </w:style>
  <w:style w:type="paragraph" w:styleId="Sangradetextonormal">
    <w:name w:val="Body Text Indent"/>
    <w:basedOn w:val="Normal"/>
    <w:pPr>
      <w:ind w:right="-1" w:firstLine="362"/>
      <w:jc w:val="both"/>
    </w:pPr>
    <w:rPr>
      <w:rFonts w:cs="Arial"/>
      <w:lang w:val="pt-BR"/>
    </w:rPr>
  </w:style>
  <w:style w:type="paragraph" w:styleId="Textoindependiente3">
    <w:name w:val="Body Text 3"/>
    <w:basedOn w:val="Normal"/>
    <w:pPr>
      <w:ind w:right="-1"/>
    </w:pPr>
    <w:rPr>
      <w:szCs w:val="20"/>
      <w:lang w:val="pt-BR"/>
    </w:rPr>
  </w:style>
  <w:style w:type="paragraph" w:styleId="Textoindependiente">
    <w:name w:val="Body Text"/>
    <w:basedOn w:val="Normal"/>
    <w:pPr>
      <w:tabs>
        <w:tab w:val="left" w:pos="708"/>
      </w:tabs>
      <w:jc w:val="both"/>
    </w:pPr>
    <w:rPr>
      <w:lang w:val="pt-BR"/>
    </w:rPr>
  </w:style>
  <w:style w:type="character" w:customStyle="1" w:styleId="texte1">
    <w:name w:val="texte1"/>
    <w:rsid w:val="00365E38"/>
    <w:rPr>
      <w:rFonts w:ascii="Verdana" w:hAnsi="Verdana" w:hint="default"/>
      <w:b w:val="0"/>
      <w:bCs w:val="0"/>
      <w:strike w:val="0"/>
      <w:dstrike w:val="0"/>
      <w:color w:val="000000"/>
      <w:sz w:val="14"/>
      <w:szCs w:val="14"/>
      <w:u w:val="none"/>
      <w:effect w:val="none"/>
    </w:rPr>
  </w:style>
  <w:style w:type="table" w:styleId="Tablaconcuadrcula">
    <w:name w:val="Table Grid"/>
    <w:basedOn w:val="Tablanormal"/>
    <w:rsid w:val="00BA6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E4246"/>
    <w:pPr>
      <w:ind w:left="708"/>
    </w:pPr>
  </w:style>
  <w:style w:type="character" w:styleId="Hipervnculo">
    <w:name w:val="Hyperlink"/>
    <w:uiPriority w:val="99"/>
    <w:unhideWhenUsed/>
    <w:rsid w:val="008526AB"/>
    <w:rPr>
      <w:color w:val="0000FF"/>
      <w:u w:val="single"/>
    </w:rPr>
  </w:style>
  <w:style w:type="character" w:styleId="Hipervnculovisitado">
    <w:name w:val="FollowedHyperlink"/>
    <w:rsid w:val="005D75A4"/>
    <w:rPr>
      <w:color w:val="800080"/>
      <w:u w:val="single"/>
    </w:rPr>
  </w:style>
  <w:style w:type="character" w:customStyle="1" w:styleId="hps">
    <w:name w:val="hps"/>
    <w:rsid w:val="00495E58"/>
  </w:style>
  <w:style w:type="character" w:customStyle="1" w:styleId="EncabezadoCar">
    <w:name w:val="Encabezado Car"/>
    <w:link w:val="Encabezado"/>
    <w:rsid w:val="00D74B96"/>
    <w:rPr>
      <w:rFonts w:ascii="Arial" w:hAnsi="Arial"/>
      <w:szCs w:val="24"/>
      <w:lang w:eastAsia="en-US"/>
    </w:rPr>
  </w:style>
  <w:style w:type="table" w:styleId="Cuadrculaclara-nfasis1">
    <w:name w:val="Light Grid Accent 1"/>
    <w:basedOn w:val="Tablanormal"/>
    <w:uiPriority w:val="62"/>
    <w:rsid w:val="00815D5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Textodeglobo">
    <w:name w:val="Balloon Text"/>
    <w:basedOn w:val="Normal"/>
    <w:link w:val="TextodegloboCar"/>
    <w:rsid w:val="00FB24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B2479"/>
    <w:rPr>
      <w:rFonts w:ascii="Tahoma" w:hAnsi="Tahoma" w:cs="Tahoma"/>
      <w:sz w:val="16"/>
      <w:szCs w:val="16"/>
      <w:lang w:eastAsia="en-US"/>
    </w:rPr>
  </w:style>
  <w:style w:type="table" w:styleId="Tablaconefectos3D3">
    <w:name w:val="Table 3D effects 3"/>
    <w:basedOn w:val="Tablanormal"/>
    <w:rsid w:val="00CB4D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1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U:\Comum\SIG\TS16949\Apoio%202\PTHRH002_R_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51284-8537-4FE9-BEE6-DD70F85C7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PTHRH002_R_2.dot</Template>
  <TotalTime>65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GKN Driveline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amedeiros</dc:creator>
  <cp:keywords/>
  <cp:lastModifiedBy>Jose Lopez5</cp:lastModifiedBy>
  <cp:revision>13</cp:revision>
  <cp:lastPrinted>2018-10-05T13:40:00Z</cp:lastPrinted>
  <dcterms:created xsi:type="dcterms:W3CDTF">2020-11-04T16:34:00Z</dcterms:created>
  <dcterms:modified xsi:type="dcterms:W3CDTF">2020-12-01T22:03:00Z</dcterms:modified>
</cp:coreProperties>
</file>