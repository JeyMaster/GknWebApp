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DLCELPC253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2020-11-24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84KTDW2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carlos.posada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  <w:bookmarkStart w:id="0" w:name="_GoBack"/>
      <w:bookmarkEnd w:id="0"/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Supply Chain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Supply Chain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Oficinas Supply Chain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9E2B" w14:textId="77777777" w:rsidR="007E43BD" w:rsidRDefault="007E43BD">
      <w:r>
        <w:separator/>
      </w:r>
    </w:p>
  </w:endnote>
  <w:endnote w:type="continuationSeparator" w:id="0">
    <w:p w14:paraId="355DE68A" w14:textId="77777777" w:rsidR="007E43BD" w:rsidRDefault="007E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8FE6D" w14:textId="77777777" w:rsidR="007E43BD" w:rsidRDefault="007E43BD">
      <w:r>
        <w:separator/>
      </w:r>
    </w:p>
  </w:footnote>
  <w:footnote w:type="continuationSeparator" w:id="0">
    <w:p w14:paraId="0EC7559A" w14:textId="77777777" w:rsidR="007E43BD" w:rsidRDefault="007E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CB8"/>
    <w:rsid w:val="007E43BD"/>
    <w:rsid w:val="007E484F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35B9-3993-44C6-BED2-F6AC68CC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169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12</cp:revision>
  <cp:lastPrinted>2018-10-05T13:40:00Z</cp:lastPrinted>
  <dcterms:created xsi:type="dcterms:W3CDTF">2020-11-04T16:34:00Z</dcterms:created>
  <dcterms:modified xsi:type="dcterms:W3CDTF">2020-11-17T17:08:00Z</dcterms:modified>
</cp:coreProperties>
</file>