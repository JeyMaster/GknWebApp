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Nombre del equipo: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DLCELPC578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2020-12-02</w:t>
            </w:r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49F7EA3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9GDQJH2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  <w:bookmarkStart w:id="0" w:name="_GoBack"/>
            <w:bookmarkEnd w:id="0"/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david.maldonado2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28FDA703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Desktop multiusuario: </w:t>
            </w:r>
          </w:p>
        </w:tc>
        <w:tc>
          <w:tcPr>
            <w:tcW w:w="4634" w:type="dxa"/>
            <w:shd w:val="clear" w:color="auto" w:fill="auto"/>
          </w:tcPr>
          <w:p w14:paraId="552AD2D9" w14:textId="29014624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Modelo: OptiPlex 5040</w:t>
            </w: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45342B22" w:rsidR="002E4E20" w:rsidRPr="006A58C3" w:rsidRDefault="00F11A59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Tritón AP-ENDPOINT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Sin aplicaciones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: CEL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Departamento: Manufactura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357B76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Área: Junta Deslizante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74F95278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 xml:space="preserve">Ubicación Exacta: Oficinas Junta Deslizante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Fecha de Término de Garantía: 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94D8E" w14:textId="77777777" w:rsidR="007D07FD" w:rsidRDefault="007D07FD">
      <w:r>
        <w:separator/>
      </w:r>
    </w:p>
  </w:endnote>
  <w:endnote w:type="continuationSeparator" w:id="0">
    <w:p w14:paraId="569901E0" w14:textId="77777777" w:rsidR="007D07FD" w:rsidRDefault="007D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7BCF6" w14:textId="77777777" w:rsidR="007D07FD" w:rsidRDefault="007D07FD">
      <w:r>
        <w:separator/>
      </w:r>
    </w:p>
  </w:footnote>
  <w:footnote w:type="continuationSeparator" w:id="0">
    <w:p w14:paraId="47F69DCE" w14:textId="77777777" w:rsidR="007D07FD" w:rsidRDefault="007D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F5810A3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15910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57B76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15910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7FD"/>
    <w:rsid w:val="007D0CB8"/>
    <w:rsid w:val="007E43BD"/>
    <w:rsid w:val="007E484F"/>
    <w:rsid w:val="007F16F6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499E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56DE9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1A59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155A"/>
    <w:rsid w:val="00FA5EBF"/>
    <w:rsid w:val="00FB2479"/>
    <w:rsid w:val="00FB2D52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1284-8537-4FE9-BEE6-DD70F85C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65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13</cp:revision>
  <cp:lastPrinted>2018-10-05T13:40:00Z</cp:lastPrinted>
  <dcterms:created xsi:type="dcterms:W3CDTF">2020-11-04T16:34:00Z</dcterms:created>
  <dcterms:modified xsi:type="dcterms:W3CDTF">2020-12-01T22:03:00Z</dcterms:modified>
</cp:coreProperties>
</file>