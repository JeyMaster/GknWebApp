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60"/>
        <w:gridCol w:w="4568"/>
      </w:tblGrid>
      <w:tr w:rsidR="00CB4D85" w:rsidRPr="006A58C3" w14:paraId="552AD2D1" w14:textId="77777777" w:rsidTr="008E4509">
        <w:tc>
          <w:tcPr>
            <w:tcW w:w="4634" w:type="dxa"/>
            <w:shd w:val="clear" w:color="auto" w:fill="auto"/>
          </w:tcPr>
          <w:p w14:paraId="552AD2CF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>Nombre del equipo</w:t>
            </w:r>
            <w:r w:rsidRPr="00930323">
              <w:rPr>
                <w:rFonts w:cs="Arial"/>
                <w:bCs/>
                <w:color w:val="000000"/>
                <w:szCs w:val="20"/>
                <w:lang w:eastAsia="es-MX"/>
              </w:rPr>
              <w:t xml:space="preserve">: </w:t>
            </w:r>
            <w:r w:rsidR="00A411E2" w:rsidRPr="00930323">
              <w:rPr>
                <w:rFonts w:cs="Arial"/>
                <w:bCs/>
                <w:color w:val="000000"/>
                <w:szCs w:val="20"/>
                <w:lang w:eastAsia="es-MX"/>
              </w:rPr>
              <w:t xml:space="preserve">DLCELLT527</w:t>
            </w:r>
          </w:p>
        </w:tc>
        <w:tc>
          <w:tcPr>
            <w:tcW w:w="4634" w:type="dxa"/>
            <w:shd w:val="clear" w:color="auto" w:fill="auto"/>
          </w:tcPr>
          <w:p w14:paraId="552AD2D0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b/>
                <w:bCs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b/>
                <w:bCs/>
                <w:color w:val="000000"/>
                <w:szCs w:val="20"/>
                <w:lang w:eastAsia="es-MX"/>
              </w:rPr>
              <w:t xml:space="preserve">Fecha: </w:t>
            </w:r>
            <w:r w:rsidR="00A411E2" w:rsidRPr="00930323">
              <w:rPr>
                <w:rFonts w:cs="Arial"/>
                <w:bCs/>
                <w:color w:val="000000"/>
                <w:szCs w:val="20"/>
                <w:lang w:eastAsia="es-MX"/>
              </w:rPr>
              <w:t xml:space="preserve">2021-01-08</w:t>
            </w:r>
            <w:bookmarkStart w:id="0" w:name="_GoBack"/>
            <w:bookmarkEnd w:id="0"/>
          </w:p>
        </w:tc>
      </w:tr>
      <w:tr w:rsidR="00CB4D85" w:rsidRPr="006A58C3" w14:paraId="552AD2D4" w14:textId="77777777" w:rsidTr="008E4509">
        <w:tc>
          <w:tcPr>
            <w:tcW w:w="4634" w:type="dxa"/>
            <w:shd w:val="clear" w:color="auto" w:fill="auto"/>
          </w:tcPr>
          <w:p w14:paraId="552AD2D2" w14:textId="003A222F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proofErr w:type="spellStart"/>
            <w:r w:rsidRPr="006A58C3">
              <w:rPr>
                <w:rFonts w:cs="Arial"/>
                <w:color w:val="000000"/>
                <w:szCs w:val="20"/>
                <w:lang w:eastAsia="es-MX"/>
              </w:rPr>
              <w:t>Service</w:t>
            </w:r>
            <w:proofErr w:type="spellEnd"/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 Tag: </w:t>
            </w:r>
            <w:r w:rsidR="00A12542">
              <w:rPr>
                <w:rFonts w:cs="Arial"/>
                <w:color w:val="000000"/>
                <w:szCs w:val="20"/>
                <w:lang w:eastAsia="es-MX"/>
              </w:rPr>
              <w:t xml:space="preserve">HKH4L33</w:t>
            </w:r>
          </w:p>
        </w:tc>
        <w:tc>
          <w:tcPr>
            <w:tcW w:w="4634" w:type="dxa"/>
            <w:shd w:val="clear" w:color="auto" w:fill="auto"/>
          </w:tcPr>
          <w:p w14:paraId="552AD2D3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Preparado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jose.lopez5</w:t>
            </w:r>
          </w:p>
        </w:tc>
      </w:tr>
      <w:tr w:rsidR="00CB4D85" w:rsidRPr="006A58C3" w14:paraId="552AD2D7" w14:textId="77777777" w:rsidTr="008E4509">
        <w:tc>
          <w:tcPr>
            <w:tcW w:w="4634" w:type="dxa"/>
            <w:shd w:val="clear" w:color="auto" w:fill="auto"/>
          </w:tcPr>
          <w:p w14:paraId="552AD2D5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Usuario: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daniel.novoa</w:t>
            </w:r>
          </w:p>
        </w:tc>
        <w:tc>
          <w:tcPr>
            <w:tcW w:w="4634" w:type="dxa"/>
            <w:shd w:val="clear" w:color="auto" w:fill="auto"/>
          </w:tcPr>
          <w:p w14:paraId="552AD2D6" w14:textId="77777777" w:rsidR="00CB4D85" w:rsidRPr="006A58C3" w:rsidRDefault="00CB4D85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 w:rsidRPr="006A58C3">
              <w:rPr>
                <w:rFonts w:cs="Arial"/>
                <w:color w:val="000000"/>
                <w:szCs w:val="20"/>
                <w:lang w:eastAsia="es-MX"/>
              </w:rPr>
              <w:t xml:space="preserve">Configurado por: </w:t>
            </w:r>
            <w:r w:rsidR="00A411E2">
              <w:rPr>
                <w:rFonts w:cs="Arial"/>
                <w:color w:val="000000"/>
                <w:szCs w:val="20"/>
                <w:lang w:eastAsia="es-MX"/>
              </w:rPr>
              <w:t xml:space="preserve">jose.lopez5</w:t>
            </w:r>
          </w:p>
        </w:tc>
      </w:tr>
      <w:tr w:rsidR="00C66BD0" w:rsidRPr="006A58C3" w14:paraId="552AD2DA" w14:textId="77777777" w:rsidTr="008E4509">
        <w:tc>
          <w:tcPr>
            <w:tcW w:w="4634" w:type="dxa"/>
            <w:shd w:val="clear" w:color="auto" w:fill="auto"/>
          </w:tcPr>
          <w:p w14:paraId="552AD2D8" w14:textId="38C957F1" w:rsidR="00C66BD0" w:rsidRPr="006A58C3" w:rsidRDefault="007E484F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  <w:r>
              <w:rPr>
                <w:rFonts w:cs="Arial"/>
                <w:color w:val="000000"/>
                <w:szCs w:val="20"/>
                <w:lang w:eastAsia="es-MX"/>
              </w:rPr>
              <w:t xml:space="preserve">Modelo: Latitude 5400</w:t>
            </w:r>
          </w:p>
        </w:tc>
        <w:tc>
          <w:tcPr>
            <w:tcW w:w="4634" w:type="dxa"/>
            <w:shd w:val="clear" w:color="auto" w:fill="auto"/>
          </w:tcPr>
          <w:p w14:paraId="552AD2D9" w14:textId="60625E52" w:rsidR="00C66BD0" w:rsidRPr="006A58C3" w:rsidRDefault="00C66BD0" w:rsidP="00BC50EA">
            <w:pPr>
              <w:pStyle w:val="Encabezado"/>
              <w:tabs>
                <w:tab w:val="left" w:pos="708"/>
              </w:tabs>
              <w:spacing w:after="120"/>
              <w:rPr>
                <w:rFonts w:cs="Arial"/>
                <w:color w:val="000000"/>
                <w:szCs w:val="20"/>
                <w:lang w:eastAsia="es-MX"/>
              </w:rPr>
            </w:pPr>
          </w:p>
        </w:tc>
      </w:tr>
    </w:tbl>
    <w:p w14:paraId="552AD2DB" w14:textId="77777777" w:rsidR="0079328A" w:rsidRPr="006A58C3" w:rsidRDefault="0079328A" w:rsidP="00F67371">
      <w:pPr>
        <w:pStyle w:val="Encabezado"/>
        <w:tabs>
          <w:tab w:val="left" w:pos="708"/>
        </w:tabs>
        <w:spacing w:after="120"/>
        <w:ind w:left="-363"/>
        <w:jc w:val="both"/>
        <w:rPr>
          <w:b/>
          <w:bCs/>
          <w:caps/>
          <w:szCs w:val="20"/>
        </w:rPr>
      </w:pPr>
    </w:p>
    <w:tbl>
      <w:tblPr>
        <w:tblpPr w:leftFromText="141" w:rightFromText="141" w:vertAnchor="text" w:horzAnchor="margin" w:tblpY="147"/>
        <w:tblW w:w="8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7296"/>
        <w:gridCol w:w="849"/>
      </w:tblGrid>
      <w:tr w:rsidR="00F86BD6" w:rsidRPr="006A58C3" w14:paraId="552AD2DD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DC" w14:textId="77777777" w:rsidR="00F86BD6" w:rsidRPr="006A58C3" w:rsidRDefault="00C66BD0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/>
                <w:color w:val="000000"/>
                <w:szCs w:val="16"/>
                <w:lang w:eastAsia="es-MX"/>
              </w:rPr>
              <w:t>R</w:t>
            </w:r>
            <w:r w:rsidR="00F86BD6" w:rsidRPr="006A58C3">
              <w:rPr>
                <w:rFonts w:cs="Arial"/>
                <w:b/>
                <w:color w:val="000000"/>
                <w:szCs w:val="16"/>
                <w:lang w:eastAsia="es-MX"/>
              </w:rPr>
              <w:t>eparación</w:t>
            </w:r>
          </w:p>
        </w:tc>
      </w:tr>
      <w:tr w:rsidR="002E4E20" w:rsidRPr="006A58C3" w14:paraId="552AD2E1" w14:textId="77777777" w:rsidTr="00F86BD6">
        <w:trPr>
          <w:trHeight w:val="257"/>
        </w:trPr>
        <w:tc>
          <w:tcPr>
            <w:tcW w:w="534" w:type="dxa"/>
            <w:shd w:val="clear" w:color="auto" w:fill="auto"/>
            <w:textDirection w:val="btLr"/>
          </w:tcPr>
          <w:p w14:paraId="552AD2DE" w14:textId="77777777" w:rsidR="002E4E20" w:rsidRPr="006A58C3" w:rsidRDefault="002E4E20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DF" w14:textId="77777777" w:rsidR="002E4E20" w:rsidRPr="002E4E20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modo de Arranque en el equipo (AHCI)</w:t>
            </w:r>
          </w:p>
        </w:tc>
        <w:tc>
          <w:tcPr>
            <w:tcW w:w="849" w:type="dxa"/>
            <w:shd w:val="clear" w:color="auto" w:fill="auto"/>
            <w:noWrap/>
          </w:tcPr>
          <w:p w14:paraId="552AD2E0" w14:textId="77777777" w:rsidR="002E4E20" w:rsidRPr="006A58C3" w:rsidRDefault="002E4E20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E2" w14:textId="77777777" w:rsidR="00F86BD6" w:rsidRPr="006A58C3" w:rsidRDefault="00F86BD6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Drivers Instalados</w:t>
            </w:r>
          </w:p>
        </w:tc>
        <w:tc>
          <w:tcPr>
            <w:tcW w:w="7296" w:type="dxa"/>
            <w:shd w:val="clear" w:color="auto" w:fill="auto"/>
          </w:tcPr>
          <w:p w14:paraId="552AD2E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Audio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E4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6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Chipset</w:t>
            </w:r>
          </w:p>
        </w:tc>
        <w:tc>
          <w:tcPr>
            <w:tcW w:w="849" w:type="dxa"/>
            <w:shd w:val="clear" w:color="auto" w:fill="auto"/>
            <w:noWrap/>
          </w:tcPr>
          <w:p w14:paraId="552AD2E8" w14:textId="77777777" w:rsidR="00F86BD6" w:rsidRPr="006A58C3" w:rsidRDefault="00F86BD6" w:rsidP="00A411E2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E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A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B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Red</w:t>
            </w:r>
          </w:p>
        </w:tc>
        <w:tc>
          <w:tcPr>
            <w:tcW w:w="849" w:type="dxa"/>
            <w:shd w:val="clear" w:color="auto" w:fill="auto"/>
            <w:noWrap/>
          </w:tcPr>
          <w:p w14:paraId="552AD2EC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1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EE" w14:textId="77777777" w:rsidR="00F86BD6" w:rsidRPr="006A58C3" w:rsidRDefault="00F86BD6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EF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Video</w:t>
            </w:r>
          </w:p>
        </w:tc>
        <w:tc>
          <w:tcPr>
            <w:tcW w:w="849" w:type="dxa"/>
            <w:shd w:val="clear" w:color="auto" w:fill="auto"/>
            <w:noWrap/>
          </w:tcPr>
          <w:p w14:paraId="552AD2F0" w14:textId="77777777" w:rsidR="00F86BD6" w:rsidRPr="006A58C3" w:rsidRDefault="00F86BD6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5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2F2" w14:textId="77777777" w:rsidR="002E4E20" w:rsidRPr="002E4E20" w:rsidRDefault="002E4E20" w:rsidP="002E4E20">
            <w:pPr>
              <w:ind w:left="113" w:right="113"/>
              <w:rPr>
                <w:rFonts w:cs="Arial"/>
                <w:b/>
                <w:color w:val="000000"/>
                <w:sz w:val="10"/>
                <w:szCs w:val="16"/>
                <w:lang w:eastAsia="es-MX"/>
              </w:rPr>
            </w:pPr>
            <w:r w:rsidRPr="002E4E20">
              <w:rPr>
                <w:rFonts w:cs="Arial"/>
                <w:b/>
                <w:color w:val="000000"/>
                <w:sz w:val="12"/>
                <w:szCs w:val="16"/>
                <w:lang w:eastAsia="es-MX"/>
              </w:rPr>
              <w:t>Ver. En cuenta Admin.</w:t>
            </w:r>
          </w:p>
        </w:tc>
        <w:tc>
          <w:tcPr>
            <w:tcW w:w="7296" w:type="dxa"/>
            <w:shd w:val="clear" w:color="auto" w:fill="auto"/>
          </w:tcPr>
          <w:p w14:paraId="552AD2F3" w14:textId="77777777" w:rsidR="002E4E20" w:rsidRPr="006A58C3" w:rsidRDefault="002E4E20" w:rsidP="002E4E20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Snow inventory Client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4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9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6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7" w14:textId="01F7FEA4" w:rsidR="002E4E20" w:rsidRPr="006A58C3" w:rsidRDefault="000F34F1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>Verificar instalación de BlueCoat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8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E4E20" w:rsidRPr="006A58C3" w14:paraId="552AD2FD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2FA" w14:textId="77777777" w:rsidR="002E4E20" w:rsidRPr="006A58C3" w:rsidRDefault="002E4E20" w:rsidP="00F86BD6">
            <w:pPr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2FB" w14:textId="77777777" w:rsidR="002E4E20" w:rsidRPr="006A58C3" w:rsidRDefault="002E4E2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Verificar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Instalación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y Funcionalidad del Navegador </w:t>
            </w:r>
            <w:r w:rsidR="00031A22">
              <w:rPr>
                <w:rFonts w:cs="Arial"/>
                <w:color w:val="000000"/>
                <w:sz w:val="16"/>
                <w:szCs w:val="16"/>
                <w:lang w:eastAsia="es-MX"/>
              </w:rPr>
              <w:t>Microsoft</w:t>
            </w: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EDGE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2FC" w14:textId="77777777" w:rsidR="002E4E20" w:rsidRPr="006A58C3" w:rsidRDefault="002E4E20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2FF" w14:textId="77777777" w:rsidTr="00F86BD6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2FE" w14:textId="77777777" w:rsidR="00F86BD6" w:rsidRPr="006A58C3" w:rsidRDefault="00F86BD6" w:rsidP="00F86BD6">
            <w:pPr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Configuración</w:t>
            </w:r>
          </w:p>
        </w:tc>
      </w:tr>
      <w:tr w:rsidR="001127D8" w:rsidRPr="007B3EA9" w14:paraId="552AD303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0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Apps. Instaladas</w:t>
            </w:r>
          </w:p>
        </w:tc>
        <w:tc>
          <w:tcPr>
            <w:tcW w:w="7296" w:type="dxa"/>
            <w:shd w:val="clear" w:color="auto" w:fill="auto"/>
          </w:tcPr>
          <w:p w14:paraId="552AD301" w14:textId="77777777" w:rsidR="001127D8" w:rsidRPr="00C66BD0" w:rsidRDefault="006B53B8" w:rsidP="00F86BD6">
            <w:pPr>
              <w:rPr>
                <w:rFonts w:cs="Arial"/>
                <w:color w:val="000000"/>
                <w:sz w:val="16"/>
                <w:szCs w:val="16"/>
                <w:lang w:val="en-US" w:eastAsia="es-MX"/>
              </w:rPr>
            </w:pPr>
            <w:r w:rsidRPr="007B3EA9">
              <w:rPr>
                <w:rFonts w:cs="Arial"/>
                <w:color w:val="000000"/>
                <w:sz w:val="16"/>
                <w:szCs w:val="16"/>
                <w:lang w:val="en-US" w:eastAsia="es-MX"/>
              </w:rPr>
              <w:t>Microsoft Office 365 Pro Plus</w:t>
            </w:r>
          </w:p>
        </w:tc>
        <w:tc>
          <w:tcPr>
            <w:tcW w:w="849" w:type="dxa"/>
            <w:shd w:val="clear" w:color="auto" w:fill="auto"/>
            <w:noWrap/>
          </w:tcPr>
          <w:p w14:paraId="552AD302" w14:textId="77777777" w:rsidR="001127D8" w:rsidRPr="007B3EA9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1127D8" w:rsidRPr="006A58C3" w14:paraId="552AD30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4" w14:textId="77777777" w:rsidR="001127D8" w:rsidRPr="007B3EA9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5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Acrobat Reader 10.1.1</w:t>
            </w:r>
          </w:p>
        </w:tc>
        <w:tc>
          <w:tcPr>
            <w:tcW w:w="849" w:type="dxa"/>
            <w:shd w:val="clear" w:color="auto" w:fill="auto"/>
            <w:noWrap/>
          </w:tcPr>
          <w:p w14:paraId="552AD306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8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9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Java </w:t>
            </w:r>
          </w:p>
        </w:tc>
        <w:tc>
          <w:tcPr>
            <w:tcW w:w="849" w:type="dxa"/>
            <w:shd w:val="clear" w:color="auto" w:fill="auto"/>
            <w:noWrap/>
          </w:tcPr>
          <w:p w14:paraId="552AD30A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0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0C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  <w:noWrap/>
          </w:tcPr>
          <w:p w14:paraId="552AD30D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Adobe Flash Player V.11.4</w:t>
            </w:r>
          </w:p>
        </w:tc>
        <w:tc>
          <w:tcPr>
            <w:tcW w:w="849" w:type="dxa"/>
            <w:shd w:val="clear" w:color="auto" w:fill="auto"/>
            <w:noWrap/>
          </w:tcPr>
          <w:p w14:paraId="552AD30E" w14:textId="77777777" w:rsidR="001127D8" w:rsidRPr="006A58C3" w:rsidRDefault="001127D8" w:rsidP="00C66BD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10" w14:textId="77777777" w:rsidR="001127D8" w:rsidRPr="006A58C3" w:rsidRDefault="001127D8" w:rsidP="00F86BD6">
            <w:pPr>
              <w:ind w:firstLineChars="200" w:firstLine="321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1" w14:textId="77777777" w:rsidR="001127D8" w:rsidRPr="006A58C3" w:rsidRDefault="001127D8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QAD MFG 2010SE MEX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1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7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4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5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Internet Explorer 11</w:t>
            </w:r>
          </w:p>
        </w:tc>
        <w:tc>
          <w:tcPr>
            <w:tcW w:w="849" w:type="dxa"/>
            <w:shd w:val="clear" w:color="auto" w:fill="auto"/>
            <w:noWrap/>
          </w:tcPr>
          <w:p w14:paraId="552AD316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8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9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Navegador Microsoft EDGE</w:t>
            </w:r>
          </w:p>
        </w:tc>
        <w:tc>
          <w:tcPr>
            <w:tcW w:w="849" w:type="dxa"/>
            <w:shd w:val="clear" w:color="auto" w:fill="auto"/>
            <w:noWrap/>
          </w:tcPr>
          <w:p w14:paraId="552AD31A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1F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1C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1D" w14:textId="77777777" w:rsidR="001127D8" w:rsidRDefault="00E7273B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 xml:space="preserve">Microsoft </w:t>
            </w:r>
            <w:proofErr w:type="spellStart"/>
            <w:r>
              <w:rPr>
                <w:rFonts w:cs="Arial"/>
                <w:sz w:val="16"/>
                <w:szCs w:val="16"/>
                <w:lang w:eastAsia="es-MX"/>
              </w:rPr>
              <w:t>Teams</w:t>
            </w:r>
            <w:proofErr w:type="spellEnd"/>
          </w:p>
        </w:tc>
        <w:tc>
          <w:tcPr>
            <w:tcW w:w="849" w:type="dxa"/>
            <w:shd w:val="clear" w:color="auto" w:fill="auto"/>
            <w:noWrap/>
          </w:tcPr>
          <w:p w14:paraId="552AD31E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1127D8" w:rsidRPr="006A58C3" w14:paraId="552AD323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  <w:textDirection w:val="btLr"/>
          </w:tcPr>
          <w:p w14:paraId="552AD320" w14:textId="77777777" w:rsidR="001127D8" w:rsidRPr="006A58C3" w:rsidRDefault="001127D8" w:rsidP="00F86BD6">
            <w:pPr>
              <w:ind w:left="113" w:right="113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1" w14:textId="77777777" w:rsidR="001127D8" w:rsidRDefault="001127D8" w:rsidP="00F86BD6">
            <w:pPr>
              <w:rPr>
                <w:rFonts w:cs="Arial"/>
                <w:sz w:val="16"/>
                <w:szCs w:val="16"/>
                <w:lang w:eastAsia="es-MX"/>
              </w:rPr>
            </w:pPr>
            <w:r>
              <w:rPr>
                <w:rFonts w:cs="Arial"/>
                <w:sz w:val="16"/>
                <w:szCs w:val="16"/>
                <w:lang w:eastAsia="es-MX"/>
              </w:rPr>
              <w:t>Cisco Jabber</w:t>
            </w:r>
          </w:p>
        </w:tc>
        <w:tc>
          <w:tcPr>
            <w:tcW w:w="849" w:type="dxa"/>
            <w:shd w:val="clear" w:color="auto" w:fill="auto"/>
            <w:noWrap/>
          </w:tcPr>
          <w:p w14:paraId="552AD322" w14:textId="77777777" w:rsidR="001127D8" w:rsidRPr="006A58C3" w:rsidRDefault="001127D8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7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24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Otros</w:t>
            </w:r>
          </w:p>
        </w:tc>
        <w:tc>
          <w:tcPr>
            <w:tcW w:w="7296" w:type="dxa"/>
            <w:shd w:val="clear" w:color="auto" w:fill="auto"/>
          </w:tcPr>
          <w:p w14:paraId="552AD32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Perfil de correo configurado y PST´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s y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OST agregados a perfil de correo</w:t>
            </w:r>
          </w:p>
        </w:tc>
        <w:tc>
          <w:tcPr>
            <w:tcW w:w="849" w:type="dxa"/>
            <w:shd w:val="clear" w:color="auto" w:fill="auto"/>
            <w:noWrap/>
            <w:hideMark/>
          </w:tcPr>
          <w:p w14:paraId="552AD326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2B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2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Impresoras en red instaladas</w:t>
            </w:r>
          </w:p>
        </w:tc>
        <w:tc>
          <w:tcPr>
            <w:tcW w:w="849" w:type="dxa"/>
            <w:shd w:val="clear" w:color="auto" w:fill="auto"/>
            <w:noWrap/>
          </w:tcPr>
          <w:p w14:paraId="552AD32A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2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 w:val="restart"/>
            <w:shd w:val="clear" w:color="auto" w:fill="auto"/>
          </w:tcPr>
          <w:p w14:paraId="552AD32D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Apps especiales instaladas</w:t>
            </w:r>
          </w:p>
          <w:p w14:paraId="552AD32E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  <w:p w14:paraId="552AD32F" w14:textId="77777777" w:rsidR="00F86BD6" w:rsidRPr="006A58C3" w:rsidRDefault="00C66BD0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1.-Creo View   </w:t>
            </w:r>
          </w:p>
        </w:tc>
        <w:tc>
          <w:tcPr>
            <w:tcW w:w="849" w:type="dxa"/>
            <w:vMerge w:val="restart"/>
            <w:shd w:val="clear" w:color="auto" w:fill="auto"/>
            <w:noWrap/>
            <w:hideMark/>
          </w:tcPr>
          <w:p w14:paraId="552AD330" w14:textId="77777777" w:rsidR="00C66BD0" w:rsidRDefault="00C66BD0" w:rsidP="00C66BD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</w:p>
          <w:p w14:paraId="552AD33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3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4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5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A" w14:textId="77777777" w:rsidTr="00F86BD6">
        <w:trPr>
          <w:trHeight w:val="184"/>
        </w:trPr>
        <w:tc>
          <w:tcPr>
            <w:tcW w:w="534" w:type="dxa"/>
            <w:vMerge/>
            <w:shd w:val="clear" w:color="auto" w:fill="auto"/>
          </w:tcPr>
          <w:p w14:paraId="552AD337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vMerge/>
            <w:shd w:val="clear" w:color="auto" w:fill="auto"/>
          </w:tcPr>
          <w:p w14:paraId="552AD338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49" w:type="dxa"/>
            <w:vMerge/>
            <w:shd w:val="clear" w:color="auto" w:fill="auto"/>
            <w:noWrap/>
          </w:tcPr>
          <w:p w14:paraId="552AD339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3E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B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3C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Acceso a red </w:t>
            </w:r>
            <w:r w:rsidR="00031A22"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alámbrica en</w:t>
            </w: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 xml:space="preserve">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3D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2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3F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0" w14:textId="77777777" w:rsidR="00F86BD6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Etiqueta correcta adherida</w:t>
            </w:r>
          </w:p>
        </w:tc>
        <w:tc>
          <w:tcPr>
            <w:tcW w:w="849" w:type="dxa"/>
            <w:shd w:val="clear" w:color="auto" w:fill="auto"/>
            <w:noWrap/>
          </w:tcPr>
          <w:p w14:paraId="552AD341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46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3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4" w14:textId="77777777" w:rsidR="007B3EA9" w:rsidRPr="006A58C3" w:rsidRDefault="00F86BD6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Actualizar el archivo de inventario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5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057B42" w:rsidRPr="006A58C3" w14:paraId="552AD348" w14:textId="77777777" w:rsidTr="00207F84">
        <w:trPr>
          <w:trHeight w:val="257"/>
        </w:trPr>
        <w:tc>
          <w:tcPr>
            <w:tcW w:w="8679" w:type="dxa"/>
            <w:gridSpan w:val="3"/>
            <w:shd w:val="clear" w:color="auto" w:fill="C6D9F1"/>
          </w:tcPr>
          <w:p w14:paraId="552AD347" w14:textId="77777777" w:rsidR="00057B42" w:rsidRPr="006A58C3" w:rsidRDefault="00057B42" w:rsidP="00F86BD6">
            <w:pPr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Cs w:val="16"/>
                <w:lang w:eastAsia="es-MX"/>
              </w:rPr>
              <w:t>Instalación</w:t>
            </w:r>
          </w:p>
        </w:tc>
      </w:tr>
      <w:tr w:rsidR="00F86BD6" w:rsidRPr="006A58C3" w14:paraId="552AD34C" w14:textId="77777777" w:rsidTr="00F86BD6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49" w14:textId="77777777" w:rsidR="00F86BD6" w:rsidRPr="006A58C3" w:rsidRDefault="00F86BD6" w:rsidP="00F86BD6">
            <w:pPr>
              <w:ind w:left="113" w:right="113"/>
              <w:jc w:val="center"/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b/>
                <w:color w:val="000000"/>
                <w:sz w:val="16"/>
                <w:szCs w:val="16"/>
                <w:lang w:eastAsia="es-MX"/>
              </w:rPr>
              <w:t>Instalación</w:t>
            </w:r>
          </w:p>
        </w:tc>
        <w:tc>
          <w:tcPr>
            <w:tcW w:w="7296" w:type="dxa"/>
            <w:shd w:val="clear" w:color="auto" w:fill="auto"/>
          </w:tcPr>
          <w:p w14:paraId="552AD34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física en lugar de usuario</w:t>
            </w:r>
          </w:p>
        </w:tc>
        <w:tc>
          <w:tcPr>
            <w:tcW w:w="849" w:type="dxa"/>
            <w:shd w:val="clear" w:color="auto" w:fill="auto"/>
            <w:noWrap/>
          </w:tcPr>
          <w:p w14:paraId="552AD34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0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4D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4E" w14:textId="77777777" w:rsidR="00F86BD6" w:rsidRPr="006A58C3" w:rsidRDefault="00F86BD6" w:rsidP="00F86BD6">
            <w:pPr>
              <w:pStyle w:val="Prrafodelista"/>
              <w:spacing w:after="60"/>
              <w:ind w:left="0"/>
              <w:contextualSpacing/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Verificar disponibilidad y funcionalidad a la red cableada GKN</w:t>
            </w:r>
          </w:p>
        </w:tc>
        <w:tc>
          <w:tcPr>
            <w:tcW w:w="849" w:type="dxa"/>
            <w:shd w:val="clear" w:color="auto" w:fill="auto"/>
            <w:noWrap/>
          </w:tcPr>
          <w:p w14:paraId="552AD34F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4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1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2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Monitor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3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8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5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6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Mouse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7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F86BD6" w:rsidRPr="006A58C3" w14:paraId="552AD35C" w14:textId="77777777" w:rsidTr="00F86BD6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59" w14:textId="77777777" w:rsidR="00F86BD6" w:rsidRPr="006A58C3" w:rsidRDefault="00F86BD6" w:rsidP="00F86BD6">
            <w:pPr>
              <w:ind w:firstLineChars="200" w:firstLine="320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5A" w14:textId="77777777" w:rsidR="00F86BD6" w:rsidRPr="006A58C3" w:rsidRDefault="00F86BD6" w:rsidP="00F86BD6">
            <w:pPr>
              <w:pStyle w:val="Encabezado"/>
              <w:tabs>
                <w:tab w:val="left" w:pos="708"/>
              </w:tabs>
              <w:jc w:val="both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  <w:r w:rsidRPr="006A58C3">
              <w:rPr>
                <w:rFonts w:cs="Arial"/>
                <w:color w:val="000000"/>
                <w:sz w:val="16"/>
                <w:szCs w:val="16"/>
                <w:lang w:eastAsia="es-MX"/>
              </w:rPr>
              <w:t>Teclado funcional</w:t>
            </w:r>
          </w:p>
        </w:tc>
        <w:tc>
          <w:tcPr>
            <w:tcW w:w="849" w:type="dxa"/>
            <w:shd w:val="clear" w:color="auto" w:fill="auto"/>
            <w:noWrap/>
          </w:tcPr>
          <w:p w14:paraId="552AD35B" w14:textId="77777777" w:rsidR="00F86BD6" w:rsidRPr="006A58C3" w:rsidRDefault="00F86BD6" w:rsidP="00C66BD0">
            <w:pPr>
              <w:jc w:val="center"/>
              <w:rPr>
                <w:rFonts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C66BD0" w:rsidRPr="006A58C3" w14:paraId="552AD35E" w14:textId="77777777" w:rsidTr="00C66BD0">
        <w:trPr>
          <w:trHeight w:val="257"/>
        </w:trPr>
        <w:tc>
          <w:tcPr>
            <w:tcW w:w="8679" w:type="dxa"/>
            <w:gridSpan w:val="3"/>
            <w:shd w:val="clear" w:color="auto" w:fill="D9E2F3" w:themeFill="accent1" w:themeFillTint="33"/>
          </w:tcPr>
          <w:p w14:paraId="552AD35D" w14:textId="77777777" w:rsidR="00C66BD0" w:rsidRPr="00C66BD0" w:rsidRDefault="00C66BD0" w:rsidP="00C66BD0">
            <w:pPr>
              <w:rPr>
                <w:rFonts w:cs="Arial"/>
                <w:b/>
                <w:bCs/>
                <w:color w:val="000000"/>
                <w:sz w:val="22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Cs w:val="16"/>
                <w:lang w:eastAsia="es-MX"/>
              </w:rPr>
              <w:t>Ubica</w:t>
            </w:r>
            <w:r>
              <w:rPr>
                <w:rFonts w:cs="Arial"/>
                <w:b/>
                <w:bCs/>
                <w:color w:val="000000"/>
                <w:szCs w:val="16"/>
                <w:lang w:eastAsia="es-MX"/>
              </w:rPr>
              <w:t>ción y Observaciones</w:t>
            </w:r>
          </w:p>
        </w:tc>
      </w:tr>
      <w:tr w:rsidR="00C66BD0" w:rsidRPr="006A58C3" w14:paraId="552AD362" w14:textId="77777777" w:rsidTr="00C66BD0">
        <w:trPr>
          <w:trHeight w:val="257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14:paraId="552AD35F" w14:textId="77777777" w:rsidR="00C66BD0" w:rsidRPr="00C66BD0" w:rsidRDefault="00C66BD0" w:rsidP="00C66BD0">
            <w:pPr>
              <w:ind w:left="113" w:right="113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C66BD0">
              <w:rPr>
                <w:rFonts w:cs="Arial"/>
                <w:b/>
                <w:bCs/>
                <w:color w:val="000000"/>
                <w:sz w:val="16"/>
                <w:szCs w:val="16"/>
                <w:lang w:eastAsia="es-MX"/>
              </w:rPr>
              <w:t>Ubicación</w:t>
            </w:r>
          </w:p>
        </w:tc>
        <w:tc>
          <w:tcPr>
            <w:tcW w:w="7296" w:type="dxa"/>
            <w:shd w:val="clear" w:color="auto" w:fill="auto"/>
          </w:tcPr>
          <w:p w14:paraId="552AD360" w14:textId="77777777" w:rsidR="00C66BD0" w:rsidRPr="00C66BD0" w:rsidRDefault="00C66BD0" w:rsidP="00C66BD0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>Site</w:t>
            </w:r>
            <w:proofErr w:type="spellEnd"/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: CEL</w:t>
            </w:r>
          </w:p>
        </w:tc>
        <w:tc>
          <w:tcPr>
            <w:tcW w:w="849" w:type="dxa"/>
            <w:shd w:val="clear" w:color="auto" w:fill="auto"/>
          </w:tcPr>
          <w:p w14:paraId="552AD361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6" w14:textId="77777777" w:rsidTr="00F414F4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3" w14:textId="77777777" w:rsidR="00C66BD0" w:rsidRPr="00C66BD0" w:rsidRDefault="00C66BD0" w:rsidP="00F414F4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4" w14:textId="77777777" w:rsidR="00C66BD0" w:rsidRPr="00C66BD0" w:rsidRDefault="00C66BD0" w:rsidP="00F414F4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Departamento: None</w:t>
            </w:r>
          </w:p>
        </w:tc>
        <w:tc>
          <w:tcPr>
            <w:tcW w:w="849" w:type="dxa"/>
            <w:shd w:val="clear" w:color="auto" w:fill="auto"/>
          </w:tcPr>
          <w:p w14:paraId="552AD365" w14:textId="77777777" w:rsidR="00C66BD0" w:rsidRPr="00C66BD0" w:rsidRDefault="00C66BD0" w:rsidP="006B5C66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A" w14:textId="77777777" w:rsidTr="00BB4298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7" w14:textId="77777777" w:rsidR="00C66BD0" w:rsidRPr="00C66BD0" w:rsidRDefault="00C66BD0" w:rsidP="00BB4298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8" w14:textId="77777777" w:rsidR="00C66BD0" w:rsidRPr="00C66BD0" w:rsidRDefault="00C66BD0" w:rsidP="00BB4298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Área: None</w:t>
            </w:r>
          </w:p>
        </w:tc>
        <w:tc>
          <w:tcPr>
            <w:tcW w:w="849" w:type="dxa"/>
            <w:shd w:val="clear" w:color="auto" w:fill="auto"/>
          </w:tcPr>
          <w:p w14:paraId="552AD369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6E" w14:textId="77777777" w:rsidTr="00C53B17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B" w14:textId="77777777" w:rsidR="00C66BD0" w:rsidRPr="00C66BD0" w:rsidRDefault="00C66BD0" w:rsidP="00C53B17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6C" w14:textId="0CA7E5C5" w:rsidR="00C66BD0" w:rsidRPr="00C66BD0" w:rsidRDefault="00C66BD0" w:rsidP="00C53B17">
            <w:pPr>
              <w:rPr>
                <w:sz w:val="16"/>
              </w:rPr>
            </w:pPr>
            <w:r>
              <w:rPr>
                <w:sz w:val="16"/>
              </w:rPr>
              <w:t xml:space="preserve">Ubicación Exacta: None</w:t>
            </w:r>
          </w:p>
        </w:tc>
        <w:tc>
          <w:tcPr>
            <w:tcW w:w="849" w:type="dxa"/>
            <w:shd w:val="clear" w:color="auto" w:fill="auto"/>
          </w:tcPr>
          <w:p w14:paraId="552AD36D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  <w:tr w:rsidR="00C66BD0" w:rsidRPr="00C66BD0" w14:paraId="552AD372" w14:textId="77777777" w:rsidTr="008507CF">
        <w:trPr>
          <w:trHeight w:val="257"/>
        </w:trPr>
        <w:tc>
          <w:tcPr>
            <w:tcW w:w="534" w:type="dxa"/>
            <w:vMerge/>
            <w:shd w:val="clear" w:color="auto" w:fill="auto"/>
          </w:tcPr>
          <w:p w14:paraId="552AD36F" w14:textId="77777777" w:rsidR="00C66BD0" w:rsidRPr="00C66BD0" w:rsidRDefault="00C66BD0" w:rsidP="008507CF">
            <w:pPr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  <w:tc>
          <w:tcPr>
            <w:tcW w:w="7296" w:type="dxa"/>
            <w:shd w:val="clear" w:color="auto" w:fill="auto"/>
          </w:tcPr>
          <w:p w14:paraId="552AD370" w14:textId="77777777" w:rsidR="00C66BD0" w:rsidRPr="00C66BD0" w:rsidRDefault="00C66BD0" w:rsidP="008507CF">
            <w:pP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cs="Arial"/>
                <w:bCs/>
                <w:color w:val="000000"/>
                <w:sz w:val="16"/>
                <w:szCs w:val="16"/>
                <w:lang w:eastAsia="es-MX"/>
              </w:rPr>
              <w:t xml:space="preserve">Fecha de Término de Garantía: </w:t>
            </w:r>
          </w:p>
        </w:tc>
        <w:tc>
          <w:tcPr>
            <w:tcW w:w="849" w:type="dxa"/>
            <w:shd w:val="clear" w:color="auto" w:fill="auto"/>
          </w:tcPr>
          <w:p w14:paraId="552AD371" w14:textId="77777777" w:rsidR="00C66BD0" w:rsidRPr="00C66BD0" w:rsidRDefault="00C66BD0" w:rsidP="00E7273B">
            <w:pPr>
              <w:jc w:val="center"/>
              <w:rPr>
                <w:rFonts w:cs="Arial"/>
                <w:b/>
                <w:bCs/>
                <w:color w:val="000000"/>
                <w:szCs w:val="16"/>
                <w:lang w:eastAsia="es-MX"/>
              </w:rPr>
            </w:pPr>
          </w:p>
        </w:tc>
      </w:tr>
    </w:tbl>
    <w:p w14:paraId="552AD373" w14:textId="77777777" w:rsidR="007B3EA9" w:rsidRDefault="007B3EA9" w:rsidP="00C66BD0">
      <w:pPr>
        <w:pStyle w:val="Encabezado"/>
        <w:tabs>
          <w:tab w:val="left" w:pos="708"/>
        </w:tabs>
        <w:jc w:val="center"/>
        <w:rPr>
          <w:b/>
          <w:bCs/>
          <w:szCs w:val="20"/>
        </w:rPr>
      </w:pPr>
    </w:p>
    <w:p w14:paraId="552AD374" w14:textId="77777777" w:rsidR="007B3EA9" w:rsidRDefault="007B3EA9" w:rsidP="00A411E2">
      <w:pPr>
        <w:pStyle w:val="Encabezado"/>
        <w:tabs>
          <w:tab w:val="left" w:pos="708"/>
        </w:tabs>
        <w:jc w:val="both"/>
        <w:rPr>
          <w:b/>
          <w:bCs/>
          <w:szCs w:val="20"/>
        </w:rPr>
      </w:pPr>
    </w:p>
    <w:sectPr w:rsidR="007B3EA9">
      <w:headerReference w:type="default" r:id="rId8"/>
      <w:footerReference w:type="default" r:id="rId9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A2CB4" w14:textId="77777777" w:rsidR="00451C57" w:rsidRDefault="00451C57">
      <w:r>
        <w:separator/>
      </w:r>
    </w:p>
  </w:endnote>
  <w:endnote w:type="continuationSeparator" w:id="0">
    <w:p w14:paraId="5E18AF81" w14:textId="77777777" w:rsidR="00451C57" w:rsidRDefault="00451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0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902"/>
      <w:gridCol w:w="4302"/>
    </w:tblGrid>
    <w:tr w:rsidR="00B53F43" w:rsidRPr="00170159" w14:paraId="552AD38D" w14:textId="77777777" w:rsidTr="00C66BD0">
      <w:trPr>
        <w:trHeight w:val="338"/>
        <w:jc w:val="center"/>
      </w:trPr>
      <w:tc>
        <w:tcPr>
          <w:tcW w:w="102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552AD38C" w14:textId="77777777" w:rsidR="00B53F43" w:rsidRPr="00170159" w:rsidRDefault="00B53F43" w:rsidP="00C66BD0">
          <w:pPr>
            <w:pStyle w:val="Piedepgina"/>
            <w:tabs>
              <w:tab w:val="clear" w:pos="4153"/>
              <w:tab w:val="center" w:pos="4079"/>
            </w:tabs>
            <w:jc w:val="center"/>
            <w:rPr>
              <w:lang w:val="es-ES"/>
            </w:rPr>
          </w:pPr>
        </w:p>
      </w:tc>
    </w:tr>
    <w:tr w:rsidR="00B53F43" w:rsidRPr="00170159" w14:paraId="552AD390" w14:textId="77777777" w:rsidTr="00C66BD0">
      <w:trPr>
        <w:trHeight w:val="157"/>
        <w:jc w:val="center"/>
      </w:trPr>
      <w:tc>
        <w:tcPr>
          <w:tcW w:w="59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2AD38E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  <w:proofErr w:type="spellStart"/>
          <w:r w:rsidRPr="00170159">
            <w:rPr>
              <w:b/>
              <w:sz w:val="16"/>
              <w:szCs w:val="16"/>
              <w:u w:val="single"/>
              <w:lang w:val="pt-BR"/>
            </w:rPr>
            <w:t>EMIS</w:t>
          </w:r>
          <w:r w:rsidR="001B4828">
            <w:rPr>
              <w:b/>
              <w:sz w:val="16"/>
              <w:szCs w:val="16"/>
              <w:u w:val="single"/>
              <w:lang w:val="pt-BR"/>
            </w:rPr>
            <w:t>S</w:t>
          </w:r>
          <w:r w:rsidRPr="00170159">
            <w:rPr>
              <w:b/>
              <w:sz w:val="16"/>
              <w:szCs w:val="16"/>
              <w:u w:val="single"/>
              <w:lang w:val="pt-BR"/>
            </w:rPr>
            <w:t>IÓN</w:t>
          </w:r>
          <w:proofErr w:type="spellEnd"/>
          <w:r w:rsidRPr="00170159">
            <w:rPr>
              <w:b/>
              <w:sz w:val="16"/>
              <w:szCs w:val="16"/>
              <w:u w:val="single"/>
              <w:lang w:val="pt-BR"/>
            </w:rPr>
            <w:t>:</w:t>
          </w:r>
          <w:r w:rsidRPr="00170159">
            <w:rPr>
              <w:sz w:val="16"/>
              <w:szCs w:val="16"/>
              <w:lang w:val="pt-BR"/>
            </w:rPr>
            <w:t xml:space="preserve">              </w:t>
          </w:r>
          <w:r w:rsidR="00D65E46">
            <w:rPr>
              <w:b/>
              <w:sz w:val="16"/>
              <w:szCs w:val="16"/>
            </w:rPr>
            <w:t>25/07/2018</w:t>
          </w:r>
        </w:p>
      </w:tc>
      <w:tc>
        <w:tcPr>
          <w:tcW w:w="430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2AD38F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552AD391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552AD392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EFBC7" w14:textId="77777777" w:rsidR="00451C57" w:rsidRDefault="00451C57">
      <w:r>
        <w:separator/>
      </w:r>
    </w:p>
  </w:footnote>
  <w:footnote w:type="continuationSeparator" w:id="0">
    <w:p w14:paraId="5899BE83" w14:textId="77777777" w:rsidR="00451C57" w:rsidRDefault="00451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552AD37C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552AD379" w14:textId="77777777" w:rsidR="00B53F43" w:rsidRPr="00170159" w:rsidRDefault="0002123F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60288" behindDoc="0" locked="0" layoutInCell="1" allowOverlap="1" wp14:anchorId="552AD393" wp14:editId="552AD394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52AD37A" w14:textId="61DD3904" w:rsidR="00B53F43" w:rsidRPr="00170159" w:rsidRDefault="00801299" w:rsidP="00801299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proofErr w:type="spellStart"/>
          <w:r>
            <w:rPr>
              <w:rFonts w:cs="Arial"/>
              <w:b/>
              <w:bCs/>
              <w:color w:val="000000"/>
              <w:szCs w:val="20"/>
              <w:lang w:eastAsia="es-MX"/>
            </w:rPr>
            <w:t>CheckList</w:t>
          </w:r>
          <w:proofErr w:type="spellEnd"/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</w:t>
          </w:r>
          <w:r w:rsidR="007E484F">
            <w:rPr>
              <w:rFonts w:cs="Arial"/>
              <w:b/>
              <w:bCs/>
              <w:color w:val="000000"/>
              <w:szCs w:val="20"/>
              <w:lang w:eastAsia="es-MX"/>
            </w:rPr>
            <w:t>Laptop</w:t>
          </w:r>
          <w:r w:rsidR="00B53F43"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W</w:t>
          </w:r>
          <w:r w:rsidR="00B53F43" w:rsidRPr="00CD5EB6">
            <w:rPr>
              <w:rFonts w:cs="Arial"/>
              <w:b/>
              <w:bCs/>
              <w:color w:val="000000"/>
              <w:szCs w:val="20"/>
              <w:lang w:eastAsia="es-MX"/>
            </w:rPr>
            <w:t>in</w:t>
          </w:r>
          <w:r w:rsidR="002E4E20">
            <w:rPr>
              <w:rFonts w:cs="Arial"/>
              <w:b/>
              <w:bCs/>
              <w:color w:val="000000"/>
              <w:szCs w:val="20"/>
              <w:lang w:eastAsia="es-MX"/>
            </w:rPr>
            <w:t>10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B" w14:textId="77777777" w:rsidR="00B53F43" w:rsidRPr="00170159" w:rsidRDefault="00243242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552AD380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7D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7E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52AD37F" w14:textId="77777777" w:rsidR="00B53F43" w:rsidRPr="00170159" w:rsidRDefault="00243242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565AC7">
            <w:rPr>
              <w:sz w:val="24"/>
            </w:rPr>
            <w:t>1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552AD385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52AD381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2AD38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3" w14:textId="77777777" w:rsidR="00B53F43" w:rsidRPr="00170159" w:rsidRDefault="00894E29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552AD384" w14:textId="77777777" w:rsidR="00B53F43" w:rsidRPr="00170159" w:rsidRDefault="00894E29" w:rsidP="0001168B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552AD38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552AD386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7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2AD388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552AD38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683653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552AD38B" w14:textId="77777777" w:rsidR="00B53F43" w:rsidRPr="00170159" w:rsidRDefault="00B53F43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6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168B"/>
    <w:rsid w:val="00014F9A"/>
    <w:rsid w:val="0001545B"/>
    <w:rsid w:val="0002123F"/>
    <w:rsid w:val="00031A22"/>
    <w:rsid w:val="00057B42"/>
    <w:rsid w:val="000649E2"/>
    <w:rsid w:val="00072627"/>
    <w:rsid w:val="000769E7"/>
    <w:rsid w:val="00081F3C"/>
    <w:rsid w:val="00096F64"/>
    <w:rsid w:val="000A130A"/>
    <w:rsid w:val="000B6556"/>
    <w:rsid w:val="000C63C4"/>
    <w:rsid w:val="000D222E"/>
    <w:rsid w:val="000D527C"/>
    <w:rsid w:val="000D5B9E"/>
    <w:rsid w:val="000D610D"/>
    <w:rsid w:val="000F34F1"/>
    <w:rsid w:val="000F6DA1"/>
    <w:rsid w:val="001127D8"/>
    <w:rsid w:val="00120EA9"/>
    <w:rsid w:val="00122130"/>
    <w:rsid w:val="00130412"/>
    <w:rsid w:val="0013637A"/>
    <w:rsid w:val="00141FCB"/>
    <w:rsid w:val="00146E64"/>
    <w:rsid w:val="00150BBE"/>
    <w:rsid w:val="00170159"/>
    <w:rsid w:val="00185A2C"/>
    <w:rsid w:val="00197B6A"/>
    <w:rsid w:val="001A3A11"/>
    <w:rsid w:val="001A3D50"/>
    <w:rsid w:val="001A4AB8"/>
    <w:rsid w:val="001B4828"/>
    <w:rsid w:val="001C3E7A"/>
    <w:rsid w:val="001D0ED9"/>
    <w:rsid w:val="001D3D1A"/>
    <w:rsid w:val="001F1618"/>
    <w:rsid w:val="00207F84"/>
    <w:rsid w:val="00210650"/>
    <w:rsid w:val="00216B40"/>
    <w:rsid w:val="00222B02"/>
    <w:rsid w:val="002237A6"/>
    <w:rsid w:val="0022402C"/>
    <w:rsid w:val="00243242"/>
    <w:rsid w:val="00252AB8"/>
    <w:rsid w:val="0025776F"/>
    <w:rsid w:val="00261769"/>
    <w:rsid w:val="002A5FF4"/>
    <w:rsid w:val="002C152E"/>
    <w:rsid w:val="002D0AA3"/>
    <w:rsid w:val="002D6466"/>
    <w:rsid w:val="002E4893"/>
    <w:rsid w:val="002E4E20"/>
    <w:rsid w:val="002F6A5F"/>
    <w:rsid w:val="003056D1"/>
    <w:rsid w:val="0030702A"/>
    <w:rsid w:val="00325DCE"/>
    <w:rsid w:val="003270F2"/>
    <w:rsid w:val="0034486D"/>
    <w:rsid w:val="00353796"/>
    <w:rsid w:val="0035538B"/>
    <w:rsid w:val="003565A9"/>
    <w:rsid w:val="00365E38"/>
    <w:rsid w:val="00374AD9"/>
    <w:rsid w:val="00395984"/>
    <w:rsid w:val="003A12F9"/>
    <w:rsid w:val="003B7C0E"/>
    <w:rsid w:val="003D1528"/>
    <w:rsid w:val="003D4F88"/>
    <w:rsid w:val="003D72CF"/>
    <w:rsid w:val="003E2E7F"/>
    <w:rsid w:val="003E4919"/>
    <w:rsid w:val="003E7FC4"/>
    <w:rsid w:val="00401210"/>
    <w:rsid w:val="00402AF8"/>
    <w:rsid w:val="00404A26"/>
    <w:rsid w:val="004126D6"/>
    <w:rsid w:val="00431987"/>
    <w:rsid w:val="004357ED"/>
    <w:rsid w:val="004369DD"/>
    <w:rsid w:val="004427D3"/>
    <w:rsid w:val="0044709A"/>
    <w:rsid w:val="00451C57"/>
    <w:rsid w:val="00452EE8"/>
    <w:rsid w:val="004629FE"/>
    <w:rsid w:val="00470D36"/>
    <w:rsid w:val="004715A1"/>
    <w:rsid w:val="004763CE"/>
    <w:rsid w:val="004909A9"/>
    <w:rsid w:val="00495E58"/>
    <w:rsid w:val="00496492"/>
    <w:rsid w:val="004A0C4D"/>
    <w:rsid w:val="004A167E"/>
    <w:rsid w:val="004A16D4"/>
    <w:rsid w:val="004A4965"/>
    <w:rsid w:val="004C1E93"/>
    <w:rsid w:val="004E25FB"/>
    <w:rsid w:val="004E30D9"/>
    <w:rsid w:val="004E33EA"/>
    <w:rsid w:val="004F1039"/>
    <w:rsid w:val="004F5C9B"/>
    <w:rsid w:val="00504388"/>
    <w:rsid w:val="00504E53"/>
    <w:rsid w:val="00511D45"/>
    <w:rsid w:val="00513975"/>
    <w:rsid w:val="00523227"/>
    <w:rsid w:val="0053005A"/>
    <w:rsid w:val="00536FA1"/>
    <w:rsid w:val="00542EBE"/>
    <w:rsid w:val="00545ED2"/>
    <w:rsid w:val="00546F92"/>
    <w:rsid w:val="005528D0"/>
    <w:rsid w:val="0055461B"/>
    <w:rsid w:val="00560E56"/>
    <w:rsid w:val="00565AC7"/>
    <w:rsid w:val="00567081"/>
    <w:rsid w:val="00587113"/>
    <w:rsid w:val="005A43A8"/>
    <w:rsid w:val="005B388C"/>
    <w:rsid w:val="005C23DF"/>
    <w:rsid w:val="005C3D5C"/>
    <w:rsid w:val="005D4212"/>
    <w:rsid w:val="005D706B"/>
    <w:rsid w:val="005D75A4"/>
    <w:rsid w:val="005F3B6C"/>
    <w:rsid w:val="00605006"/>
    <w:rsid w:val="0061181A"/>
    <w:rsid w:val="006120C0"/>
    <w:rsid w:val="00614CCA"/>
    <w:rsid w:val="0061606F"/>
    <w:rsid w:val="006206EA"/>
    <w:rsid w:val="00623303"/>
    <w:rsid w:val="0064672A"/>
    <w:rsid w:val="00646AFC"/>
    <w:rsid w:val="00651359"/>
    <w:rsid w:val="006525E9"/>
    <w:rsid w:val="006533EF"/>
    <w:rsid w:val="00653D66"/>
    <w:rsid w:val="00666E66"/>
    <w:rsid w:val="00670DEF"/>
    <w:rsid w:val="0067285E"/>
    <w:rsid w:val="00674041"/>
    <w:rsid w:val="00682150"/>
    <w:rsid w:val="00682F4D"/>
    <w:rsid w:val="00683653"/>
    <w:rsid w:val="00687228"/>
    <w:rsid w:val="00687CD9"/>
    <w:rsid w:val="00697F58"/>
    <w:rsid w:val="006A1A2B"/>
    <w:rsid w:val="006A1AC4"/>
    <w:rsid w:val="006A58C3"/>
    <w:rsid w:val="006A6B9F"/>
    <w:rsid w:val="006B53B8"/>
    <w:rsid w:val="006B5C66"/>
    <w:rsid w:val="006F3247"/>
    <w:rsid w:val="006F5C0F"/>
    <w:rsid w:val="00712F49"/>
    <w:rsid w:val="00720984"/>
    <w:rsid w:val="00733504"/>
    <w:rsid w:val="007377DF"/>
    <w:rsid w:val="00742DA6"/>
    <w:rsid w:val="00750840"/>
    <w:rsid w:val="00755988"/>
    <w:rsid w:val="007848EA"/>
    <w:rsid w:val="007866A3"/>
    <w:rsid w:val="00790D52"/>
    <w:rsid w:val="0079328A"/>
    <w:rsid w:val="007A78BF"/>
    <w:rsid w:val="007B3EA9"/>
    <w:rsid w:val="007C1288"/>
    <w:rsid w:val="007C457E"/>
    <w:rsid w:val="007D0CB8"/>
    <w:rsid w:val="007E484F"/>
    <w:rsid w:val="00800E90"/>
    <w:rsid w:val="00801299"/>
    <w:rsid w:val="00813578"/>
    <w:rsid w:val="00814D08"/>
    <w:rsid w:val="00815D5E"/>
    <w:rsid w:val="00821A17"/>
    <w:rsid w:val="0083577B"/>
    <w:rsid w:val="008438C1"/>
    <w:rsid w:val="00845956"/>
    <w:rsid w:val="008474C8"/>
    <w:rsid w:val="008526AB"/>
    <w:rsid w:val="00862C33"/>
    <w:rsid w:val="008778CA"/>
    <w:rsid w:val="00893B35"/>
    <w:rsid w:val="00894E29"/>
    <w:rsid w:val="00897F5C"/>
    <w:rsid w:val="008A1C63"/>
    <w:rsid w:val="008C65CD"/>
    <w:rsid w:val="008D71FC"/>
    <w:rsid w:val="008E35D4"/>
    <w:rsid w:val="008E4509"/>
    <w:rsid w:val="008E59C0"/>
    <w:rsid w:val="008E780D"/>
    <w:rsid w:val="00930323"/>
    <w:rsid w:val="00932211"/>
    <w:rsid w:val="00936574"/>
    <w:rsid w:val="00937E18"/>
    <w:rsid w:val="00943F60"/>
    <w:rsid w:val="00944FBC"/>
    <w:rsid w:val="009514AD"/>
    <w:rsid w:val="00956693"/>
    <w:rsid w:val="0096013A"/>
    <w:rsid w:val="00972B8C"/>
    <w:rsid w:val="00985636"/>
    <w:rsid w:val="00990042"/>
    <w:rsid w:val="009A2DF6"/>
    <w:rsid w:val="009A5848"/>
    <w:rsid w:val="009B13D6"/>
    <w:rsid w:val="009B1BDF"/>
    <w:rsid w:val="009B41CC"/>
    <w:rsid w:val="009D41DF"/>
    <w:rsid w:val="009D6260"/>
    <w:rsid w:val="009E2566"/>
    <w:rsid w:val="009E672B"/>
    <w:rsid w:val="00A10FA5"/>
    <w:rsid w:val="00A12542"/>
    <w:rsid w:val="00A13E06"/>
    <w:rsid w:val="00A25FBC"/>
    <w:rsid w:val="00A37F86"/>
    <w:rsid w:val="00A411E2"/>
    <w:rsid w:val="00A50486"/>
    <w:rsid w:val="00A600AB"/>
    <w:rsid w:val="00A66C3D"/>
    <w:rsid w:val="00A738B6"/>
    <w:rsid w:val="00A808B6"/>
    <w:rsid w:val="00A831E7"/>
    <w:rsid w:val="00A840BB"/>
    <w:rsid w:val="00A979CA"/>
    <w:rsid w:val="00AA518F"/>
    <w:rsid w:val="00AB2FC0"/>
    <w:rsid w:val="00AB3E5D"/>
    <w:rsid w:val="00AB6108"/>
    <w:rsid w:val="00AC547C"/>
    <w:rsid w:val="00AD46B5"/>
    <w:rsid w:val="00AD47CF"/>
    <w:rsid w:val="00AE5D20"/>
    <w:rsid w:val="00AE5DDD"/>
    <w:rsid w:val="00AF5DC7"/>
    <w:rsid w:val="00B2010D"/>
    <w:rsid w:val="00B215F6"/>
    <w:rsid w:val="00B23AEC"/>
    <w:rsid w:val="00B53F43"/>
    <w:rsid w:val="00B53F88"/>
    <w:rsid w:val="00B82149"/>
    <w:rsid w:val="00B821D4"/>
    <w:rsid w:val="00B950DD"/>
    <w:rsid w:val="00B95DDE"/>
    <w:rsid w:val="00BA4169"/>
    <w:rsid w:val="00BA6AEA"/>
    <w:rsid w:val="00BB32E3"/>
    <w:rsid w:val="00BC50EA"/>
    <w:rsid w:val="00BC5C23"/>
    <w:rsid w:val="00BC7298"/>
    <w:rsid w:val="00BD00AF"/>
    <w:rsid w:val="00BD54F3"/>
    <w:rsid w:val="00BF546B"/>
    <w:rsid w:val="00C01D6E"/>
    <w:rsid w:val="00C020DB"/>
    <w:rsid w:val="00C13C48"/>
    <w:rsid w:val="00C230E9"/>
    <w:rsid w:val="00C23C12"/>
    <w:rsid w:val="00C266B3"/>
    <w:rsid w:val="00C2743D"/>
    <w:rsid w:val="00C359BE"/>
    <w:rsid w:val="00C3605F"/>
    <w:rsid w:val="00C37942"/>
    <w:rsid w:val="00C40ADB"/>
    <w:rsid w:val="00C42B70"/>
    <w:rsid w:val="00C502E0"/>
    <w:rsid w:val="00C602A0"/>
    <w:rsid w:val="00C66BD0"/>
    <w:rsid w:val="00C72226"/>
    <w:rsid w:val="00C75F7D"/>
    <w:rsid w:val="00C8254F"/>
    <w:rsid w:val="00C83875"/>
    <w:rsid w:val="00C92638"/>
    <w:rsid w:val="00CA7089"/>
    <w:rsid w:val="00CB4D85"/>
    <w:rsid w:val="00CC1C17"/>
    <w:rsid w:val="00CD0706"/>
    <w:rsid w:val="00CD2F53"/>
    <w:rsid w:val="00CD5EB6"/>
    <w:rsid w:val="00CE4246"/>
    <w:rsid w:val="00CE43EF"/>
    <w:rsid w:val="00CF3316"/>
    <w:rsid w:val="00D00EE3"/>
    <w:rsid w:val="00D01FE8"/>
    <w:rsid w:val="00D11557"/>
    <w:rsid w:val="00D1540E"/>
    <w:rsid w:val="00D1715E"/>
    <w:rsid w:val="00D21A73"/>
    <w:rsid w:val="00D24239"/>
    <w:rsid w:val="00D476B4"/>
    <w:rsid w:val="00D65E46"/>
    <w:rsid w:val="00D74B96"/>
    <w:rsid w:val="00D7563D"/>
    <w:rsid w:val="00D94A3C"/>
    <w:rsid w:val="00DA1C93"/>
    <w:rsid w:val="00DB03D1"/>
    <w:rsid w:val="00DE2B01"/>
    <w:rsid w:val="00DE74E1"/>
    <w:rsid w:val="00DF7621"/>
    <w:rsid w:val="00E035DC"/>
    <w:rsid w:val="00E0751D"/>
    <w:rsid w:val="00E21ACE"/>
    <w:rsid w:val="00E24916"/>
    <w:rsid w:val="00E24A1A"/>
    <w:rsid w:val="00E307E1"/>
    <w:rsid w:val="00E345AD"/>
    <w:rsid w:val="00E36CEE"/>
    <w:rsid w:val="00E3759C"/>
    <w:rsid w:val="00E47295"/>
    <w:rsid w:val="00E50EF6"/>
    <w:rsid w:val="00E516F0"/>
    <w:rsid w:val="00E62A8C"/>
    <w:rsid w:val="00E7273B"/>
    <w:rsid w:val="00E845DD"/>
    <w:rsid w:val="00E85FDD"/>
    <w:rsid w:val="00E87B20"/>
    <w:rsid w:val="00E90A7F"/>
    <w:rsid w:val="00EA43B8"/>
    <w:rsid w:val="00EA4E9C"/>
    <w:rsid w:val="00ED5232"/>
    <w:rsid w:val="00EE1C39"/>
    <w:rsid w:val="00EE50EE"/>
    <w:rsid w:val="00EF1AE9"/>
    <w:rsid w:val="00EF50D2"/>
    <w:rsid w:val="00F0289F"/>
    <w:rsid w:val="00F045AA"/>
    <w:rsid w:val="00F055A8"/>
    <w:rsid w:val="00F10624"/>
    <w:rsid w:val="00F10A53"/>
    <w:rsid w:val="00F10F2E"/>
    <w:rsid w:val="00F123AF"/>
    <w:rsid w:val="00F25A69"/>
    <w:rsid w:val="00F25B8B"/>
    <w:rsid w:val="00F33164"/>
    <w:rsid w:val="00F409E6"/>
    <w:rsid w:val="00F44F93"/>
    <w:rsid w:val="00F66B40"/>
    <w:rsid w:val="00F67371"/>
    <w:rsid w:val="00F70936"/>
    <w:rsid w:val="00F7438F"/>
    <w:rsid w:val="00F8139C"/>
    <w:rsid w:val="00F86399"/>
    <w:rsid w:val="00F86BD6"/>
    <w:rsid w:val="00F97D9E"/>
    <w:rsid w:val="00FA0686"/>
    <w:rsid w:val="00FA155A"/>
    <w:rsid w:val="00FA5EBF"/>
    <w:rsid w:val="00FB2479"/>
    <w:rsid w:val="00FB2D52"/>
    <w:rsid w:val="00FB78FE"/>
    <w:rsid w:val="00FC2B0B"/>
    <w:rsid w:val="00FD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2AD2CF"/>
  <w15:chartTrackingRefBased/>
  <w15:docId w15:val="{C3B1BCF3-7CB6-49D7-ADFC-20B8FA01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hps">
    <w:name w:val="hps"/>
    <w:rsid w:val="00495E58"/>
  </w:style>
  <w:style w:type="character" w:customStyle="1" w:styleId="EncabezadoCar">
    <w:name w:val="Encabezado Car"/>
    <w:link w:val="Encabezado"/>
    <w:rsid w:val="00D74B96"/>
    <w:rPr>
      <w:rFonts w:ascii="Arial" w:hAnsi="Arial"/>
      <w:szCs w:val="24"/>
      <w:lang w:eastAsia="en-US"/>
    </w:rPr>
  </w:style>
  <w:style w:type="table" w:styleId="Cuadrculaclara-nfasis1">
    <w:name w:val="Light Grid Accent 1"/>
    <w:basedOn w:val="Tablanormal"/>
    <w:uiPriority w:val="62"/>
    <w:rsid w:val="00815D5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extodeglobo">
    <w:name w:val="Balloon Text"/>
    <w:basedOn w:val="Normal"/>
    <w:link w:val="TextodegloboCar"/>
    <w:rsid w:val="00FB24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B2479"/>
    <w:rPr>
      <w:rFonts w:ascii="Tahoma" w:hAnsi="Tahoma" w:cs="Tahoma"/>
      <w:sz w:val="16"/>
      <w:szCs w:val="16"/>
      <w:lang w:eastAsia="en-US"/>
    </w:rPr>
  </w:style>
  <w:style w:type="table" w:styleId="Tablaconefectos3D3">
    <w:name w:val="Table 3D effects 3"/>
    <w:basedOn w:val="Tablanormal"/>
    <w:rsid w:val="00CB4D8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1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3F6DB-05A8-4098-90AC-8260715C3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3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5</cp:revision>
  <cp:lastPrinted>2018-10-05T13:40:00Z</cp:lastPrinted>
  <dcterms:created xsi:type="dcterms:W3CDTF">2020-11-04T18:43:00Z</dcterms:created>
  <dcterms:modified xsi:type="dcterms:W3CDTF">2020-12-01T22:03:00Z</dcterms:modified>
</cp:coreProperties>
</file>