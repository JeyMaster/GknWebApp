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DLCELPC853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2020-12-08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HCMSXK2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floriberto.perez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francisco.ruiz2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5050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Sin aplicaciones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Supply Chain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Inventarios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Forja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