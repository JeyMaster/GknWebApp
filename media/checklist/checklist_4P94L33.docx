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DLCELLT530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10/11/10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003A222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12542">
              <w:rPr>
                <w:rFonts w:cs="Arial"/>
                <w:color w:val="000000"/>
                <w:szCs w:val="20"/>
                <w:lang w:eastAsia="es-MX"/>
              </w:rPr>
              <w:t xml:space="preserve">4P94L33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luis.rivera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38C957F1" w:rsidR="00C66BD0" w:rsidRPr="006A58C3" w:rsidRDefault="007E484F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Latitude 5400</w:t>
            </w:r>
          </w:p>
        </w:tc>
        <w:tc>
          <w:tcPr>
            <w:tcW w:w="4634" w:type="dxa"/>
            <w:shd w:val="clear" w:color="auto" w:fill="auto"/>
          </w:tcPr>
          <w:p w14:paraId="552AD2D9" w14:textId="60625E52" w:rsidR="00C66BD0" w:rsidRPr="006A58C3" w:rsidRDefault="00C66BD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01F7FEA4" w:rsidR="002E4E20" w:rsidRPr="006A58C3" w:rsidRDefault="000F34F1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BlueCoat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1.-Minitab   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Lean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C66BD0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Lean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0CA7E5C5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Oficinas Lean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B5028" w14:textId="77777777" w:rsidR="00FB78FE" w:rsidRDefault="00FB78FE">
      <w:r>
        <w:separator/>
      </w:r>
    </w:p>
  </w:endnote>
  <w:endnote w:type="continuationSeparator" w:id="0">
    <w:p w14:paraId="7AFBC3F6" w14:textId="77777777" w:rsidR="00FB78FE" w:rsidRDefault="00FB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992B" w14:textId="77777777" w:rsidR="00FB78FE" w:rsidRDefault="00FB78FE">
      <w:r>
        <w:separator/>
      </w:r>
    </w:p>
  </w:footnote>
  <w:footnote w:type="continuationSeparator" w:id="0">
    <w:p w14:paraId="46D5B61F" w14:textId="77777777" w:rsidR="00FB78FE" w:rsidRDefault="00FB7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6028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1DD3904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E484F">
            <w:rPr>
              <w:rFonts w:cs="Arial"/>
              <w:b/>
              <w:bCs/>
              <w:color w:val="000000"/>
              <w:szCs w:val="20"/>
              <w:lang w:eastAsia="es-MX"/>
            </w:rPr>
            <w:t>Laptop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3EF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CB8"/>
    <w:rsid w:val="007E484F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2542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0686"/>
    <w:rsid w:val="00FA155A"/>
    <w:rsid w:val="00FA5EBF"/>
    <w:rsid w:val="00FB2479"/>
    <w:rsid w:val="00FB2D52"/>
    <w:rsid w:val="00FB78FE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E3DC9-0BB4-4EC4-860E-815E4A4E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3</TotalTime>
  <Pages>1</Pages>
  <Words>165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4</cp:revision>
  <cp:lastPrinted>2018-10-05T13:40:00Z</cp:lastPrinted>
  <dcterms:created xsi:type="dcterms:W3CDTF">2020-11-04T18:43:00Z</dcterms:created>
  <dcterms:modified xsi:type="dcterms:W3CDTF">2020-11-12T17:56:00Z</dcterms:modified>
</cp:coreProperties>
</file>