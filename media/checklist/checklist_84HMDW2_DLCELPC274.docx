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DLCELPC274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2020-11-26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84HMDW2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mario.alberto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francisco.ruiz2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Servicios generales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Mantenimiento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Casa de máquinas 4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