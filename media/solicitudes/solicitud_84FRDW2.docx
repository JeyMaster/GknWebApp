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F3" w:rsidRDefault="00D968F3" w:rsidP="007433D7">
      <w:pPr>
        <w:pStyle w:val="Encabezado"/>
        <w:tabs>
          <w:tab w:val="left" w:pos="708"/>
        </w:tabs>
        <w:spacing w:after="120"/>
        <w:ind w:left="-363"/>
        <w:jc w:val="center"/>
        <w:rPr>
          <w:b/>
          <w:bCs/>
          <w:caps/>
          <w:color w:val="0070C0"/>
          <w:sz w:val="18"/>
          <w:szCs w:val="18"/>
        </w:rPr>
      </w:pPr>
    </w:p>
    <w:p w:rsidR="007433D7" w:rsidRDefault="009C6DC2" w:rsidP="007433D7">
      <w:pPr>
        <w:pStyle w:val="Encabezado"/>
        <w:tabs>
          <w:tab w:val="left" w:pos="708"/>
        </w:tabs>
        <w:spacing w:after="120"/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I. Solicitud de información</w:t>
      </w:r>
    </w:p>
    <w:p w:rsidR="00F42E57" w:rsidRPr="00FB030B" w:rsidRDefault="00553D1D" w:rsidP="00694867">
      <w:pPr>
        <w:pStyle w:val="Encabezado"/>
        <w:tabs>
          <w:tab w:val="left" w:pos="708"/>
        </w:tabs>
        <w:ind w:left="-363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1.- </w:t>
      </w:r>
      <w:r w:rsidRPr="00FB030B">
        <w:rPr>
          <w:b/>
          <w:bCs/>
          <w:sz w:val="18"/>
          <w:szCs w:val="18"/>
        </w:rPr>
        <w:t>Escribe tu usuario de red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Default="00553D1D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ab/>
      </w:r>
      <w:r w:rsidR="00D968F3">
        <w:rPr>
          <w:bCs/>
          <w:color w:val="D9D9D9" w:themeColor="background1" w:themeShade="D9"/>
          <w:sz w:val="18"/>
          <w:szCs w:val="18"/>
        </w:rPr>
        <w:t>Jose.cardenas1</w:t>
      </w:r>
    </w:p>
    <w:p w:rsidR="00694867" w:rsidRPr="00FB030B" w:rsidRDefault="00694867" w:rsidP="00694867">
      <w:pPr>
        <w:pStyle w:val="Encabezado"/>
        <w:tabs>
          <w:tab w:val="left" w:pos="708"/>
        </w:tabs>
        <w:ind w:left="-363"/>
        <w:jc w:val="both"/>
        <w:rPr>
          <w:bCs/>
          <w:caps/>
          <w:sz w:val="18"/>
          <w:szCs w:val="18"/>
        </w:rPr>
      </w:pPr>
    </w:p>
    <w:p w:rsidR="00553D1D" w:rsidRPr="00FB030B" w:rsidRDefault="00553D1D" w:rsidP="00694867">
      <w:pPr>
        <w:pStyle w:val="Encabezado"/>
        <w:tabs>
          <w:tab w:val="left" w:pos="708"/>
        </w:tabs>
        <w:ind w:left="-363"/>
        <w:jc w:val="both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2.- </w:t>
      </w:r>
      <w:r w:rsidRPr="00FB030B">
        <w:rPr>
          <w:b/>
          <w:bCs/>
          <w:sz w:val="18"/>
          <w:szCs w:val="18"/>
        </w:rPr>
        <w:t>Escribe tu contraseña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Default="00E30725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sz w:val="18"/>
          <w:szCs w:val="18"/>
        </w:rPr>
        <w:tab/>
      </w:r>
      <w:r w:rsidR="00D968F3">
        <w:rPr>
          <w:bCs/>
          <w:color w:val="D9D9D9" w:themeColor="background1" w:themeShade="D9"/>
          <w:sz w:val="18"/>
          <w:szCs w:val="18"/>
        </w:rPr>
        <w:t>Theking17</w:t>
      </w:r>
    </w:p>
    <w:p w:rsidR="00292B90" w:rsidRDefault="00292B90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292B90" w:rsidRPr="00FB030B" w:rsidRDefault="00292B90" w:rsidP="00292B90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  <w:r w:rsidRPr="00FB030B">
        <w:rPr>
          <w:b/>
          <w:bCs/>
          <w:sz w:val="18"/>
          <w:szCs w:val="18"/>
        </w:rPr>
        <w:t>.- Escribe la(s) impresora (s) de red que necesites</w:t>
      </w:r>
      <w:r w:rsidR="00D01A99">
        <w:rPr>
          <w:b/>
          <w:bCs/>
          <w:sz w:val="18"/>
          <w:szCs w:val="18"/>
        </w:rPr>
        <w:t xml:space="preserve"> </w:t>
      </w:r>
    </w:p>
    <w:p w:rsidR="00292B90" w:rsidRPr="00D64600" w:rsidRDefault="00292B90" w:rsidP="00292B90">
      <w:pPr>
        <w:pStyle w:val="Encabezado"/>
        <w:tabs>
          <w:tab w:val="left" w:pos="708"/>
        </w:tabs>
        <w:ind w:left="-362"/>
        <w:jc w:val="both"/>
        <w:rPr>
          <w:bCs/>
          <w:i/>
          <w:color w:val="D9D9D9" w:themeColor="background1" w:themeShade="D9"/>
          <w:sz w:val="18"/>
          <w:szCs w:val="18"/>
        </w:rPr>
      </w:pPr>
      <w:r w:rsidRPr="00FB030B">
        <w:rPr>
          <w:bCs/>
          <w:sz w:val="18"/>
          <w:szCs w:val="18"/>
        </w:rPr>
        <w:tab/>
      </w:r>
      <w:r w:rsidR="00D968F3">
        <w:rPr>
          <w:bCs/>
          <w:color w:val="D9D9D9" w:themeColor="background1" w:themeShade="D9"/>
          <w:sz w:val="18"/>
          <w:szCs w:val="18"/>
        </w:rPr>
        <w:t>VLGPR023</w:t>
      </w:r>
    </w:p>
    <w:p w:rsidR="002D1C66" w:rsidRDefault="002D1C66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7433D7" w:rsidRDefault="00EC5565" w:rsidP="007433D7">
      <w:pPr>
        <w:pStyle w:val="Encabezado"/>
        <w:tabs>
          <w:tab w:val="left" w:pos="708"/>
        </w:tabs>
        <w:ind w:left="-363"/>
        <w:jc w:val="both"/>
        <w:rPr>
          <w:b/>
          <w:bCs/>
          <w:sz w:val="18"/>
          <w:szCs w:val="18"/>
        </w:rPr>
      </w:pPr>
      <w:r>
        <w:rPr>
          <w:b/>
          <w:bCs/>
          <w:caps/>
          <w:sz w:val="18"/>
          <w:szCs w:val="18"/>
        </w:rPr>
        <w:t>4</w:t>
      </w:r>
      <w:r w:rsidR="00553D1D" w:rsidRPr="00FB030B">
        <w:rPr>
          <w:b/>
          <w:bCs/>
          <w:caps/>
          <w:sz w:val="18"/>
          <w:szCs w:val="18"/>
        </w:rPr>
        <w:t xml:space="preserve">.- </w:t>
      </w:r>
      <w:r w:rsidR="00EB48ED" w:rsidRPr="00FB030B">
        <w:rPr>
          <w:b/>
          <w:bCs/>
          <w:sz w:val="18"/>
          <w:szCs w:val="18"/>
        </w:rPr>
        <w:t>Activa</w:t>
      </w:r>
      <w:r w:rsidR="00E30725" w:rsidRPr="00FB030B">
        <w:rPr>
          <w:b/>
          <w:bCs/>
          <w:sz w:val="18"/>
          <w:szCs w:val="18"/>
        </w:rPr>
        <w:t xml:space="preserve"> o escribe las </w:t>
      </w:r>
      <w:r w:rsidR="00802B30" w:rsidRPr="00FB030B">
        <w:rPr>
          <w:b/>
          <w:bCs/>
          <w:sz w:val="18"/>
          <w:szCs w:val="18"/>
        </w:rPr>
        <w:t>aplicaciones e</w:t>
      </w:r>
      <w:r w:rsidR="00F42E57" w:rsidRPr="00FB030B">
        <w:rPr>
          <w:b/>
          <w:bCs/>
          <w:sz w:val="18"/>
          <w:szCs w:val="18"/>
        </w:rPr>
        <w:t>speciales por Licencia</w:t>
      </w:r>
      <w:r w:rsidR="00E30725" w:rsidRPr="00FB030B">
        <w:rPr>
          <w:b/>
          <w:bCs/>
          <w:sz w:val="18"/>
          <w:szCs w:val="18"/>
        </w:rPr>
        <w:t xml:space="preserve"> que necesites.</w:t>
      </w:r>
    </w:p>
    <w:p w:rsidR="007433D7" w:rsidRDefault="007433D7" w:rsidP="00094A32">
      <w:pPr>
        <w:pStyle w:val="Encabezado"/>
        <w:tabs>
          <w:tab w:val="left" w:pos="708"/>
        </w:tabs>
        <w:ind w:left="-363"/>
      </w:pPr>
      <w:r w:rsidRPr="00721F18">
        <w:rPr>
          <w:b/>
          <w:bCs/>
          <w:color w:val="C00000"/>
          <w:sz w:val="18"/>
          <w:szCs w:val="18"/>
        </w:rPr>
        <w:t xml:space="preserve">Solo debes seleccionar o escribir las aplicaciones </w:t>
      </w:r>
      <w:r w:rsidR="00821461">
        <w:rPr>
          <w:b/>
          <w:bCs/>
          <w:color w:val="C00000"/>
          <w:sz w:val="18"/>
          <w:szCs w:val="18"/>
        </w:rPr>
        <w:t>si y solo si</w:t>
      </w:r>
      <w:r w:rsidRPr="00721F18">
        <w:rPr>
          <w:b/>
          <w:bCs/>
          <w:color w:val="C00000"/>
          <w:sz w:val="18"/>
          <w:szCs w:val="18"/>
        </w:rPr>
        <w:t xml:space="preserve"> ya posee</w:t>
      </w:r>
      <w:r w:rsidR="006704FD">
        <w:rPr>
          <w:b/>
          <w:bCs/>
          <w:color w:val="C00000"/>
          <w:sz w:val="18"/>
          <w:szCs w:val="18"/>
        </w:rPr>
        <w:t>n</w:t>
      </w:r>
      <w:r w:rsidRPr="00721F18">
        <w:rPr>
          <w:b/>
          <w:bCs/>
          <w:color w:val="C00000"/>
          <w:sz w:val="18"/>
          <w:szCs w:val="18"/>
        </w:rPr>
        <w:t xml:space="preserve"> </w:t>
      </w:r>
      <w:r w:rsidR="00D1574C">
        <w:rPr>
          <w:b/>
          <w:bCs/>
          <w:color w:val="C00000"/>
          <w:sz w:val="18"/>
          <w:szCs w:val="18"/>
        </w:rPr>
        <w:t xml:space="preserve">la </w:t>
      </w:r>
      <w:r w:rsidRPr="00721F18">
        <w:rPr>
          <w:b/>
          <w:bCs/>
          <w:color w:val="C00000"/>
          <w:sz w:val="18"/>
          <w:szCs w:val="18"/>
        </w:rPr>
        <w:t>Licencia.</w:t>
      </w:r>
      <w:r w:rsidR="00CC0CEC">
        <w:rPr>
          <w:b/>
          <w:bCs/>
          <w:color w:val="C00000"/>
          <w:sz w:val="18"/>
          <w:szCs w:val="18"/>
        </w:rPr>
        <w:br/>
        <w:t xml:space="preserve">Para solicitar software adicional, se deberá generar </w:t>
      </w:r>
      <w:proofErr w:type="gramStart"/>
      <w:r w:rsidR="00CC0CEC">
        <w:rPr>
          <w:b/>
          <w:bCs/>
          <w:color w:val="C00000"/>
          <w:sz w:val="18"/>
          <w:szCs w:val="18"/>
        </w:rPr>
        <w:t>ticket</w:t>
      </w:r>
      <w:proofErr w:type="gramEnd"/>
      <w:r w:rsidR="00CC0CEC">
        <w:rPr>
          <w:b/>
          <w:bCs/>
          <w:color w:val="C00000"/>
          <w:sz w:val="18"/>
          <w:szCs w:val="18"/>
        </w:rPr>
        <w:t xml:space="preserve"> desde software center.</w:t>
      </w:r>
    </w:p>
    <w:p w:rsidR="007433D7" w:rsidRDefault="007433D7" w:rsidP="007433D7">
      <w:pPr>
        <w:pStyle w:val="Encabezado"/>
        <w:tabs>
          <w:tab w:val="left" w:pos="708"/>
        </w:tabs>
        <w:ind w:left="-363"/>
        <w:jc w:val="both"/>
      </w:pPr>
    </w:p>
    <w:p w:rsidR="00707235" w:rsidRPr="00CC0CEC" w:rsidRDefault="00553D1D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  <w:r w:rsidRPr="0048328C">
        <w:rPr>
          <w:b/>
          <w:bCs/>
          <w:sz w:val="18"/>
          <w:szCs w:val="18"/>
        </w:rPr>
        <w:t xml:space="preserve">         </w:t>
      </w:r>
      <w:r w:rsidRPr="0048328C">
        <w:rPr>
          <w:b/>
          <w:bCs/>
          <w:sz w:val="18"/>
          <w:szCs w:val="18"/>
        </w:rPr>
        <w:tab/>
      </w:r>
      <w:r w:rsidR="0091575A">
        <w:rPr>
          <w:bCs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="0091575A" w:rsidRPr="00CC0CEC">
        <w:rPr>
          <w:bCs/>
          <w:sz w:val="18"/>
          <w:szCs w:val="18"/>
          <w:lang w:val="es-ES"/>
        </w:rPr>
        <w:instrText xml:space="preserve"> FORMCHECKBOX </w:instrText>
      </w:r>
      <w:r w:rsidR="00220FFF">
        <w:rPr>
          <w:bCs/>
          <w:sz w:val="18"/>
          <w:szCs w:val="18"/>
        </w:rPr>
      </w:r>
      <w:r w:rsidR="00220FFF">
        <w:rPr>
          <w:bCs/>
          <w:sz w:val="18"/>
          <w:szCs w:val="18"/>
        </w:rPr>
        <w:fldChar w:fldCharType="separate"/>
      </w:r>
      <w:r w:rsidR="0091575A">
        <w:rPr>
          <w:bCs/>
          <w:sz w:val="18"/>
          <w:szCs w:val="18"/>
        </w:rPr>
        <w:fldChar w:fldCharType="end"/>
      </w:r>
      <w:bookmarkEnd w:id="0"/>
      <w:r w:rsidR="00E66E7D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COFIDI</w:t>
      </w:r>
      <w:r w:rsidR="00EC5565" w:rsidRPr="00CC0CEC">
        <w:rPr>
          <w:bCs/>
          <w:sz w:val="18"/>
          <w:szCs w:val="18"/>
          <w:lang w:val="es-ES"/>
        </w:rPr>
        <w:tab/>
        <w:t xml:space="preserve">     </w:t>
      </w:r>
      <w:r w:rsidR="00EC5565" w:rsidRPr="00FB030B">
        <w:rPr>
          <w:bCs/>
          <w:sz w:val="18"/>
          <w:szCs w:val="18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5"/>
      <w:r w:rsidR="00EC5565" w:rsidRPr="00CC0CEC">
        <w:rPr>
          <w:bCs/>
          <w:sz w:val="18"/>
          <w:szCs w:val="18"/>
          <w:lang w:val="es-ES"/>
        </w:rPr>
        <w:instrText xml:space="preserve"> FORMCHECKBOX </w:instrText>
      </w:r>
      <w:r w:rsidR="00220FFF">
        <w:rPr>
          <w:bCs/>
          <w:sz w:val="18"/>
          <w:szCs w:val="18"/>
        </w:rPr>
      </w:r>
      <w:r w:rsidR="00220FFF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1"/>
      <w:r w:rsidR="00EC5565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SIM</w:t>
      </w:r>
      <w:r w:rsidR="00EC5565" w:rsidRPr="00CC0CEC">
        <w:rPr>
          <w:bCs/>
          <w:sz w:val="18"/>
          <w:szCs w:val="18"/>
          <w:lang w:val="es-ES"/>
        </w:rPr>
        <w:t xml:space="preserve">    </w:t>
      </w:r>
    </w:p>
    <w:p w:rsidR="00EC5565" w:rsidRPr="00CC0CEC" w:rsidRDefault="00EC5565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</w:p>
    <w:p w:rsidR="003F0546" w:rsidRPr="00821461" w:rsidRDefault="00553D1D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  <w:r w:rsidRPr="00CC0CEC">
        <w:rPr>
          <w:bCs/>
          <w:sz w:val="18"/>
          <w:szCs w:val="18"/>
          <w:lang w:val="es-ES"/>
        </w:rPr>
        <w:tab/>
      </w:r>
      <w:r w:rsidRPr="00FB030B">
        <w:rPr>
          <w:bCs/>
          <w:sz w:val="18"/>
          <w:szCs w:val="18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 w:rsidRPr="00821461">
        <w:rPr>
          <w:bCs/>
          <w:sz w:val="18"/>
          <w:szCs w:val="18"/>
          <w:lang w:val="es-ES"/>
        </w:rPr>
        <w:instrText xml:space="preserve"> FORMCHECKBOX </w:instrText>
      </w:r>
      <w:r w:rsidR="00220FFF">
        <w:rPr>
          <w:bCs/>
          <w:sz w:val="18"/>
          <w:szCs w:val="18"/>
        </w:rPr>
      </w:r>
      <w:r w:rsidR="00220FFF">
        <w:rPr>
          <w:bCs/>
          <w:sz w:val="18"/>
          <w:szCs w:val="18"/>
        </w:rPr>
        <w:fldChar w:fldCharType="separate"/>
      </w:r>
      <w:r w:rsidRPr="00FB030B">
        <w:rPr>
          <w:bCs/>
          <w:sz w:val="18"/>
          <w:szCs w:val="18"/>
        </w:rPr>
        <w:fldChar w:fldCharType="end"/>
      </w:r>
      <w:bookmarkEnd w:id="2"/>
      <w:r w:rsidR="00D01A99" w:rsidRPr="00821461">
        <w:rPr>
          <w:bCs/>
          <w:sz w:val="18"/>
          <w:szCs w:val="18"/>
          <w:lang w:val="es-ES"/>
        </w:rPr>
        <w:t xml:space="preserve"> </w:t>
      </w:r>
      <w:r w:rsidR="000C399C" w:rsidRPr="00821461">
        <w:rPr>
          <w:bCs/>
          <w:sz w:val="18"/>
          <w:szCs w:val="18"/>
          <w:lang w:val="es-ES"/>
        </w:rPr>
        <w:t>AMD</w:t>
      </w:r>
      <w:r w:rsidR="00802B30" w:rsidRPr="00821461">
        <w:rPr>
          <w:bCs/>
          <w:sz w:val="18"/>
          <w:szCs w:val="18"/>
          <w:lang w:val="es-ES"/>
        </w:rPr>
        <w:tab/>
        <w:t xml:space="preserve">         </w:t>
      </w:r>
    </w:p>
    <w:p w:rsidR="00DB35CE" w:rsidRPr="00821461" w:rsidRDefault="00DB35CE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</w:p>
    <w:p w:rsidR="00E30725" w:rsidRPr="00721F18" w:rsidRDefault="00E30725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721F18">
        <w:rPr>
          <w:b/>
          <w:bCs/>
          <w:sz w:val="18"/>
          <w:szCs w:val="18"/>
        </w:rPr>
        <w:tab/>
      </w:r>
      <w:r w:rsidR="00EC5565" w:rsidRPr="00FB030B">
        <w:rPr>
          <w:bCs/>
          <w:sz w:val="18"/>
          <w:szCs w:val="18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5"/>
      <w:r w:rsidR="00EC5565" w:rsidRPr="00721F18">
        <w:rPr>
          <w:bCs/>
          <w:sz w:val="18"/>
          <w:szCs w:val="18"/>
        </w:rPr>
        <w:instrText xml:space="preserve"> FORMCHECKBOX </w:instrText>
      </w:r>
      <w:r w:rsidR="00220FFF">
        <w:rPr>
          <w:bCs/>
          <w:sz w:val="18"/>
          <w:szCs w:val="18"/>
        </w:rPr>
      </w:r>
      <w:r w:rsidR="00220FFF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3"/>
      <w:r w:rsidR="00EC5565" w:rsidRPr="00721F18">
        <w:rPr>
          <w:bCs/>
          <w:sz w:val="18"/>
          <w:szCs w:val="18"/>
        </w:rPr>
        <w:t xml:space="preserve"> </w:t>
      </w:r>
      <w:r w:rsidR="000C399C">
        <w:rPr>
          <w:bCs/>
          <w:sz w:val="18"/>
          <w:szCs w:val="18"/>
        </w:rPr>
        <w:t>MINITAB</w:t>
      </w:r>
      <w:r w:rsidR="00EC5565" w:rsidRPr="00721F18">
        <w:rPr>
          <w:bCs/>
          <w:sz w:val="18"/>
          <w:szCs w:val="18"/>
        </w:rPr>
        <w:t xml:space="preserve">    </w:t>
      </w:r>
      <w:r w:rsidR="00DB35CE" w:rsidRPr="00721F18">
        <w:rPr>
          <w:b/>
          <w:bCs/>
          <w:sz w:val="18"/>
          <w:szCs w:val="18"/>
        </w:rPr>
        <w:t xml:space="preserve">                                </w:t>
      </w:r>
    </w:p>
    <w:p w:rsidR="00707235" w:rsidRPr="00721F18" w:rsidRDefault="00707235" w:rsidP="00EC556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E30725" w:rsidRPr="00FB030B" w:rsidRDefault="00707235" w:rsidP="00BC07AC">
      <w:pPr>
        <w:pStyle w:val="Encabezado"/>
        <w:tabs>
          <w:tab w:val="left" w:pos="708"/>
        </w:tabs>
        <w:ind w:left="-362"/>
        <w:rPr>
          <w:bCs/>
          <w:sz w:val="18"/>
          <w:szCs w:val="18"/>
        </w:rPr>
      </w:pPr>
      <w:r w:rsidRPr="00721F18">
        <w:rPr>
          <w:bCs/>
          <w:sz w:val="18"/>
          <w:szCs w:val="18"/>
        </w:rPr>
        <w:t xml:space="preserve">               </w:t>
      </w:r>
      <w:r w:rsidR="00BC07AC" w:rsidRPr="00721F18">
        <w:rPr>
          <w:bCs/>
          <w:sz w:val="18"/>
          <w:szCs w:val="18"/>
        </w:rPr>
        <w:t xml:space="preserve">       </w:t>
      </w:r>
      <w:r w:rsidR="00802B30" w:rsidRPr="00FB030B">
        <w:rPr>
          <w:bCs/>
          <w:sz w:val="18"/>
          <w:szCs w:val="18"/>
        </w:rPr>
        <w:t>Otras: _____________</w:t>
      </w:r>
      <w:r w:rsidR="00DB35CE">
        <w:rPr>
          <w:bCs/>
          <w:sz w:val="18"/>
          <w:szCs w:val="18"/>
        </w:rPr>
        <w:t>__________________</w:t>
      </w:r>
    </w:p>
    <w:p w:rsidR="00707235" w:rsidRPr="00FB030B" w:rsidRDefault="00707235" w:rsidP="0034596E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8F433C" w:rsidRPr="00FB030B" w:rsidRDefault="00EC5565" w:rsidP="008F433C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</w:t>
      </w:r>
      <w:r w:rsidR="008F433C" w:rsidRPr="00FB030B">
        <w:rPr>
          <w:b/>
          <w:bCs/>
          <w:sz w:val="18"/>
          <w:szCs w:val="18"/>
        </w:rPr>
        <w:t>.- Solo si es reemplazo.</w:t>
      </w:r>
    </w:p>
    <w:p w:rsidR="008F433C" w:rsidRPr="00FB030B" w:rsidRDefault="008F433C" w:rsidP="008F433C">
      <w:pPr>
        <w:pStyle w:val="Encabezado"/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8F433C" w:rsidRPr="00B5460D" w:rsidRDefault="006124DF" w:rsidP="006124DF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="008F433C">
        <w:rPr>
          <w:b/>
          <w:bCs/>
          <w:sz w:val="18"/>
          <w:szCs w:val="18"/>
        </w:rPr>
        <w:t>scribe el nombre de máquina que actualmente usas.</w:t>
      </w: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        Ejemplo: </w:t>
      </w:r>
      <w:r w:rsidR="00D968F3">
        <w:rPr>
          <w:bCs/>
          <w:i/>
          <w:color w:val="D9D9D9" w:themeColor="background1" w:themeShade="D9"/>
          <w:sz w:val="18"/>
          <w:szCs w:val="18"/>
        </w:rPr>
        <w:t>DLCELPC280</w:t>
      </w:r>
    </w:p>
    <w:p w:rsidR="008F433C" w:rsidRDefault="008F433C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E66E7D" w:rsidRDefault="00B23AC2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6.- Respaldo</w:t>
      </w:r>
    </w:p>
    <w:p w:rsidR="00B23AC2" w:rsidRPr="00DF14C9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854E57">
        <w:rPr>
          <w:bCs/>
          <w:sz w:val="18"/>
          <w:szCs w:val="18"/>
        </w:rPr>
        <w:t xml:space="preserve">La información por respaldar con base al proceso de re-preparación o remplazo de equipo será la siguiente: </w:t>
      </w:r>
    </w:p>
    <w:p w:rsidR="00B23AC2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Documentación de usuario. (Documentos, Imágenes, descargas, escritorio)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Archivos PST (Carpetas de respaldo de correo).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Favoritos de </w:t>
      </w:r>
      <w:r w:rsidR="00DF14C9">
        <w:rPr>
          <w:bCs/>
          <w:sz w:val="18"/>
          <w:szCs w:val="18"/>
        </w:rPr>
        <w:t>Internet</w:t>
      </w:r>
      <w:r>
        <w:rPr>
          <w:bCs/>
          <w:sz w:val="18"/>
          <w:szCs w:val="18"/>
        </w:rPr>
        <w:t>.</w:t>
      </w:r>
    </w:p>
    <w:p w:rsidR="00B23AC2" w:rsidRP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Notas.</w:t>
      </w:r>
    </w:p>
    <w:p w:rsidR="002F33E3" w:rsidRDefault="002F33E3" w:rsidP="00DF14C9">
      <w:pPr>
        <w:pStyle w:val="Encabezado"/>
        <w:tabs>
          <w:tab w:val="left" w:pos="708"/>
        </w:tabs>
        <w:jc w:val="right"/>
        <w:rPr>
          <w:b/>
          <w:bCs/>
          <w:sz w:val="18"/>
          <w:szCs w:val="18"/>
        </w:rPr>
      </w:pPr>
    </w:p>
    <w:bookmarkStart w:id="4" w:name="_GoBack"/>
    <w:p w:rsidR="00DF14C9" w:rsidRPr="00721F18" w:rsidRDefault="00D968F3" w:rsidP="00DF14C9">
      <w:pPr>
        <w:pStyle w:val="Encabezado"/>
        <w:tabs>
          <w:tab w:val="left" w:pos="708"/>
        </w:tabs>
        <w:ind w:left="-362"/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Cs/>
          <w:sz w:val="18"/>
          <w:szCs w:val="18"/>
        </w:rPr>
        <w:instrText xml:space="preserve"> FORMCHECKBOX </w:instrText>
      </w:r>
      <w:r>
        <w:rPr>
          <w:bCs/>
          <w:sz w:val="18"/>
          <w:szCs w:val="18"/>
        </w:rPr>
      </w:r>
      <w:r>
        <w:rPr>
          <w:bCs/>
          <w:sz w:val="18"/>
          <w:szCs w:val="18"/>
        </w:rPr>
        <w:fldChar w:fldCharType="end"/>
      </w:r>
      <w:bookmarkEnd w:id="4"/>
      <w:r w:rsidR="00DF14C9" w:rsidRPr="00721F18">
        <w:rPr>
          <w:bCs/>
          <w:sz w:val="18"/>
          <w:szCs w:val="18"/>
        </w:rPr>
        <w:t xml:space="preserve"> </w:t>
      </w:r>
      <w:r w:rsidR="00DF14C9">
        <w:rPr>
          <w:bCs/>
          <w:sz w:val="18"/>
          <w:szCs w:val="18"/>
        </w:rPr>
        <w:t xml:space="preserve">ESTOY DE ACUERDO. </w:t>
      </w:r>
      <w:r w:rsidR="00604B37" w:rsidRPr="00604B37">
        <w:rPr>
          <w:b/>
          <w:bCs/>
          <w:color w:val="C00000"/>
          <w:sz w:val="18"/>
          <w:szCs w:val="18"/>
        </w:rPr>
        <w:t>(Llenar este campo)</w:t>
      </w:r>
    </w:p>
    <w:p w:rsidR="00DF14C9" w:rsidRDefault="00DF14C9" w:rsidP="00DF14C9">
      <w:pPr>
        <w:pStyle w:val="Encabezado"/>
        <w:tabs>
          <w:tab w:val="left" w:pos="708"/>
        </w:tabs>
        <w:jc w:val="center"/>
        <w:rPr>
          <w:b/>
          <w:bCs/>
          <w:sz w:val="18"/>
          <w:szCs w:val="18"/>
        </w:rPr>
      </w:pPr>
    </w:p>
    <w:p w:rsidR="00DF14C9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  <w:r w:rsidRPr="00854E57">
        <w:rPr>
          <w:bCs/>
          <w:color w:val="C00000"/>
          <w:sz w:val="18"/>
          <w:szCs w:val="18"/>
        </w:rPr>
        <w:t>ES RESPONSABILIDAD DEL USUARIO TODA CONFIGURACIÓN</w:t>
      </w:r>
      <w:r w:rsidR="00604B37">
        <w:rPr>
          <w:bCs/>
          <w:color w:val="C00000"/>
          <w:sz w:val="18"/>
          <w:szCs w:val="18"/>
        </w:rPr>
        <w:t xml:space="preserve"> ESPECIALES</w:t>
      </w:r>
      <w:r w:rsidRPr="00854E57">
        <w:rPr>
          <w:bCs/>
          <w:color w:val="C00000"/>
          <w:sz w:val="18"/>
          <w:szCs w:val="18"/>
        </w:rPr>
        <w:t xml:space="preserve"> REALIZADA DENTRO DE LAS APLICACIONES</w:t>
      </w:r>
      <w:r w:rsidR="00604B37">
        <w:rPr>
          <w:bCs/>
          <w:color w:val="C00000"/>
          <w:sz w:val="18"/>
          <w:szCs w:val="18"/>
        </w:rPr>
        <w:t>, COMO: REGLAS EN OUTLOOK, ACCESOS DIRECTOS, ACOMODO DE ICONOS, ETC.</w:t>
      </w:r>
      <w:r w:rsidR="008E5BF9">
        <w:rPr>
          <w:bCs/>
          <w:color w:val="C00000"/>
          <w:sz w:val="18"/>
          <w:szCs w:val="18"/>
        </w:rPr>
        <w:t xml:space="preserve"> AJENAS A LAS CONFIGURACIONES ESTANDAR.</w:t>
      </w:r>
    </w:p>
    <w:p w:rsidR="00854E57" w:rsidRPr="00854E57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</w:p>
    <w:p w:rsidR="005B014E" w:rsidRPr="00FB030B" w:rsidRDefault="005B014E" w:rsidP="005B014E">
      <w:pPr>
        <w:pStyle w:val="Encabezado"/>
        <w:tabs>
          <w:tab w:val="left" w:pos="708"/>
        </w:tabs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</w:t>
      </w:r>
      <w:r>
        <w:rPr>
          <w:b/>
          <w:bCs/>
          <w:caps/>
          <w:color w:val="0070C0"/>
          <w:sz w:val="18"/>
          <w:szCs w:val="18"/>
        </w:rPr>
        <w:t>I</w:t>
      </w:r>
      <w:r w:rsidRPr="00FB030B">
        <w:rPr>
          <w:b/>
          <w:bCs/>
          <w:caps/>
          <w:color w:val="0070C0"/>
          <w:sz w:val="18"/>
          <w:szCs w:val="18"/>
        </w:rPr>
        <w:t>. InformaTIVA</w:t>
      </w:r>
    </w:p>
    <w:p w:rsidR="005B014E" w:rsidRPr="007433D7" w:rsidRDefault="005B014E" w:rsidP="005B014E">
      <w:pPr>
        <w:pStyle w:val="Encabezado"/>
        <w:tabs>
          <w:tab w:val="left" w:pos="708"/>
        </w:tabs>
        <w:ind w:left="-363"/>
        <w:jc w:val="both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      A.-Las aplicaciones estándares que se instalan por política y no necesitan solicitud son: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700"/>
      </w:tblGrid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Desktop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Laptop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Skype Empresarial</w:t>
            </w:r>
          </w:p>
        </w:tc>
      </w:tr>
    </w:tbl>
    <w:p w:rsidR="00854E57" w:rsidRDefault="00854E57" w:rsidP="005B014E">
      <w:pPr>
        <w:pStyle w:val="Textocomentario"/>
        <w:rPr>
          <w:b/>
          <w:bCs/>
          <w:color w:val="7F7F7F"/>
          <w:sz w:val="16"/>
          <w:szCs w:val="16"/>
        </w:rPr>
      </w:pPr>
    </w:p>
    <w:p w:rsidR="005B014E" w:rsidRPr="007433D7" w:rsidRDefault="005B014E" w:rsidP="005B014E">
      <w:pPr>
        <w:pStyle w:val="Textocomentario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B.- ¿Cómo activar una casilla?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1.- </w:t>
      </w:r>
      <w:r w:rsidRPr="00514854">
        <w:rPr>
          <w:bCs/>
          <w:color w:val="7F7F7F"/>
          <w:sz w:val="16"/>
          <w:szCs w:val="16"/>
        </w:rPr>
        <w:t>Doble clic en la casilla</w:t>
      </w:r>
      <w:r w:rsidRPr="007433D7">
        <w:rPr>
          <w:b/>
          <w:bCs/>
          <w:color w:val="7F7F7F"/>
          <w:sz w:val="16"/>
          <w:szCs w:val="16"/>
        </w:rPr>
        <w:t xml:space="preserve">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lastRenderedPageBreak/>
        <w:t xml:space="preserve">2.- </w:t>
      </w:r>
      <w:r w:rsidRPr="00514854">
        <w:rPr>
          <w:bCs/>
          <w:color w:val="7F7F7F"/>
          <w:sz w:val="16"/>
          <w:szCs w:val="16"/>
        </w:rPr>
        <w:t>Seleccionar la opción</w:t>
      </w:r>
      <w:r w:rsidRPr="007433D7">
        <w:rPr>
          <w:b/>
          <w:bCs/>
          <w:color w:val="7F7F7F"/>
          <w:sz w:val="16"/>
          <w:szCs w:val="16"/>
        </w:rPr>
        <w:t xml:space="preserve"> </w:t>
      </w:r>
      <w:r w:rsidRPr="00514854">
        <w:rPr>
          <w:b/>
          <w:bCs/>
          <w:color w:val="7F7F7F"/>
          <w:sz w:val="16"/>
          <w:szCs w:val="16"/>
        </w:rPr>
        <w:t>Activada</w:t>
      </w:r>
    </w:p>
    <w:p w:rsidR="005B014E" w:rsidRPr="00B5460D" w:rsidRDefault="005B014E" w:rsidP="00854E57">
      <w:pPr>
        <w:pStyle w:val="Encabezado"/>
        <w:tabs>
          <w:tab w:val="left" w:pos="708"/>
        </w:tabs>
        <w:ind w:left="-363"/>
        <w:rPr>
          <w:b/>
          <w:bCs/>
          <w:sz w:val="18"/>
          <w:szCs w:val="18"/>
        </w:rPr>
      </w:pPr>
      <w:r w:rsidRPr="007433D7">
        <w:rPr>
          <w:b/>
          <w:bCs/>
          <w:color w:val="7F7F7F"/>
          <w:sz w:val="16"/>
          <w:szCs w:val="16"/>
        </w:rPr>
        <w:tab/>
        <w:t xml:space="preserve">3.- </w:t>
      </w:r>
      <w:r w:rsidRPr="00514854">
        <w:rPr>
          <w:bCs/>
          <w:color w:val="7F7F7F"/>
          <w:sz w:val="16"/>
          <w:szCs w:val="16"/>
        </w:rPr>
        <w:t>Dar clic al botón Aceptar</w:t>
      </w:r>
    </w:p>
    <w:sectPr w:rsidR="005B014E" w:rsidRPr="00B5460D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FFF" w:rsidRDefault="00220FFF">
      <w:r>
        <w:separator/>
      </w:r>
    </w:p>
  </w:endnote>
  <w:endnote w:type="continuationSeparator" w:id="0">
    <w:p w:rsidR="00220FFF" w:rsidRDefault="0022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10002"/>
    </w:tblGrid>
    <w:tr w:rsidR="002F33E3" w:rsidRPr="00170159" w:rsidTr="009B1BDF">
      <w:trPr>
        <w:trHeight w:val="338"/>
      </w:trPr>
      <w:tc>
        <w:tcPr>
          <w:tcW w:w="10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2F33E3" w:rsidRPr="00170159" w:rsidRDefault="002F33E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</w:tbl>
  <w:p w:rsidR="002F33E3" w:rsidRPr="00170159" w:rsidRDefault="002F33E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:rsidR="002F33E3" w:rsidRPr="00170159" w:rsidRDefault="002F33E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FFF" w:rsidRDefault="00220FFF">
      <w:r>
        <w:separator/>
      </w:r>
    </w:p>
  </w:footnote>
  <w:footnote w:type="continuationSeparator" w:id="0">
    <w:p w:rsidR="00220FFF" w:rsidRDefault="00220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2F33E3" w:rsidRPr="00170159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2F33E3" w:rsidRPr="00170159" w:rsidRDefault="00052076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BFFA02D" wp14:editId="58B0AE25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9525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 w:rsidP="00014F9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>Solicitud de preparación de equipo</w:t>
          </w:r>
          <w:r w:rsidR="00196847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0E5BB6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2F33E3" w:rsidRPr="00170159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F0102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05F</w:t>
          </w:r>
          <w:r w:rsidR="002F33E3">
            <w:rPr>
              <w:sz w:val="24"/>
            </w:rPr>
            <w:t>TI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:rsidR="002F33E3" w:rsidRPr="00170159" w:rsidRDefault="002F33E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4DD1C22"/>
    <w:multiLevelType w:val="hybridMultilevel"/>
    <w:tmpl w:val="F2D6B3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4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6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7" w15:restartNumberingAfterBreak="0">
    <w:nsid w:val="4A1C47D3"/>
    <w:multiLevelType w:val="hybridMultilevel"/>
    <w:tmpl w:val="3F06414E"/>
    <w:lvl w:ilvl="0" w:tplc="48CE5D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971C7B"/>
    <w:multiLevelType w:val="hybridMultilevel"/>
    <w:tmpl w:val="958EE9C4"/>
    <w:lvl w:ilvl="0" w:tplc="080A0017">
      <w:start w:val="1"/>
      <w:numFmt w:val="lowerLetter"/>
      <w:lvlText w:val="%1)"/>
      <w:lvlJc w:val="left"/>
      <w:pPr>
        <w:ind w:left="1426" w:hanging="360"/>
      </w:pPr>
    </w:lvl>
    <w:lvl w:ilvl="1" w:tplc="080A0019" w:tentative="1">
      <w:start w:val="1"/>
      <w:numFmt w:val="lowerLetter"/>
      <w:lvlText w:val="%2."/>
      <w:lvlJc w:val="left"/>
      <w:pPr>
        <w:ind w:left="2146" w:hanging="360"/>
      </w:pPr>
    </w:lvl>
    <w:lvl w:ilvl="2" w:tplc="080A001B" w:tentative="1">
      <w:start w:val="1"/>
      <w:numFmt w:val="lowerRoman"/>
      <w:lvlText w:val="%3."/>
      <w:lvlJc w:val="right"/>
      <w:pPr>
        <w:ind w:left="2866" w:hanging="180"/>
      </w:pPr>
    </w:lvl>
    <w:lvl w:ilvl="3" w:tplc="080A000F" w:tentative="1">
      <w:start w:val="1"/>
      <w:numFmt w:val="decimal"/>
      <w:lvlText w:val="%4."/>
      <w:lvlJc w:val="left"/>
      <w:pPr>
        <w:ind w:left="3586" w:hanging="360"/>
      </w:pPr>
    </w:lvl>
    <w:lvl w:ilvl="4" w:tplc="080A0019" w:tentative="1">
      <w:start w:val="1"/>
      <w:numFmt w:val="lowerLetter"/>
      <w:lvlText w:val="%5."/>
      <w:lvlJc w:val="left"/>
      <w:pPr>
        <w:ind w:left="4306" w:hanging="360"/>
      </w:pPr>
    </w:lvl>
    <w:lvl w:ilvl="5" w:tplc="080A001B" w:tentative="1">
      <w:start w:val="1"/>
      <w:numFmt w:val="lowerRoman"/>
      <w:lvlText w:val="%6."/>
      <w:lvlJc w:val="right"/>
      <w:pPr>
        <w:ind w:left="5026" w:hanging="180"/>
      </w:pPr>
    </w:lvl>
    <w:lvl w:ilvl="6" w:tplc="080A000F" w:tentative="1">
      <w:start w:val="1"/>
      <w:numFmt w:val="decimal"/>
      <w:lvlText w:val="%7."/>
      <w:lvlJc w:val="left"/>
      <w:pPr>
        <w:ind w:left="5746" w:hanging="360"/>
      </w:pPr>
    </w:lvl>
    <w:lvl w:ilvl="7" w:tplc="080A0019" w:tentative="1">
      <w:start w:val="1"/>
      <w:numFmt w:val="lowerLetter"/>
      <w:lvlText w:val="%8."/>
      <w:lvlJc w:val="left"/>
      <w:pPr>
        <w:ind w:left="6466" w:hanging="360"/>
      </w:pPr>
    </w:lvl>
    <w:lvl w:ilvl="8" w:tplc="0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50935D8D"/>
    <w:multiLevelType w:val="hybridMultilevel"/>
    <w:tmpl w:val="84A087E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34F"/>
    <w:rsid w:val="00001E05"/>
    <w:rsid w:val="00014F9A"/>
    <w:rsid w:val="00021A87"/>
    <w:rsid w:val="00052076"/>
    <w:rsid w:val="000769E7"/>
    <w:rsid w:val="00081F3C"/>
    <w:rsid w:val="00094A32"/>
    <w:rsid w:val="00096F64"/>
    <w:rsid w:val="000A130A"/>
    <w:rsid w:val="000B22CE"/>
    <w:rsid w:val="000C399C"/>
    <w:rsid w:val="000C63C4"/>
    <w:rsid w:val="000D610D"/>
    <w:rsid w:val="000D6421"/>
    <w:rsid w:val="000E5BB6"/>
    <w:rsid w:val="000F6DA1"/>
    <w:rsid w:val="001233F4"/>
    <w:rsid w:val="00132049"/>
    <w:rsid w:val="001377ED"/>
    <w:rsid w:val="00160D1B"/>
    <w:rsid w:val="00165EC9"/>
    <w:rsid w:val="00170159"/>
    <w:rsid w:val="00196847"/>
    <w:rsid w:val="00197B6A"/>
    <w:rsid w:val="001A137F"/>
    <w:rsid w:val="001A3A11"/>
    <w:rsid w:val="001C1007"/>
    <w:rsid w:val="001D01BA"/>
    <w:rsid w:val="001D0ED9"/>
    <w:rsid w:val="001D0F6A"/>
    <w:rsid w:val="002038EB"/>
    <w:rsid w:val="00211A20"/>
    <w:rsid w:val="00216B40"/>
    <w:rsid w:val="00220FFF"/>
    <w:rsid w:val="002237A6"/>
    <w:rsid w:val="0022402C"/>
    <w:rsid w:val="00252AB8"/>
    <w:rsid w:val="0025574D"/>
    <w:rsid w:val="00292B90"/>
    <w:rsid w:val="002C152E"/>
    <w:rsid w:val="002C475F"/>
    <w:rsid w:val="002D0AA3"/>
    <w:rsid w:val="002D1C66"/>
    <w:rsid w:val="002D6155"/>
    <w:rsid w:val="002D6466"/>
    <w:rsid w:val="002E034A"/>
    <w:rsid w:val="002E0F27"/>
    <w:rsid w:val="002E1A5C"/>
    <w:rsid w:val="002F2623"/>
    <w:rsid w:val="002F33E3"/>
    <w:rsid w:val="002F6A5F"/>
    <w:rsid w:val="002F6C1F"/>
    <w:rsid w:val="00300D1A"/>
    <w:rsid w:val="0030702A"/>
    <w:rsid w:val="00331965"/>
    <w:rsid w:val="0034596E"/>
    <w:rsid w:val="00351C80"/>
    <w:rsid w:val="00354BF7"/>
    <w:rsid w:val="00365E38"/>
    <w:rsid w:val="00374AD9"/>
    <w:rsid w:val="00395984"/>
    <w:rsid w:val="00397FB1"/>
    <w:rsid w:val="003C22F4"/>
    <w:rsid w:val="003D1528"/>
    <w:rsid w:val="003D4F88"/>
    <w:rsid w:val="003E6A88"/>
    <w:rsid w:val="003F0546"/>
    <w:rsid w:val="00402AF8"/>
    <w:rsid w:val="004357ED"/>
    <w:rsid w:val="0043620F"/>
    <w:rsid w:val="00441072"/>
    <w:rsid w:val="0044709A"/>
    <w:rsid w:val="0048328C"/>
    <w:rsid w:val="004909A9"/>
    <w:rsid w:val="00496492"/>
    <w:rsid w:val="004A167E"/>
    <w:rsid w:val="004A16D4"/>
    <w:rsid w:val="004C25AA"/>
    <w:rsid w:val="004E25FB"/>
    <w:rsid w:val="004F1039"/>
    <w:rsid w:val="004F5C9B"/>
    <w:rsid w:val="00504388"/>
    <w:rsid w:val="00504E53"/>
    <w:rsid w:val="00513975"/>
    <w:rsid w:val="00514854"/>
    <w:rsid w:val="00537F46"/>
    <w:rsid w:val="00553D1D"/>
    <w:rsid w:val="00556E88"/>
    <w:rsid w:val="00557172"/>
    <w:rsid w:val="00563D1E"/>
    <w:rsid w:val="00567081"/>
    <w:rsid w:val="005A5790"/>
    <w:rsid w:val="005A67EB"/>
    <w:rsid w:val="005B014E"/>
    <w:rsid w:val="005B29A0"/>
    <w:rsid w:val="005C15B7"/>
    <w:rsid w:val="005C23DF"/>
    <w:rsid w:val="005C3D5C"/>
    <w:rsid w:val="005C4435"/>
    <w:rsid w:val="005D706B"/>
    <w:rsid w:val="005D75A4"/>
    <w:rsid w:val="00604B37"/>
    <w:rsid w:val="00604C34"/>
    <w:rsid w:val="00605006"/>
    <w:rsid w:val="006124DF"/>
    <w:rsid w:val="00614CCA"/>
    <w:rsid w:val="00651359"/>
    <w:rsid w:val="006525E9"/>
    <w:rsid w:val="006704FD"/>
    <w:rsid w:val="00670DEF"/>
    <w:rsid w:val="0067285E"/>
    <w:rsid w:val="00682150"/>
    <w:rsid w:val="00687228"/>
    <w:rsid w:val="00687CD9"/>
    <w:rsid w:val="00692163"/>
    <w:rsid w:val="00694867"/>
    <w:rsid w:val="00697F58"/>
    <w:rsid w:val="006A1AC4"/>
    <w:rsid w:val="006B17FF"/>
    <w:rsid w:val="006E3765"/>
    <w:rsid w:val="006F2BBF"/>
    <w:rsid w:val="006F708C"/>
    <w:rsid w:val="007006A3"/>
    <w:rsid w:val="00707235"/>
    <w:rsid w:val="00707A1D"/>
    <w:rsid w:val="00716775"/>
    <w:rsid w:val="00717A3C"/>
    <w:rsid w:val="00720984"/>
    <w:rsid w:val="00721F18"/>
    <w:rsid w:val="007433D7"/>
    <w:rsid w:val="007561DA"/>
    <w:rsid w:val="00772BA8"/>
    <w:rsid w:val="007848EA"/>
    <w:rsid w:val="0079070B"/>
    <w:rsid w:val="007A78BF"/>
    <w:rsid w:val="007B77F0"/>
    <w:rsid w:val="007C1288"/>
    <w:rsid w:val="007D0CB8"/>
    <w:rsid w:val="007D17BD"/>
    <w:rsid w:val="00800E90"/>
    <w:rsid w:val="00802B30"/>
    <w:rsid w:val="00816C8B"/>
    <w:rsid w:val="00821461"/>
    <w:rsid w:val="0083577B"/>
    <w:rsid w:val="008438C1"/>
    <w:rsid w:val="00845956"/>
    <w:rsid w:val="008526AB"/>
    <w:rsid w:val="008538EB"/>
    <w:rsid w:val="00854E57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4C49"/>
    <w:rsid w:val="008C799D"/>
    <w:rsid w:val="008D667C"/>
    <w:rsid w:val="008E17BB"/>
    <w:rsid w:val="008E35D4"/>
    <w:rsid w:val="008E4E25"/>
    <w:rsid w:val="008E5BF9"/>
    <w:rsid w:val="008E780D"/>
    <w:rsid w:val="008F433C"/>
    <w:rsid w:val="00904127"/>
    <w:rsid w:val="0091575A"/>
    <w:rsid w:val="00937E18"/>
    <w:rsid w:val="0094006E"/>
    <w:rsid w:val="00956693"/>
    <w:rsid w:val="0096013A"/>
    <w:rsid w:val="009615BE"/>
    <w:rsid w:val="00972B8C"/>
    <w:rsid w:val="00985636"/>
    <w:rsid w:val="009A5EF2"/>
    <w:rsid w:val="009B13D6"/>
    <w:rsid w:val="009B1BDF"/>
    <w:rsid w:val="009B63FF"/>
    <w:rsid w:val="009B7909"/>
    <w:rsid w:val="009C6DC2"/>
    <w:rsid w:val="009F34E1"/>
    <w:rsid w:val="00A10FA5"/>
    <w:rsid w:val="00A13E06"/>
    <w:rsid w:val="00A25FBC"/>
    <w:rsid w:val="00A33052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4E79"/>
    <w:rsid w:val="00AD6443"/>
    <w:rsid w:val="00AE5D20"/>
    <w:rsid w:val="00B15B09"/>
    <w:rsid w:val="00B23AC2"/>
    <w:rsid w:val="00B45182"/>
    <w:rsid w:val="00B53F43"/>
    <w:rsid w:val="00B5460D"/>
    <w:rsid w:val="00B64989"/>
    <w:rsid w:val="00B65C40"/>
    <w:rsid w:val="00B95DDE"/>
    <w:rsid w:val="00B95ED0"/>
    <w:rsid w:val="00B97774"/>
    <w:rsid w:val="00B97986"/>
    <w:rsid w:val="00BA6AEA"/>
    <w:rsid w:val="00BC07AC"/>
    <w:rsid w:val="00BC5C23"/>
    <w:rsid w:val="00BD00AF"/>
    <w:rsid w:val="00C00E27"/>
    <w:rsid w:val="00C020DB"/>
    <w:rsid w:val="00C230E9"/>
    <w:rsid w:val="00C2743D"/>
    <w:rsid w:val="00C40ADB"/>
    <w:rsid w:val="00C425BF"/>
    <w:rsid w:val="00C5652C"/>
    <w:rsid w:val="00C602A0"/>
    <w:rsid w:val="00C61D9E"/>
    <w:rsid w:val="00C72226"/>
    <w:rsid w:val="00C75F7D"/>
    <w:rsid w:val="00C83875"/>
    <w:rsid w:val="00CA1692"/>
    <w:rsid w:val="00CA7089"/>
    <w:rsid w:val="00CB2542"/>
    <w:rsid w:val="00CC0CEC"/>
    <w:rsid w:val="00CC1C17"/>
    <w:rsid w:val="00CD0706"/>
    <w:rsid w:val="00CD5EB6"/>
    <w:rsid w:val="00CE01A0"/>
    <w:rsid w:val="00CE4246"/>
    <w:rsid w:val="00CF3316"/>
    <w:rsid w:val="00D01A99"/>
    <w:rsid w:val="00D01FE8"/>
    <w:rsid w:val="00D15314"/>
    <w:rsid w:val="00D1574C"/>
    <w:rsid w:val="00D1715E"/>
    <w:rsid w:val="00D21A73"/>
    <w:rsid w:val="00D31DE8"/>
    <w:rsid w:val="00D565E6"/>
    <w:rsid w:val="00D64600"/>
    <w:rsid w:val="00D7563D"/>
    <w:rsid w:val="00D87816"/>
    <w:rsid w:val="00D94A3C"/>
    <w:rsid w:val="00D968F3"/>
    <w:rsid w:val="00DB35CE"/>
    <w:rsid w:val="00DE1D62"/>
    <w:rsid w:val="00DE74E1"/>
    <w:rsid w:val="00DF14C9"/>
    <w:rsid w:val="00E035DC"/>
    <w:rsid w:val="00E10CC8"/>
    <w:rsid w:val="00E277C9"/>
    <w:rsid w:val="00E30725"/>
    <w:rsid w:val="00E307E1"/>
    <w:rsid w:val="00E30FFA"/>
    <w:rsid w:val="00E345AD"/>
    <w:rsid w:val="00E421C4"/>
    <w:rsid w:val="00E47295"/>
    <w:rsid w:val="00E50EF6"/>
    <w:rsid w:val="00E6540A"/>
    <w:rsid w:val="00E66E7D"/>
    <w:rsid w:val="00E72B35"/>
    <w:rsid w:val="00E90A7F"/>
    <w:rsid w:val="00E964FD"/>
    <w:rsid w:val="00EA43B8"/>
    <w:rsid w:val="00EA5B8B"/>
    <w:rsid w:val="00EB3D9E"/>
    <w:rsid w:val="00EB48ED"/>
    <w:rsid w:val="00EC5565"/>
    <w:rsid w:val="00ED5232"/>
    <w:rsid w:val="00ED752F"/>
    <w:rsid w:val="00EE1C39"/>
    <w:rsid w:val="00EF1040"/>
    <w:rsid w:val="00EF22B2"/>
    <w:rsid w:val="00F01026"/>
    <w:rsid w:val="00F0289F"/>
    <w:rsid w:val="00F045AA"/>
    <w:rsid w:val="00F10A53"/>
    <w:rsid w:val="00F10C00"/>
    <w:rsid w:val="00F123AF"/>
    <w:rsid w:val="00F25A69"/>
    <w:rsid w:val="00F25AE8"/>
    <w:rsid w:val="00F364F6"/>
    <w:rsid w:val="00F42E57"/>
    <w:rsid w:val="00F4493F"/>
    <w:rsid w:val="00F44F93"/>
    <w:rsid w:val="00F523E5"/>
    <w:rsid w:val="00F70936"/>
    <w:rsid w:val="00F84BD3"/>
    <w:rsid w:val="00FA5B3A"/>
    <w:rsid w:val="00FB030B"/>
    <w:rsid w:val="00FB131E"/>
    <w:rsid w:val="00FB40CA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CF584"/>
  <w15:docId w15:val="{2C57E4AE-54DA-43F8-983B-9377A1C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paragraph" w:styleId="Textodeglobo">
    <w:name w:val="Balloon Text"/>
    <w:basedOn w:val="Normal"/>
    <w:link w:val="TextodegloboCar"/>
    <w:rsid w:val="007072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07235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rsid w:val="00E3072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0725"/>
    <w:rPr>
      <w:szCs w:val="20"/>
    </w:rPr>
  </w:style>
  <w:style w:type="character" w:customStyle="1" w:styleId="TextocomentarioCar">
    <w:name w:val="Texto comentario Car"/>
    <w:link w:val="Textocomentario"/>
    <w:rsid w:val="00E30725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0725"/>
    <w:rPr>
      <w:b/>
      <w:bCs/>
    </w:rPr>
  </w:style>
  <w:style w:type="character" w:customStyle="1" w:styleId="AsuntodelcomentarioCar">
    <w:name w:val="Asunto del comentario Car"/>
    <w:link w:val="Asuntodelcomentario"/>
    <w:rsid w:val="00E30725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4D7A147-C7DD-4C32-AEBF-BC634023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</Template>
  <TotalTime>3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amedeiros</dc:creator>
  <cp:lastModifiedBy>Jose Cardenas1</cp:lastModifiedBy>
  <cp:revision>2</cp:revision>
  <cp:lastPrinted>2019-07-12T18:28:00Z</cp:lastPrinted>
  <dcterms:created xsi:type="dcterms:W3CDTF">2020-11-24T19:27:00Z</dcterms:created>
  <dcterms:modified xsi:type="dcterms:W3CDTF">2020-11-24T19:27:00Z</dcterms:modified>
</cp:coreProperties>
</file>