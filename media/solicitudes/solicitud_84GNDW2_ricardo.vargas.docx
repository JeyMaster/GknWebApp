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40EA" w14:textId="77777777" w:rsidR="007433D7" w:rsidRDefault="009C6DC2" w:rsidP="007433D7">
      <w:pPr>
        <w:pStyle w:val="Encabezado"/>
        <w:tabs>
          <w:tab w:val="left" w:pos="708"/>
        </w:tabs>
        <w:spacing w:after="120"/>
        <w:ind w:left="-363"/>
        <w:jc w:val="center"/>
        <w:rPr>
          <w:b/>
          <w:bCs/>
          <w:caps/>
          <w:color w:val="0070C0"/>
          <w:sz w:val="18"/>
          <w:szCs w:val="18"/>
        </w:rPr>
      </w:pPr>
      <w:r w:rsidRPr="00FB030B">
        <w:rPr>
          <w:b/>
          <w:bCs/>
          <w:caps/>
          <w:color w:val="0070C0"/>
          <w:sz w:val="18"/>
          <w:szCs w:val="18"/>
        </w:rPr>
        <w:t>Seccion I. Solicitud de información</w:t>
      </w:r>
    </w:p>
    <w:p w14:paraId="147733FE" w14:textId="77777777" w:rsidR="00F42E57" w:rsidRPr="00FB030B" w:rsidRDefault="00553D1D" w:rsidP="00694867">
      <w:pPr>
        <w:pStyle w:val="Encabezado"/>
        <w:tabs>
          <w:tab w:val="left" w:pos="708"/>
        </w:tabs>
        <w:ind w:left="-363"/>
        <w:rPr>
          <w:b/>
          <w:bCs/>
          <w:caps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 xml:space="preserve">1.- </w:t>
      </w:r>
      <w:r w:rsidRPr="00FB030B">
        <w:rPr>
          <w:b/>
          <w:bCs/>
          <w:sz w:val="18"/>
          <w:szCs w:val="18"/>
        </w:rPr>
        <w:t>Escribe tu usuario de red</w:t>
      </w:r>
      <w:r w:rsidR="00441072" w:rsidRPr="00FB030B">
        <w:rPr>
          <w:b/>
          <w:bCs/>
          <w:sz w:val="18"/>
          <w:szCs w:val="18"/>
        </w:rPr>
        <w:t>.</w:t>
      </w:r>
    </w:p>
    <w:p w14:paraId="3C1248BA" w14:textId="77777777" w:rsidR="00694867" w:rsidRPr="00FB030B" w:rsidRDefault="00553D1D" w:rsidP="00694867">
      <w:pPr>
        <w:pStyle w:val="Encabezado"/>
        <w:tabs>
          <w:tab w:val="left" w:pos="708"/>
        </w:tabs>
        <w:ind w:left="-363"/>
        <w:jc w:val="both"/>
        <w:rPr>
          <w:bCs/>
          <w:caps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ab/>
      </w:r>
      <w:r w:rsidR="00834708">
        <w:rPr>
          <w:bCs/>
          <w:color w:val="D9D9D9" w:themeColor="background1" w:themeShade="D9"/>
          <w:sz w:val="18"/>
          <w:szCs w:val="18"/>
        </w:rPr>
        <w:t xml:space="preserve">Es una PC de uso común con los siguientes usuarios: </w:t>
      </w:r>
      <w:proofErr w:type="spellStart"/>
      <w:proofErr w:type="gramStart"/>
      <w:r w:rsidR="00834708">
        <w:rPr>
          <w:bCs/>
          <w:color w:val="D9D9D9" w:themeColor="background1" w:themeShade="D9"/>
          <w:sz w:val="18"/>
          <w:szCs w:val="18"/>
        </w:rPr>
        <w:t>jesus.hernandez</w:t>
      </w:r>
      <w:proofErr w:type="spellEnd"/>
      <w:proofErr w:type="gramEnd"/>
      <w:r w:rsidR="00834708">
        <w:rPr>
          <w:bCs/>
          <w:color w:val="D9D9D9" w:themeColor="background1" w:themeShade="D9"/>
          <w:sz w:val="18"/>
          <w:szCs w:val="18"/>
        </w:rPr>
        <w:t xml:space="preserve">; </w:t>
      </w:r>
      <w:proofErr w:type="spellStart"/>
      <w:r w:rsidR="00834708">
        <w:rPr>
          <w:bCs/>
          <w:color w:val="D9D9D9" w:themeColor="background1" w:themeShade="D9"/>
          <w:sz w:val="18"/>
          <w:szCs w:val="18"/>
        </w:rPr>
        <w:t>gerardo.salazar</w:t>
      </w:r>
      <w:proofErr w:type="spellEnd"/>
      <w:r w:rsidR="00834708">
        <w:rPr>
          <w:bCs/>
          <w:color w:val="D9D9D9" w:themeColor="background1" w:themeShade="D9"/>
          <w:sz w:val="18"/>
          <w:szCs w:val="18"/>
        </w:rPr>
        <w:t xml:space="preserve">; </w:t>
      </w:r>
      <w:proofErr w:type="spellStart"/>
      <w:r w:rsidR="00834708" w:rsidRPr="00834708">
        <w:rPr>
          <w:bCs/>
          <w:color w:val="D9D9D9" w:themeColor="background1" w:themeShade="D9"/>
          <w:sz w:val="18"/>
          <w:szCs w:val="18"/>
        </w:rPr>
        <w:t>Luisenrique.Mendoza</w:t>
      </w:r>
      <w:proofErr w:type="spellEnd"/>
      <w:r w:rsidR="00834708">
        <w:rPr>
          <w:bCs/>
          <w:color w:val="D9D9D9" w:themeColor="background1" w:themeShade="D9"/>
          <w:sz w:val="18"/>
          <w:szCs w:val="18"/>
        </w:rPr>
        <w:t xml:space="preserve">; </w:t>
      </w:r>
      <w:r w:rsidR="00834708" w:rsidRPr="00834708">
        <w:rPr>
          <w:bCs/>
          <w:color w:val="D9D9D9" w:themeColor="background1" w:themeShade="D9"/>
          <w:sz w:val="18"/>
          <w:szCs w:val="18"/>
        </w:rPr>
        <w:t>Jose.Renteria1</w:t>
      </w:r>
      <w:r w:rsidR="00834708">
        <w:rPr>
          <w:bCs/>
          <w:color w:val="D9D9D9" w:themeColor="background1" w:themeShade="D9"/>
          <w:sz w:val="18"/>
          <w:szCs w:val="18"/>
        </w:rPr>
        <w:t xml:space="preserve">; </w:t>
      </w:r>
      <w:proofErr w:type="spellStart"/>
      <w:r w:rsidR="009C4794" w:rsidRPr="009C4794">
        <w:rPr>
          <w:bCs/>
          <w:color w:val="D9D9D9" w:themeColor="background1" w:themeShade="D9"/>
          <w:sz w:val="18"/>
          <w:szCs w:val="18"/>
        </w:rPr>
        <w:t>Jorge.MANCERA</w:t>
      </w:r>
      <w:proofErr w:type="spellEnd"/>
      <w:r w:rsidR="009C4794">
        <w:rPr>
          <w:bCs/>
          <w:color w:val="D9D9D9" w:themeColor="background1" w:themeShade="D9"/>
          <w:sz w:val="18"/>
          <w:szCs w:val="18"/>
        </w:rPr>
        <w:t xml:space="preserve">; </w:t>
      </w:r>
      <w:proofErr w:type="spellStart"/>
      <w:r w:rsidR="009C4794" w:rsidRPr="009C4794">
        <w:rPr>
          <w:bCs/>
          <w:color w:val="D9D9D9" w:themeColor="background1" w:themeShade="D9"/>
          <w:sz w:val="18"/>
          <w:szCs w:val="18"/>
        </w:rPr>
        <w:t>Jorge.MANCERA</w:t>
      </w:r>
      <w:proofErr w:type="spellEnd"/>
      <w:r w:rsidR="009C4794">
        <w:rPr>
          <w:bCs/>
          <w:color w:val="D9D9D9" w:themeColor="background1" w:themeShade="D9"/>
          <w:sz w:val="18"/>
          <w:szCs w:val="18"/>
        </w:rPr>
        <w:t>.</w:t>
      </w:r>
    </w:p>
    <w:p w14:paraId="247CDCEA" w14:textId="77777777" w:rsidR="00553D1D" w:rsidRPr="00FB030B" w:rsidRDefault="00553D1D" w:rsidP="00694867">
      <w:pPr>
        <w:pStyle w:val="Encabezado"/>
        <w:tabs>
          <w:tab w:val="left" w:pos="708"/>
        </w:tabs>
        <w:ind w:left="-363"/>
        <w:jc w:val="both"/>
        <w:rPr>
          <w:b/>
          <w:bCs/>
          <w:caps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 xml:space="preserve">2.- </w:t>
      </w:r>
      <w:r w:rsidRPr="00FB030B">
        <w:rPr>
          <w:b/>
          <w:bCs/>
          <w:sz w:val="18"/>
          <w:szCs w:val="18"/>
        </w:rPr>
        <w:t>Escribe tu contraseña</w:t>
      </w:r>
      <w:r w:rsidR="00441072" w:rsidRPr="00FB030B">
        <w:rPr>
          <w:b/>
          <w:bCs/>
          <w:sz w:val="18"/>
          <w:szCs w:val="18"/>
        </w:rPr>
        <w:t>.</w:t>
      </w:r>
    </w:p>
    <w:p w14:paraId="6533D293" w14:textId="77777777" w:rsidR="00553D1D" w:rsidRDefault="00E30725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  <w:r w:rsidRPr="00FB030B">
        <w:rPr>
          <w:b/>
          <w:bCs/>
          <w:sz w:val="18"/>
          <w:szCs w:val="18"/>
        </w:rPr>
        <w:tab/>
      </w:r>
      <w:r w:rsidR="009C4794">
        <w:rPr>
          <w:bCs/>
          <w:color w:val="D9D9D9" w:themeColor="background1" w:themeShade="D9"/>
          <w:sz w:val="18"/>
          <w:szCs w:val="18"/>
        </w:rPr>
        <w:t>Varios, si es absolutamente necesario favor de comentar para pedirle a cada usuario la suya.</w:t>
      </w:r>
    </w:p>
    <w:p w14:paraId="10223BE1" w14:textId="77777777" w:rsidR="00292B90" w:rsidRDefault="00292B90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</w:p>
    <w:p w14:paraId="0C5FDE7D" w14:textId="77777777" w:rsidR="00292B90" w:rsidRPr="00FB030B" w:rsidRDefault="00292B90" w:rsidP="00292B90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  <w:r w:rsidRPr="00FB030B">
        <w:rPr>
          <w:b/>
          <w:bCs/>
          <w:sz w:val="18"/>
          <w:szCs w:val="18"/>
        </w:rPr>
        <w:t>.- Escribe la(s) impresora (s) de red que necesites</w:t>
      </w:r>
      <w:r w:rsidR="00D01A99">
        <w:rPr>
          <w:b/>
          <w:bCs/>
          <w:sz w:val="18"/>
          <w:szCs w:val="18"/>
        </w:rPr>
        <w:t xml:space="preserve"> </w:t>
      </w:r>
    </w:p>
    <w:p w14:paraId="54E71A48" w14:textId="77777777" w:rsidR="009C4794" w:rsidRPr="00D64600" w:rsidRDefault="00292B90" w:rsidP="00292B90">
      <w:pPr>
        <w:pStyle w:val="Encabezado"/>
        <w:tabs>
          <w:tab w:val="left" w:pos="708"/>
        </w:tabs>
        <w:ind w:left="-362"/>
        <w:jc w:val="both"/>
        <w:rPr>
          <w:bCs/>
          <w:i/>
          <w:color w:val="D9D9D9" w:themeColor="background1" w:themeShade="D9"/>
          <w:sz w:val="18"/>
          <w:szCs w:val="18"/>
        </w:rPr>
      </w:pPr>
      <w:r w:rsidRPr="00FB030B">
        <w:rPr>
          <w:bCs/>
          <w:sz w:val="18"/>
          <w:szCs w:val="18"/>
        </w:rPr>
        <w:tab/>
      </w:r>
      <w:r w:rsidRPr="00D64600">
        <w:rPr>
          <w:bCs/>
          <w:i/>
          <w:color w:val="D9D9D9" w:themeColor="background1" w:themeShade="D9"/>
          <w:sz w:val="18"/>
          <w:szCs w:val="18"/>
        </w:rPr>
        <w:t>CELPR0</w:t>
      </w:r>
      <w:r w:rsidR="009C4794">
        <w:rPr>
          <w:bCs/>
          <w:i/>
          <w:color w:val="D9D9D9" w:themeColor="background1" w:themeShade="D9"/>
          <w:sz w:val="18"/>
          <w:szCs w:val="18"/>
        </w:rPr>
        <w:t>43; CELPR059; CELPR026</w:t>
      </w:r>
    </w:p>
    <w:p w14:paraId="40E810D3" w14:textId="77777777" w:rsidR="002D1C66" w:rsidRDefault="002D1C66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</w:p>
    <w:p w14:paraId="21DA523C" w14:textId="77777777" w:rsidR="007433D7" w:rsidRDefault="00EC5565" w:rsidP="007433D7">
      <w:pPr>
        <w:pStyle w:val="Encabezado"/>
        <w:tabs>
          <w:tab w:val="left" w:pos="708"/>
        </w:tabs>
        <w:ind w:left="-363"/>
        <w:jc w:val="both"/>
        <w:rPr>
          <w:b/>
          <w:bCs/>
          <w:sz w:val="18"/>
          <w:szCs w:val="18"/>
        </w:rPr>
      </w:pPr>
      <w:r>
        <w:rPr>
          <w:b/>
          <w:bCs/>
          <w:caps/>
          <w:sz w:val="18"/>
          <w:szCs w:val="18"/>
        </w:rPr>
        <w:t>4</w:t>
      </w:r>
      <w:r w:rsidR="00553D1D" w:rsidRPr="00FB030B">
        <w:rPr>
          <w:b/>
          <w:bCs/>
          <w:caps/>
          <w:sz w:val="18"/>
          <w:szCs w:val="18"/>
        </w:rPr>
        <w:t xml:space="preserve">.- </w:t>
      </w:r>
      <w:r w:rsidR="00EB48ED" w:rsidRPr="00FB030B">
        <w:rPr>
          <w:b/>
          <w:bCs/>
          <w:sz w:val="18"/>
          <w:szCs w:val="18"/>
        </w:rPr>
        <w:t>Activa</w:t>
      </w:r>
      <w:r w:rsidR="00E30725" w:rsidRPr="00FB030B">
        <w:rPr>
          <w:b/>
          <w:bCs/>
          <w:sz w:val="18"/>
          <w:szCs w:val="18"/>
        </w:rPr>
        <w:t xml:space="preserve"> o escribe las </w:t>
      </w:r>
      <w:r w:rsidR="00802B30" w:rsidRPr="00FB030B">
        <w:rPr>
          <w:b/>
          <w:bCs/>
          <w:sz w:val="18"/>
          <w:szCs w:val="18"/>
        </w:rPr>
        <w:t>aplicaciones e</w:t>
      </w:r>
      <w:r w:rsidR="00F42E57" w:rsidRPr="00FB030B">
        <w:rPr>
          <w:b/>
          <w:bCs/>
          <w:sz w:val="18"/>
          <w:szCs w:val="18"/>
        </w:rPr>
        <w:t>speciales por Licencia</w:t>
      </w:r>
      <w:r w:rsidR="00E30725" w:rsidRPr="00FB030B">
        <w:rPr>
          <w:b/>
          <w:bCs/>
          <w:sz w:val="18"/>
          <w:szCs w:val="18"/>
        </w:rPr>
        <w:t xml:space="preserve"> que necesites.</w:t>
      </w:r>
    </w:p>
    <w:p w14:paraId="4F918AA2" w14:textId="77777777" w:rsidR="007433D7" w:rsidRDefault="007433D7" w:rsidP="00094A32">
      <w:pPr>
        <w:pStyle w:val="Encabezado"/>
        <w:tabs>
          <w:tab w:val="left" w:pos="708"/>
        </w:tabs>
        <w:ind w:left="-363"/>
      </w:pPr>
      <w:r w:rsidRPr="00721F18">
        <w:rPr>
          <w:b/>
          <w:bCs/>
          <w:color w:val="C00000"/>
          <w:sz w:val="18"/>
          <w:szCs w:val="18"/>
        </w:rPr>
        <w:t xml:space="preserve">Solo debes seleccionar o escribir las aplicaciones </w:t>
      </w:r>
      <w:r w:rsidR="00821461">
        <w:rPr>
          <w:b/>
          <w:bCs/>
          <w:color w:val="C00000"/>
          <w:sz w:val="18"/>
          <w:szCs w:val="18"/>
        </w:rPr>
        <w:t>si y solo si</w:t>
      </w:r>
      <w:r w:rsidRPr="00721F18">
        <w:rPr>
          <w:b/>
          <w:bCs/>
          <w:color w:val="C00000"/>
          <w:sz w:val="18"/>
          <w:szCs w:val="18"/>
        </w:rPr>
        <w:t xml:space="preserve"> ya posee</w:t>
      </w:r>
      <w:r w:rsidR="006704FD">
        <w:rPr>
          <w:b/>
          <w:bCs/>
          <w:color w:val="C00000"/>
          <w:sz w:val="18"/>
          <w:szCs w:val="18"/>
        </w:rPr>
        <w:t>n</w:t>
      </w:r>
      <w:r w:rsidRPr="00721F18">
        <w:rPr>
          <w:b/>
          <w:bCs/>
          <w:color w:val="C00000"/>
          <w:sz w:val="18"/>
          <w:szCs w:val="18"/>
        </w:rPr>
        <w:t xml:space="preserve"> </w:t>
      </w:r>
      <w:r w:rsidR="00D1574C">
        <w:rPr>
          <w:b/>
          <w:bCs/>
          <w:color w:val="C00000"/>
          <w:sz w:val="18"/>
          <w:szCs w:val="18"/>
        </w:rPr>
        <w:t xml:space="preserve">la </w:t>
      </w:r>
      <w:r w:rsidRPr="00721F18">
        <w:rPr>
          <w:b/>
          <w:bCs/>
          <w:color w:val="C00000"/>
          <w:sz w:val="18"/>
          <w:szCs w:val="18"/>
        </w:rPr>
        <w:t>Licencia.</w:t>
      </w:r>
      <w:r w:rsidR="00CC0CEC">
        <w:rPr>
          <w:b/>
          <w:bCs/>
          <w:color w:val="C00000"/>
          <w:sz w:val="18"/>
          <w:szCs w:val="18"/>
        </w:rPr>
        <w:br/>
        <w:t xml:space="preserve">Para solicitar software adicional, se deberá generar </w:t>
      </w:r>
      <w:proofErr w:type="gramStart"/>
      <w:r w:rsidR="00CC0CEC">
        <w:rPr>
          <w:b/>
          <w:bCs/>
          <w:color w:val="C00000"/>
          <w:sz w:val="18"/>
          <w:szCs w:val="18"/>
        </w:rPr>
        <w:t>ticket</w:t>
      </w:r>
      <w:proofErr w:type="gramEnd"/>
      <w:r w:rsidR="00CC0CEC">
        <w:rPr>
          <w:b/>
          <w:bCs/>
          <w:color w:val="C00000"/>
          <w:sz w:val="18"/>
          <w:szCs w:val="18"/>
        </w:rPr>
        <w:t xml:space="preserve"> desde software center.</w:t>
      </w:r>
    </w:p>
    <w:p w14:paraId="1D804398" w14:textId="77777777" w:rsidR="007433D7" w:rsidRDefault="007433D7" w:rsidP="007433D7">
      <w:pPr>
        <w:pStyle w:val="Encabezado"/>
        <w:tabs>
          <w:tab w:val="left" w:pos="708"/>
        </w:tabs>
        <w:ind w:left="-363"/>
        <w:jc w:val="both"/>
      </w:pPr>
    </w:p>
    <w:p w14:paraId="5CADD06B" w14:textId="77777777" w:rsidR="00707235" w:rsidRPr="00CC0CEC" w:rsidRDefault="00553D1D" w:rsidP="00EC5565">
      <w:pPr>
        <w:pStyle w:val="Encabezado"/>
        <w:tabs>
          <w:tab w:val="left" w:pos="708"/>
        </w:tabs>
        <w:ind w:left="-363"/>
        <w:jc w:val="both"/>
        <w:rPr>
          <w:bCs/>
          <w:sz w:val="18"/>
          <w:szCs w:val="18"/>
          <w:lang w:val="es-ES"/>
        </w:rPr>
      </w:pPr>
      <w:r w:rsidRPr="0048328C">
        <w:rPr>
          <w:b/>
          <w:bCs/>
          <w:sz w:val="18"/>
          <w:szCs w:val="18"/>
        </w:rPr>
        <w:t xml:space="preserve">         </w:t>
      </w:r>
      <w:r w:rsidRPr="0048328C">
        <w:rPr>
          <w:b/>
          <w:bCs/>
          <w:sz w:val="18"/>
          <w:szCs w:val="18"/>
        </w:rPr>
        <w:tab/>
      </w:r>
      <w:r w:rsidR="0091575A">
        <w:rPr>
          <w:bCs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="0091575A" w:rsidRPr="00CC0CEC">
        <w:rPr>
          <w:bCs/>
          <w:sz w:val="18"/>
          <w:szCs w:val="18"/>
          <w:lang w:val="es-ES"/>
        </w:rPr>
        <w:instrText xml:space="preserve"> FORMCHECKBOX </w:instrText>
      </w:r>
      <w:r w:rsidR="004000DA">
        <w:rPr>
          <w:bCs/>
          <w:sz w:val="18"/>
          <w:szCs w:val="18"/>
        </w:rPr>
      </w:r>
      <w:r w:rsidR="004000DA">
        <w:rPr>
          <w:bCs/>
          <w:sz w:val="18"/>
          <w:szCs w:val="18"/>
        </w:rPr>
        <w:fldChar w:fldCharType="separate"/>
      </w:r>
      <w:r w:rsidR="0091575A">
        <w:rPr>
          <w:bCs/>
          <w:sz w:val="18"/>
          <w:szCs w:val="18"/>
        </w:rPr>
        <w:fldChar w:fldCharType="end"/>
      </w:r>
      <w:bookmarkEnd w:id="0"/>
      <w:r w:rsidR="00E66E7D" w:rsidRPr="00CC0CEC">
        <w:rPr>
          <w:bCs/>
          <w:sz w:val="18"/>
          <w:szCs w:val="18"/>
          <w:lang w:val="es-ES"/>
        </w:rPr>
        <w:t xml:space="preserve"> </w:t>
      </w:r>
      <w:r w:rsidR="000C399C" w:rsidRPr="00CC0CEC">
        <w:rPr>
          <w:bCs/>
          <w:sz w:val="18"/>
          <w:szCs w:val="18"/>
          <w:lang w:val="es-ES"/>
        </w:rPr>
        <w:t>COFIDI</w:t>
      </w:r>
      <w:r w:rsidR="00EC5565" w:rsidRPr="00CC0CEC">
        <w:rPr>
          <w:bCs/>
          <w:sz w:val="18"/>
          <w:szCs w:val="18"/>
          <w:lang w:val="es-ES"/>
        </w:rPr>
        <w:tab/>
        <w:t xml:space="preserve">     </w:t>
      </w:r>
      <w:r w:rsidR="00EC5565" w:rsidRPr="00FB030B">
        <w:rPr>
          <w:bCs/>
          <w:sz w:val="18"/>
          <w:szCs w:val="18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5"/>
      <w:r w:rsidR="00EC5565" w:rsidRPr="00CC0CEC">
        <w:rPr>
          <w:bCs/>
          <w:sz w:val="18"/>
          <w:szCs w:val="18"/>
          <w:lang w:val="es-ES"/>
        </w:rPr>
        <w:instrText xml:space="preserve"> FORMCHECKBOX </w:instrText>
      </w:r>
      <w:r w:rsidR="004000DA">
        <w:rPr>
          <w:bCs/>
          <w:sz w:val="18"/>
          <w:szCs w:val="18"/>
        </w:rPr>
      </w:r>
      <w:r w:rsidR="004000DA">
        <w:rPr>
          <w:bCs/>
          <w:sz w:val="18"/>
          <w:szCs w:val="18"/>
        </w:rPr>
        <w:fldChar w:fldCharType="separate"/>
      </w:r>
      <w:r w:rsidR="00EC5565" w:rsidRPr="00FB030B">
        <w:rPr>
          <w:bCs/>
          <w:sz w:val="18"/>
          <w:szCs w:val="18"/>
        </w:rPr>
        <w:fldChar w:fldCharType="end"/>
      </w:r>
      <w:bookmarkEnd w:id="1"/>
      <w:r w:rsidR="00EC5565" w:rsidRPr="00CC0CEC">
        <w:rPr>
          <w:bCs/>
          <w:sz w:val="18"/>
          <w:szCs w:val="18"/>
          <w:lang w:val="es-ES"/>
        </w:rPr>
        <w:t xml:space="preserve"> </w:t>
      </w:r>
      <w:r w:rsidR="000C399C" w:rsidRPr="00CC0CEC">
        <w:rPr>
          <w:bCs/>
          <w:sz w:val="18"/>
          <w:szCs w:val="18"/>
          <w:lang w:val="es-ES"/>
        </w:rPr>
        <w:t>SIM</w:t>
      </w:r>
      <w:r w:rsidR="00EC5565" w:rsidRPr="00CC0CEC">
        <w:rPr>
          <w:bCs/>
          <w:sz w:val="18"/>
          <w:szCs w:val="18"/>
          <w:lang w:val="es-ES"/>
        </w:rPr>
        <w:t xml:space="preserve">    </w:t>
      </w:r>
    </w:p>
    <w:p w14:paraId="13218D8A" w14:textId="77777777" w:rsidR="00EC5565" w:rsidRPr="00CC0CEC" w:rsidRDefault="00EC5565" w:rsidP="00EC5565">
      <w:pPr>
        <w:pStyle w:val="Encabezado"/>
        <w:tabs>
          <w:tab w:val="left" w:pos="708"/>
        </w:tabs>
        <w:ind w:left="-363"/>
        <w:jc w:val="both"/>
        <w:rPr>
          <w:bCs/>
          <w:sz w:val="18"/>
          <w:szCs w:val="18"/>
          <w:lang w:val="es-ES"/>
        </w:rPr>
      </w:pPr>
    </w:p>
    <w:p w14:paraId="093F937E" w14:textId="77777777" w:rsidR="003F0546" w:rsidRPr="00821461" w:rsidRDefault="00553D1D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  <w:lang w:val="es-ES"/>
        </w:rPr>
      </w:pPr>
      <w:r w:rsidRPr="00CC0CEC">
        <w:rPr>
          <w:bCs/>
          <w:sz w:val="18"/>
          <w:szCs w:val="18"/>
          <w:lang w:val="es-ES"/>
        </w:rPr>
        <w:tab/>
      </w:r>
      <w:r w:rsidRPr="00FB030B">
        <w:rPr>
          <w:bCs/>
          <w:sz w:val="18"/>
          <w:szCs w:val="18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3"/>
      <w:r w:rsidRPr="00821461">
        <w:rPr>
          <w:bCs/>
          <w:sz w:val="18"/>
          <w:szCs w:val="18"/>
          <w:lang w:val="es-ES"/>
        </w:rPr>
        <w:instrText xml:space="preserve"> FORMCHECKBOX </w:instrText>
      </w:r>
      <w:r w:rsidR="004000DA">
        <w:rPr>
          <w:bCs/>
          <w:sz w:val="18"/>
          <w:szCs w:val="18"/>
        </w:rPr>
      </w:r>
      <w:r w:rsidR="004000DA">
        <w:rPr>
          <w:bCs/>
          <w:sz w:val="18"/>
          <w:szCs w:val="18"/>
        </w:rPr>
        <w:fldChar w:fldCharType="separate"/>
      </w:r>
      <w:r w:rsidRPr="00FB030B">
        <w:rPr>
          <w:bCs/>
          <w:sz w:val="18"/>
          <w:szCs w:val="18"/>
        </w:rPr>
        <w:fldChar w:fldCharType="end"/>
      </w:r>
      <w:bookmarkEnd w:id="2"/>
      <w:r w:rsidR="00D01A99" w:rsidRPr="00821461">
        <w:rPr>
          <w:bCs/>
          <w:sz w:val="18"/>
          <w:szCs w:val="18"/>
          <w:lang w:val="es-ES"/>
        </w:rPr>
        <w:t xml:space="preserve"> </w:t>
      </w:r>
      <w:r w:rsidR="000C399C" w:rsidRPr="00821461">
        <w:rPr>
          <w:bCs/>
          <w:sz w:val="18"/>
          <w:szCs w:val="18"/>
          <w:lang w:val="es-ES"/>
        </w:rPr>
        <w:t>AMD</w:t>
      </w:r>
      <w:r w:rsidR="00802B30" w:rsidRPr="00821461">
        <w:rPr>
          <w:bCs/>
          <w:sz w:val="18"/>
          <w:szCs w:val="18"/>
          <w:lang w:val="es-ES"/>
        </w:rPr>
        <w:tab/>
        <w:t xml:space="preserve">         </w:t>
      </w:r>
    </w:p>
    <w:p w14:paraId="670A10A1" w14:textId="77777777" w:rsidR="00DB35CE" w:rsidRPr="00821461" w:rsidRDefault="00DB35CE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  <w:lang w:val="es-ES"/>
        </w:rPr>
      </w:pPr>
    </w:p>
    <w:p w14:paraId="082CD1C0" w14:textId="77777777" w:rsidR="00E30725" w:rsidRPr="00721F18" w:rsidRDefault="00E30725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  <w:r w:rsidRPr="00721F18">
        <w:rPr>
          <w:b/>
          <w:bCs/>
          <w:sz w:val="18"/>
          <w:szCs w:val="18"/>
        </w:rPr>
        <w:tab/>
      </w:r>
      <w:r w:rsidR="00EC5565" w:rsidRPr="00FB030B">
        <w:rPr>
          <w:bCs/>
          <w:sz w:val="18"/>
          <w:szCs w:val="18"/>
        </w:rPr>
        <w:fldChar w:fldCharType="begin">
          <w:ffData>
            <w:name w:val="Casilla1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15"/>
      <w:r w:rsidR="00EC5565" w:rsidRPr="00721F18">
        <w:rPr>
          <w:bCs/>
          <w:sz w:val="18"/>
          <w:szCs w:val="18"/>
        </w:rPr>
        <w:instrText xml:space="preserve"> FORMCHECKBOX </w:instrText>
      </w:r>
      <w:r w:rsidR="004000DA">
        <w:rPr>
          <w:bCs/>
          <w:sz w:val="18"/>
          <w:szCs w:val="18"/>
        </w:rPr>
      </w:r>
      <w:r w:rsidR="004000DA">
        <w:rPr>
          <w:bCs/>
          <w:sz w:val="18"/>
          <w:szCs w:val="18"/>
        </w:rPr>
        <w:fldChar w:fldCharType="separate"/>
      </w:r>
      <w:r w:rsidR="00EC5565" w:rsidRPr="00FB030B">
        <w:rPr>
          <w:bCs/>
          <w:sz w:val="18"/>
          <w:szCs w:val="18"/>
        </w:rPr>
        <w:fldChar w:fldCharType="end"/>
      </w:r>
      <w:bookmarkEnd w:id="3"/>
      <w:r w:rsidR="00EC5565" w:rsidRPr="00721F18">
        <w:rPr>
          <w:bCs/>
          <w:sz w:val="18"/>
          <w:szCs w:val="18"/>
        </w:rPr>
        <w:t xml:space="preserve"> </w:t>
      </w:r>
      <w:r w:rsidR="000C399C">
        <w:rPr>
          <w:bCs/>
          <w:sz w:val="18"/>
          <w:szCs w:val="18"/>
        </w:rPr>
        <w:t>MINITAB</w:t>
      </w:r>
      <w:r w:rsidR="00EC5565" w:rsidRPr="00721F18">
        <w:rPr>
          <w:bCs/>
          <w:sz w:val="18"/>
          <w:szCs w:val="18"/>
        </w:rPr>
        <w:t xml:space="preserve">    </w:t>
      </w:r>
      <w:r w:rsidR="00DB35CE" w:rsidRPr="00721F18">
        <w:rPr>
          <w:b/>
          <w:bCs/>
          <w:sz w:val="18"/>
          <w:szCs w:val="18"/>
        </w:rPr>
        <w:t xml:space="preserve">                                </w:t>
      </w:r>
    </w:p>
    <w:p w14:paraId="3A775D63" w14:textId="77777777" w:rsidR="00707235" w:rsidRPr="00721F18" w:rsidRDefault="00707235" w:rsidP="00EC556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</w:p>
    <w:p w14:paraId="10466001" w14:textId="77777777" w:rsidR="00E30725" w:rsidRPr="00FB030B" w:rsidRDefault="00707235" w:rsidP="00BC07AC">
      <w:pPr>
        <w:pStyle w:val="Encabezado"/>
        <w:tabs>
          <w:tab w:val="left" w:pos="708"/>
        </w:tabs>
        <w:ind w:left="-362"/>
        <w:rPr>
          <w:bCs/>
          <w:sz w:val="18"/>
          <w:szCs w:val="18"/>
        </w:rPr>
      </w:pPr>
      <w:r w:rsidRPr="00721F18">
        <w:rPr>
          <w:bCs/>
          <w:sz w:val="18"/>
          <w:szCs w:val="18"/>
        </w:rPr>
        <w:t xml:space="preserve">               </w:t>
      </w:r>
      <w:r w:rsidR="00BC07AC" w:rsidRPr="00721F18">
        <w:rPr>
          <w:bCs/>
          <w:sz w:val="18"/>
          <w:szCs w:val="18"/>
        </w:rPr>
        <w:t xml:space="preserve">       </w:t>
      </w:r>
      <w:r w:rsidR="00802B30" w:rsidRPr="00FB030B">
        <w:rPr>
          <w:bCs/>
          <w:sz w:val="18"/>
          <w:szCs w:val="18"/>
        </w:rPr>
        <w:t>Otras: _____________</w:t>
      </w:r>
      <w:r w:rsidR="00DB35CE">
        <w:rPr>
          <w:bCs/>
          <w:sz w:val="18"/>
          <w:szCs w:val="18"/>
        </w:rPr>
        <w:t>__________________</w:t>
      </w:r>
    </w:p>
    <w:p w14:paraId="76DDD350" w14:textId="77777777" w:rsidR="00707235" w:rsidRPr="00FB030B" w:rsidRDefault="00707235" w:rsidP="0034596E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</w:p>
    <w:p w14:paraId="370092CF" w14:textId="77777777" w:rsidR="008F433C" w:rsidRPr="00FB030B" w:rsidRDefault="00EC5565" w:rsidP="008F433C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5</w:t>
      </w:r>
      <w:r w:rsidR="008F433C" w:rsidRPr="00FB030B">
        <w:rPr>
          <w:b/>
          <w:bCs/>
          <w:sz w:val="18"/>
          <w:szCs w:val="18"/>
        </w:rPr>
        <w:t>.- Solo si es reemplazo.</w:t>
      </w:r>
    </w:p>
    <w:p w14:paraId="2C0CD4A9" w14:textId="77777777" w:rsidR="008F433C" w:rsidRPr="00FB030B" w:rsidRDefault="008F433C" w:rsidP="008F433C">
      <w:pPr>
        <w:pStyle w:val="Encabezado"/>
        <w:tabs>
          <w:tab w:val="left" w:pos="708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14:paraId="0347197C" w14:textId="77777777" w:rsidR="008F433C" w:rsidRPr="00B5460D" w:rsidRDefault="006124DF" w:rsidP="006124DF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</w:t>
      </w:r>
      <w:r w:rsidR="008F433C">
        <w:rPr>
          <w:b/>
          <w:bCs/>
          <w:sz w:val="18"/>
          <w:szCs w:val="18"/>
        </w:rPr>
        <w:t>scribe el nombre de máquina que actualmente usas.</w:t>
      </w:r>
    </w:p>
    <w:p w14:paraId="59A96577" w14:textId="77777777" w:rsidR="008F433C" w:rsidRPr="00B5460D" w:rsidRDefault="008F433C" w:rsidP="008F433C">
      <w:pPr>
        <w:pStyle w:val="Encabezado"/>
        <w:tabs>
          <w:tab w:val="left" w:pos="708"/>
        </w:tabs>
        <w:ind w:left="1068"/>
        <w:jc w:val="both"/>
        <w:rPr>
          <w:b/>
          <w:bCs/>
          <w:sz w:val="18"/>
          <w:szCs w:val="18"/>
        </w:rPr>
      </w:pPr>
    </w:p>
    <w:p w14:paraId="52A661A5" w14:textId="77777777" w:rsidR="008F433C" w:rsidRPr="00B5460D" w:rsidRDefault="008F433C" w:rsidP="008F433C">
      <w:pPr>
        <w:pStyle w:val="Encabezado"/>
        <w:tabs>
          <w:tab w:val="left" w:pos="708"/>
        </w:tabs>
        <w:ind w:left="1068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 xml:space="preserve">          Ejemplo: </w:t>
      </w:r>
      <w:r w:rsidR="0043620F" w:rsidRPr="00D64600">
        <w:rPr>
          <w:bCs/>
          <w:i/>
          <w:color w:val="D9D9D9" w:themeColor="background1" w:themeShade="D9"/>
          <w:sz w:val="18"/>
          <w:szCs w:val="18"/>
        </w:rPr>
        <w:t>CELPC</w:t>
      </w:r>
      <w:r w:rsidR="009C4794">
        <w:rPr>
          <w:bCs/>
          <w:i/>
          <w:color w:val="D9D9D9" w:themeColor="background1" w:themeShade="D9"/>
          <w:sz w:val="18"/>
          <w:szCs w:val="18"/>
        </w:rPr>
        <w:t>051</w:t>
      </w:r>
    </w:p>
    <w:p w14:paraId="53FCD87F" w14:textId="77777777" w:rsidR="008F433C" w:rsidRDefault="008F433C" w:rsidP="00707235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</w:p>
    <w:p w14:paraId="260A6D02" w14:textId="77777777" w:rsidR="00E66E7D" w:rsidRDefault="00B23AC2" w:rsidP="00707235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6.- Respaldo</w:t>
      </w:r>
    </w:p>
    <w:p w14:paraId="7904BCA4" w14:textId="77777777" w:rsidR="00B23AC2" w:rsidRPr="00DF14C9" w:rsidRDefault="00B23AC2" w:rsidP="0070723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  <w:r w:rsidRPr="00854E57">
        <w:rPr>
          <w:bCs/>
          <w:sz w:val="18"/>
          <w:szCs w:val="18"/>
        </w:rPr>
        <w:t xml:space="preserve">La información por respaldar con base al proceso de re-preparación o remplazo de equipo será la siguiente: </w:t>
      </w:r>
    </w:p>
    <w:p w14:paraId="45C5D464" w14:textId="77777777" w:rsidR="00B23AC2" w:rsidRDefault="00B23AC2" w:rsidP="0070723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</w:p>
    <w:p w14:paraId="5171E10F" w14:textId="77777777"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Documentación de usuario. (Documentos, Imágenes, descargas, escritorio)</w:t>
      </w:r>
    </w:p>
    <w:p w14:paraId="18D3E966" w14:textId="77777777"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Archivos PST (Carpetas de respaldo de correo).</w:t>
      </w:r>
    </w:p>
    <w:p w14:paraId="14ADA594" w14:textId="77777777"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Favoritos de </w:t>
      </w:r>
      <w:r w:rsidR="00DF14C9">
        <w:rPr>
          <w:bCs/>
          <w:sz w:val="18"/>
          <w:szCs w:val="18"/>
        </w:rPr>
        <w:t>Internet</w:t>
      </w:r>
      <w:r>
        <w:rPr>
          <w:bCs/>
          <w:sz w:val="18"/>
          <w:szCs w:val="18"/>
        </w:rPr>
        <w:t>.</w:t>
      </w:r>
    </w:p>
    <w:p w14:paraId="64B5E918" w14:textId="77777777" w:rsidR="00B23AC2" w:rsidRP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Notas.</w:t>
      </w:r>
    </w:p>
    <w:p w14:paraId="31BC1EC1" w14:textId="77777777" w:rsidR="002F33E3" w:rsidRDefault="002F33E3" w:rsidP="00DF14C9">
      <w:pPr>
        <w:pStyle w:val="Encabezado"/>
        <w:tabs>
          <w:tab w:val="left" w:pos="708"/>
        </w:tabs>
        <w:jc w:val="right"/>
        <w:rPr>
          <w:b/>
          <w:bCs/>
          <w:sz w:val="18"/>
          <w:szCs w:val="18"/>
        </w:rPr>
      </w:pPr>
    </w:p>
    <w:p w14:paraId="18F48E35" w14:textId="77777777" w:rsidR="00DF14C9" w:rsidRPr="00721F18" w:rsidRDefault="009C4794" w:rsidP="00DF14C9">
      <w:pPr>
        <w:pStyle w:val="Encabezado"/>
        <w:tabs>
          <w:tab w:val="left" w:pos="708"/>
        </w:tabs>
        <w:ind w:left="-362"/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bCs/>
          <w:sz w:val="18"/>
          <w:szCs w:val="18"/>
        </w:rPr>
        <w:instrText xml:space="preserve"> FORMCHECKBOX </w:instrText>
      </w:r>
      <w:r>
        <w:rPr>
          <w:bCs/>
          <w:sz w:val="18"/>
          <w:szCs w:val="18"/>
        </w:rPr>
      </w:r>
      <w:r>
        <w:rPr>
          <w:bCs/>
          <w:sz w:val="18"/>
          <w:szCs w:val="18"/>
        </w:rPr>
        <w:fldChar w:fldCharType="end"/>
      </w:r>
      <w:r w:rsidR="00DF14C9" w:rsidRPr="00721F18">
        <w:rPr>
          <w:bCs/>
          <w:sz w:val="18"/>
          <w:szCs w:val="18"/>
        </w:rPr>
        <w:t xml:space="preserve"> </w:t>
      </w:r>
      <w:r w:rsidR="00DF14C9">
        <w:rPr>
          <w:bCs/>
          <w:sz w:val="18"/>
          <w:szCs w:val="18"/>
        </w:rPr>
        <w:t xml:space="preserve">ESTOY DE ACUERDO. </w:t>
      </w:r>
      <w:r w:rsidR="00604B37" w:rsidRPr="00604B37">
        <w:rPr>
          <w:b/>
          <w:bCs/>
          <w:color w:val="C00000"/>
          <w:sz w:val="18"/>
          <w:szCs w:val="18"/>
        </w:rPr>
        <w:t>(Llenar este campo)</w:t>
      </w:r>
    </w:p>
    <w:p w14:paraId="790054A7" w14:textId="77777777" w:rsidR="00DF14C9" w:rsidRDefault="00DF14C9" w:rsidP="00DF14C9">
      <w:pPr>
        <w:pStyle w:val="Encabezado"/>
        <w:tabs>
          <w:tab w:val="left" w:pos="708"/>
        </w:tabs>
        <w:jc w:val="center"/>
        <w:rPr>
          <w:b/>
          <w:bCs/>
          <w:sz w:val="18"/>
          <w:szCs w:val="18"/>
        </w:rPr>
      </w:pPr>
    </w:p>
    <w:p w14:paraId="1CBC7CDC" w14:textId="77777777" w:rsidR="00DF14C9" w:rsidRDefault="00854E57" w:rsidP="00854E57">
      <w:pPr>
        <w:pStyle w:val="Encabezado"/>
        <w:tabs>
          <w:tab w:val="left" w:pos="708"/>
        </w:tabs>
        <w:jc w:val="center"/>
        <w:rPr>
          <w:bCs/>
          <w:color w:val="C00000"/>
          <w:sz w:val="18"/>
          <w:szCs w:val="18"/>
        </w:rPr>
      </w:pPr>
      <w:r w:rsidRPr="00854E57">
        <w:rPr>
          <w:bCs/>
          <w:color w:val="C00000"/>
          <w:sz w:val="18"/>
          <w:szCs w:val="18"/>
        </w:rPr>
        <w:t>ES RESPONSABILIDAD DEL USUARIO TODA CONFIGURACIÓN</w:t>
      </w:r>
      <w:r w:rsidR="00604B37">
        <w:rPr>
          <w:bCs/>
          <w:color w:val="C00000"/>
          <w:sz w:val="18"/>
          <w:szCs w:val="18"/>
        </w:rPr>
        <w:t xml:space="preserve"> ESPECIALES</w:t>
      </w:r>
      <w:r w:rsidRPr="00854E57">
        <w:rPr>
          <w:bCs/>
          <w:color w:val="C00000"/>
          <w:sz w:val="18"/>
          <w:szCs w:val="18"/>
        </w:rPr>
        <w:t xml:space="preserve"> REALIZADA DENTRO DE LAS APLICACIONES</w:t>
      </w:r>
      <w:r w:rsidR="00604B37">
        <w:rPr>
          <w:bCs/>
          <w:color w:val="C00000"/>
          <w:sz w:val="18"/>
          <w:szCs w:val="18"/>
        </w:rPr>
        <w:t>, COMO: REGLAS EN OUTLOOK, ACCESOS DIRECTOS, ACOMODO DE ICONOS, ETC.</w:t>
      </w:r>
      <w:r w:rsidR="008E5BF9">
        <w:rPr>
          <w:bCs/>
          <w:color w:val="C00000"/>
          <w:sz w:val="18"/>
          <w:szCs w:val="18"/>
        </w:rPr>
        <w:t xml:space="preserve"> AJENAS A LAS CONFIGURACIONES ESTANDAR.</w:t>
      </w:r>
    </w:p>
    <w:p w14:paraId="060ED6DF" w14:textId="77777777" w:rsidR="00854E57" w:rsidRPr="00854E57" w:rsidRDefault="00854E57" w:rsidP="00854E57">
      <w:pPr>
        <w:pStyle w:val="Encabezado"/>
        <w:tabs>
          <w:tab w:val="left" w:pos="708"/>
        </w:tabs>
        <w:jc w:val="center"/>
        <w:rPr>
          <w:bCs/>
          <w:color w:val="C00000"/>
          <w:sz w:val="18"/>
          <w:szCs w:val="18"/>
        </w:rPr>
      </w:pPr>
    </w:p>
    <w:p w14:paraId="0255DF6A" w14:textId="77777777" w:rsidR="005B014E" w:rsidRPr="00FB030B" w:rsidRDefault="005B014E" w:rsidP="005B014E">
      <w:pPr>
        <w:pStyle w:val="Encabezado"/>
        <w:tabs>
          <w:tab w:val="left" w:pos="708"/>
        </w:tabs>
        <w:ind w:left="-363"/>
        <w:jc w:val="center"/>
        <w:rPr>
          <w:b/>
          <w:bCs/>
          <w:caps/>
          <w:color w:val="0070C0"/>
          <w:sz w:val="18"/>
          <w:szCs w:val="18"/>
        </w:rPr>
      </w:pPr>
      <w:r w:rsidRPr="00FB030B">
        <w:rPr>
          <w:b/>
          <w:bCs/>
          <w:caps/>
          <w:color w:val="0070C0"/>
          <w:sz w:val="18"/>
          <w:szCs w:val="18"/>
        </w:rPr>
        <w:t>Seccion I</w:t>
      </w:r>
      <w:r>
        <w:rPr>
          <w:b/>
          <w:bCs/>
          <w:caps/>
          <w:color w:val="0070C0"/>
          <w:sz w:val="18"/>
          <w:szCs w:val="18"/>
        </w:rPr>
        <w:t>I</w:t>
      </w:r>
      <w:r w:rsidRPr="00FB030B">
        <w:rPr>
          <w:b/>
          <w:bCs/>
          <w:caps/>
          <w:color w:val="0070C0"/>
          <w:sz w:val="18"/>
          <w:szCs w:val="18"/>
        </w:rPr>
        <w:t>. InformaTIVA</w:t>
      </w:r>
    </w:p>
    <w:p w14:paraId="3368940A" w14:textId="77777777" w:rsidR="005B014E" w:rsidRPr="007433D7" w:rsidRDefault="005B014E" w:rsidP="005B014E">
      <w:pPr>
        <w:pStyle w:val="Encabezado"/>
        <w:tabs>
          <w:tab w:val="left" w:pos="708"/>
        </w:tabs>
        <w:ind w:left="-363"/>
        <w:jc w:val="both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      A.-Las aplicaciones estándares que se instalan por política y no necesitan solicitud son:</w:t>
      </w: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3700"/>
      </w:tblGrid>
      <w:tr w:rsidR="009B63FF" w:rsidRPr="009B63FF" w14:paraId="2036E370" w14:textId="77777777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15C2" w14:textId="77777777" w:rsidR="009B63FF" w:rsidRPr="009B63FF" w:rsidRDefault="009B63FF" w:rsidP="009B63FF">
            <w:pPr>
              <w:rPr>
                <w:b/>
                <w:bCs/>
                <w:color w:val="7F7F7F"/>
                <w:sz w:val="16"/>
                <w:szCs w:val="16"/>
              </w:rPr>
            </w:pPr>
            <w:r w:rsidRPr="009B63FF">
              <w:rPr>
                <w:b/>
                <w:bCs/>
                <w:color w:val="7F7F7F"/>
                <w:sz w:val="16"/>
                <w:szCs w:val="16"/>
              </w:rPr>
              <w:t>Desktop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80F5" w14:textId="77777777" w:rsidR="009B63FF" w:rsidRPr="009B63FF" w:rsidRDefault="009B63FF" w:rsidP="009B63FF">
            <w:pPr>
              <w:rPr>
                <w:b/>
                <w:bCs/>
                <w:color w:val="7F7F7F"/>
                <w:sz w:val="16"/>
                <w:szCs w:val="16"/>
              </w:rPr>
            </w:pPr>
            <w:r w:rsidRPr="009B63FF">
              <w:rPr>
                <w:b/>
                <w:bCs/>
                <w:color w:val="7F7F7F"/>
                <w:sz w:val="16"/>
                <w:szCs w:val="16"/>
              </w:rPr>
              <w:t>Laptop</w:t>
            </w:r>
          </w:p>
        </w:tc>
      </w:tr>
      <w:tr w:rsidR="009B63FF" w:rsidRPr="009B63FF" w14:paraId="2FCB7505" w14:textId="77777777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0E82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Microsoft Office 365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94BB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Microsoft Office 365</w:t>
            </w:r>
          </w:p>
        </w:tc>
      </w:tr>
      <w:tr w:rsidR="009B63FF" w:rsidRPr="009B63FF" w14:paraId="17489FF2" w14:textId="77777777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054D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proofErr w:type="spellStart"/>
            <w:r w:rsidRPr="009B63FF">
              <w:rPr>
                <w:bCs/>
                <w:color w:val="7F7F7F"/>
                <w:sz w:val="16"/>
                <w:szCs w:val="16"/>
              </w:rPr>
              <w:t>Bluecoat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358F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proofErr w:type="spellStart"/>
            <w:r w:rsidRPr="009B63FF">
              <w:rPr>
                <w:bCs/>
                <w:color w:val="7F7F7F"/>
                <w:sz w:val="16"/>
                <w:szCs w:val="16"/>
              </w:rPr>
              <w:t>Bluecoat</w:t>
            </w:r>
            <w:proofErr w:type="spellEnd"/>
          </w:p>
        </w:tc>
      </w:tr>
      <w:tr w:rsidR="009B63FF" w:rsidRPr="009B63FF" w14:paraId="27108634" w14:textId="77777777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B718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Reader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E5B1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Reader</w:t>
            </w:r>
          </w:p>
        </w:tc>
      </w:tr>
      <w:tr w:rsidR="009B63FF" w:rsidRPr="009B63FF" w14:paraId="7A0A73B2" w14:textId="77777777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36A2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Flash Player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B21A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Flash Player</w:t>
            </w:r>
          </w:p>
        </w:tc>
      </w:tr>
      <w:tr w:rsidR="009B63FF" w:rsidRPr="009B63FF" w14:paraId="583FBE28" w14:textId="77777777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7536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Java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9B12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Java</w:t>
            </w:r>
          </w:p>
        </w:tc>
      </w:tr>
      <w:tr w:rsidR="009B63FF" w:rsidRPr="009B63FF" w14:paraId="49811D6A" w14:textId="77777777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DC59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Windows Defender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17AD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Windows Defender</w:t>
            </w:r>
          </w:p>
        </w:tc>
      </w:tr>
      <w:tr w:rsidR="009B63FF" w:rsidRPr="009B63FF" w14:paraId="7016887A" w14:textId="77777777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55FA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QAD MFG 2010SE MEX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5C4B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QAD MFG 2010SE MEX</w:t>
            </w:r>
          </w:p>
        </w:tc>
      </w:tr>
      <w:tr w:rsidR="009B63FF" w:rsidRPr="009B63FF" w14:paraId="1DA5495F" w14:textId="77777777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AB5B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BitLocker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7F6D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BitLocker</w:t>
            </w:r>
          </w:p>
        </w:tc>
      </w:tr>
      <w:tr w:rsidR="009B63FF" w:rsidRPr="009B63FF" w14:paraId="360D6F41" w14:textId="77777777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9401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EA0B" w14:textId="77777777"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Skype Empresarial</w:t>
            </w:r>
          </w:p>
        </w:tc>
      </w:tr>
    </w:tbl>
    <w:p w14:paraId="3C71E07D" w14:textId="77777777" w:rsidR="00854E57" w:rsidRDefault="00854E57" w:rsidP="005B014E">
      <w:pPr>
        <w:pStyle w:val="Textocomentario"/>
        <w:rPr>
          <w:b/>
          <w:bCs/>
          <w:color w:val="7F7F7F"/>
          <w:sz w:val="16"/>
          <w:szCs w:val="16"/>
        </w:rPr>
      </w:pPr>
    </w:p>
    <w:p w14:paraId="77BDE702" w14:textId="77777777" w:rsidR="005B014E" w:rsidRPr="007433D7" w:rsidRDefault="005B014E" w:rsidP="005B014E">
      <w:pPr>
        <w:pStyle w:val="Textocomentario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B.- ¿Cómo activar una casilla? </w:t>
      </w:r>
    </w:p>
    <w:p w14:paraId="4B54427E" w14:textId="77777777" w:rsidR="005B014E" w:rsidRPr="007433D7" w:rsidRDefault="005B014E" w:rsidP="005B014E">
      <w:pPr>
        <w:pStyle w:val="Textocomentario"/>
        <w:ind w:firstLine="720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1.- </w:t>
      </w:r>
      <w:r w:rsidRPr="00514854">
        <w:rPr>
          <w:bCs/>
          <w:color w:val="7F7F7F"/>
          <w:sz w:val="16"/>
          <w:szCs w:val="16"/>
        </w:rPr>
        <w:t>Doble clic en la casilla</w:t>
      </w:r>
      <w:r w:rsidRPr="007433D7">
        <w:rPr>
          <w:b/>
          <w:bCs/>
          <w:color w:val="7F7F7F"/>
          <w:sz w:val="16"/>
          <w:szCs w:val="16"/>
        </w:rPr>
        <w:t xml:space="preserve"> </w:t>
      </w:r>
    </w:p>
    <w:p w14:paraId="7A87C4E5" w14:textId="77777777" w:rsidR="005B014E" w:rsidRPr="007433D7" w:rsidRDefault="005B014E" w:rsidP="005B014E">
      <w:pPr>
        <w:pStyle w:val="Textocomentario"/>
        <w:ind w:firstLine="720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2.- </w:t>
      </w:r>
      <w:r w:rsidRPr="00514854">
        <w:rPr>
          <w:bCs/>
          <w:color w:val="7F7F7F"/>
          <w:sz w:val="16"/>
          <w:szCs w:val="16"/>
        </w:rPr>
        <w:t>Seleccionar la opción</w:t>
      </w:r>
      <w:r w:rsidRPr="007433D7">
        <w:rPr>
          <w:b/>
          <w:bCs/>
          <w:color w:val="7F7F7F"/>
          <w:sz w:val="16"/>
          <w:szCs w:val="16"/>
        </w:rPr>
        <w:t xml:space="preserve"> </w:t>
      </w:r>
      <w:r w:rsidRPr="00514854">
        <w:rPr>
          <w:b/>
          <w:bCs/>
          <w:color w:val="7F7F7F"/>
          <w:sz w:val="16"/>
          <w:szCs w:val="16"/>
        </w:rPr>
        <w:t>Activada</w:t>
      </w:r>
    </w:p>
    <w:p w14:paraId="45997F53" w14:textId="77777777" w:rsidR="005B014E" w:rsidRPr="00B5460D" w:rsidRDefault="005B014E" w:rsidP="00854E57">
      <w:pPr>
        <w:pStyle w:val="Encabezado"/>
        <w:tabs>
          <w:tab w:val="left" w:pos="708"/>
        </w:tabs>
        <w:ind w:left="-363"/>
        <w:rPr>
          <w:b/>
          <w:bCs/>
          <w:sz w:val="18"/>
          <w:szCs w:val="18"/>
        </w:rPr>
      </w:pPr>
      <w:r w:rsidRPr="007433D7">
        <w:rPr>
          <w:b/>
          <w:bCs/>
          <w:color w:val="7F7F7F"/>
          <w:sz w:val="16"/>
          <w:szCs w:val="16"/>
        </w:rPr>
        <w:tab/>
        <w:t xml:space="preserve">3.- </w:t>
      </w:r>
      <w:r w:rsidRPr="00514854">
        <w:rPr>
          <w:bCs/>
          <w:color w:val="7F7F7F"/>
          <w:sz w:val="16"/>
          <w:szCs w:val="16"/>
        </w:rPr>
        <w:t>Dar clic al botón Aceptar</w:t>
      </w:r>
    </w:p>
    <w:sectPr w:rsidR="005B014E" w:rsidRPr="00B5460D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47159" w14:textId="77777777" w:rsidR="004000DA" w:rsidRDefault="004000DA">
      <w:r>
        <w:separator/>
      </w:r>
    </w:p>
  </w:endnote>
  <w:endnote w:type="continuationSeparator" w:id="0">
    <w:p w14:paraId="42A873D3" w14:textId="77777777" w:rsidR="004000DA" w:rsidRDefault="0040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10273"/>
    </w:tblGrid>
    <w:tr w:rsidR="002F33E3" w:rsidRPr="00170159" w14:paraId="7ED1EDB1" w14:textId="77777777" w:rsidTr="009B1BDF">
      <w:trPr>
        <w:trHeight w:val="338"/>
      </w:trPr>
      <w:tc>
        <w:tcPr>
          <w:tcW w:w="10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E2A10C4" w14:textId="77777777" w:rsidR="002F33E3" w:rsidRPr="00170159" w:rsidRDefault="002F33E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</w:tbl>
  <w:p w14:paraId="56988BDF" w14:textId="77777777" w:rsidR="002F33E3" w:rsidRPr="00170159" w:rsidRDefault="002F33E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353ACB7F" w14:textId="77777777" w:rsidR="002F33E3" w:rsidRPr="00170159" w:rsidRDefault="002F33E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28382" w14:textId="77777777" w:rsidR="004000DA" w:rsidRDefault="004000DA">
      <w:r>
        <w:separator/>
      </w:r>
    </w:p>
  </w:footnote>
  <w:footnote w:type="continuationSeparator" w:id="0">
    <w:p w14:paraId="3BC54BB5" w14:textId="77777777" w:rsidR="004000DA" w:rsidRDefault="00400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71"/>
      <w:gridCol w:w="5143"/>
      <w:gridCol w:w="1286"/>
      <w:gridCol w:w="1286"/>
    </w:tblGrid>
    <w:tr w:rsidR="002F33E3" w:rsidRPr="00170159" w14:paraId="7C2A54BE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2CB66FFD" w14:textId="77777777" w:rsidR="002F33E3" w:rsidRPr="00170159" w:rsidRDefault="00052076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3BFFA02D" wp14:editId="58B0AE25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9525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6DF318C5" w14:textId="77777777" w:rsidR="002F33E3" w:rsidRPr="00170159" w:rsidRDefault="002F33E3" w:rsidP="00014F9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>Solicitud de preparación de equipo</w:t>
          </w:r>
          <w:r w:rsidR="00196847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20A31EF" w14:textId="77777777" w:rsidR="002F33E3" w:rsidRPr="00170159" w:rsidRDefault="000E5BB6" w:rsidP="000E5BB6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2F33E3" w:rsidRPr="00170159" w14:paraId="3EA03C68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7F0202B1" w14:textId="77777777" w:rsidR="002F33E3" w:rsidRPr="00170159" w:rsidRDefault="002F33E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2E424E" w14:textId="77777777"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8B26383" w14:textId="77777777" w:rsidR="002F33E3" w:rsidRPr="00170159" w:rsidRDefault="000E5BB6" w:rsidP="00F0102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05F</w:t>
          </w:r>
          <w:r w:rsidR="002F33E3">
            <w:rPr>
              <w:sz w:val="24"/>
            </w:rPr>
            <w:t>TI</w:t>
          </w:r>
        </w:p>
      </w:tc>
    </w:tr>
    <w:tr w:rsidR="002F33E3" w:rsidRPr="00170159" w14:paraId="78B03D4B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43A34E1" w14:textId="77777777" w:rsidR="002F33E3" w:rsidRPr="00170159" w:rsidRDefault="002F33E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80B6012" w14:textId="77777777"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1858F" w14:textId="77777777"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91D6B74" w14:textId="77777777"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2F33E3" w:rsidRPr="00170159" w14:paraId="0EB01E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1C2C65B4" w14:textId="77777777" w:rsidR="002F33E3" w:rsidRPr="00170159" w:rsidRDefault="002F33E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465CD1" w14:textId="77777777"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63A122" w14:textId="77777777"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4C25A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35295BB6" w14:textId="77777777"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4C25A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157F7BC7" w14:textId="77777777" w:rsidR="002F33E3" w:rsidRPr="00170159" w:rsidRDefault="002F33E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14DD1C22"/>
    <w:multiLevelType w:val="hybridMultilevel"/>
    <w:tmpl w:val="F2D6B3E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4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5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6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7" w15:restartNumberingAfterBreak="0">
    <w:nsid w:val="4A1C47D3"/>
    <w:multiLevelType w:val="hybridMultilevel"/>
    <w:tmpl w:val="3F06414E"/>
    <w:lvl w:ilvl="0" w:tplc="48CE5D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F971C7B"/>
    <w:multiLevelType w:val="hybridMultilevel"/>
    <w:tmpl w:val="958EE9C4"/>
    <w:lvl w:ilvl="0" w:tplc="080A0017">
      <w:start w:val="1"/>
      <w:numFmt w:val="lowerLetter"/>
      <w:lvlText w:val="%1)"/>
      <w:lvlJc w:val="left"/>
      <w:pPr>
        <w:ind w:left="1426" w:hanging="360"/>
      </w:pPr>
    </w:lvl>
    <w:lvl w:ilvl="1" w:tplc="080A0019" w:tentative="1">
      <w:start w:val="1"/>
      <w:numFmt w:val="lowerLetter"/>
      <w:lvlText w:val="%2."/>
      <w:lvlJc w:val="left"/>
      <w:pPr>
        <w:ind w:left="2146" w:hanging="360"/>
      </w:pPr>
    </w:lvl>
    <w:lvl w:ilvl="2" w:tplc="080A001B" w:tentative="1">
      <w:start w:val="1"/>
      <w:numFmt w:val="lowerRoman"/>
      <w:lvlText w:val="%3."/>
      <w:lvlJc w:val="right"/>
      <w:pPr>
        <w:ind w:left="2866" w:hanging="180"/>
      </w:pPr>
    </w:lvl>
    <w:lvl w:ilvl="3" w:tplc="080A000F" w:tentative="1">
      <w:start w:val="1"/>
      <w:numFmt w:val="decimal"/>
      <w:lvlText w:val="%4."/>
      <w:lvlJc w:val="left"/>
      <w:pPr>
        <w:ind w:left="3586" w:hanging="360"/>
      </w:pPr>
    </w:lvl>
    <w:lvl w:ilvl="4" w:tplc="080A0019" w:tentative="1">
      <w:start w:val="1"/>
      <w:numFmt w:val="lowerLetter"/>
      <w:lvlText w:val="%5."/>
      <w:lvlJc w:val="left"/>
      <w:pPr>
        <w:ind w:left="4306" w:hanging="360"/>
      </w:pPr>
    </w:lvl>
    <w:lvl w:ilvl="5" w:tplc="080A001B" w:tentative="1">
      <w:start w:val="1"/>
      <w:numFmt w:val="lowerRoman"/>
      <w:lvlText w:val="%6."/>
      <w:lvlJc w:val="right"/>
      <w:pPr>
        <w:ind w:left="5026" w:hanging="180"/>
      </w:pPr>
    </w:lvl>
    <w:lvl w:ilvl="6" w:tplc="080A000F" w:tentative="1">
      <w:start w:val="1"/>
      <w:numFmt w:val="decimal"/>
      <w:lvlText w:val="%7."/>
      <w:lvlJc w:val="left"/>
      <w:pPr>
        <w:ind w:left="5746" w:hanging="360"/>
      </w:pPr>
    </w:lvl>
    <w:lvl w:ilvl="7" w:tplc="080A0019" w:tentative="1">
      <w:start w:val="1"/>
      <w:numFmt w:val="lowerLetter"/>
      <w:lvlText w:val="%8."/>
      <w:lvlJc w:val="left"/>
      <w:pPr>
        <w:ind w:left="6466" w:hanging="360"/>
      </w:pPr>
    </w:lvl>
    <w:lvl w:ilvl="8" w:tplc="08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50935D8D"/>
    <w:multiLevelType w:val="hybridMultilevel"/>
    <w:tmpl w:val="84A087E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A3C"/>
    <w:rsid w:val="0000134F"/>
    <w:rsid w:val="00001E05"/>
    <w:rsid w:val="00014F9A"/>
    <w:rsid w:val="00021A87"/>
    <w:rsid w:val="00052076"/>
    <w:rsid w:val="000769E7"/>
    <w:rsid w:val="00081F3C"/>
    <w:rsid w:val="00094A32"/>
    <w:rsid w:val="00096F64"/>
    <w:rsid w:val="000A130A"/>
    <w:rsid w:val="000B22CE"/>
    <w:rsid w:val="000C399C"/>
    <w:rsid w:val="000C63C4"/>
    <w:rsid w:val="000D610D"/>
    <w:rsid w:val="000D6421"/>
    <w:rsid w:val="000E5BB6"/>
    <w:rsid w:val="000F6DA1"/>
    <w:rsid w:val="001233F4"/>
    <w:rsid w:val="00132049"/>
    <w:rsid w:val="001377ED"/>
    <w:rsid w:val="00160D1B"/>
    <w:rsid w:val="00165EC9"/>
    <w:rsid w:val="00170159"/>
    <w:rsid w:val="00196847"/>
    <w:rsid w:val="00197B6A"/>
    <w:rsid w:val="001A137F"/>
    <w:rsid w:val="001A3A11"/>
    <w:rsid w:val="001C1007"/>
    <w:rsid w:val="001D01BA"/>
    <w:rsid w:val="001D0ED9"/>
    <w:rsid w:val="001D0F6A"/>
    <w:rsid w:val="002038EB"/>
    <w:rsid w:val="00211A20"/>
    <w:rsid w:val="00216B40"/>
    <w:rsid w:val="002237A6"/>
    <w:rsid w:val="0022402C"/>
    <w:rsid w:val="00252AB8"/>
    <w:rsid w:val="0025574D"/>
    <w:rsid w:val="00292B90"/>
    <w:rsid w:val="002C152E"/>
    <w:rsid w:val="002C475F"/>
    <w:rsid w:val="002D0AA3"/>
    <w:rsid w:val="002D1C66"/>
    <w:rsid w:val="002D6155"/>
    <w:rsid w:val="002D6466"/>
    <w:rsid w:val="002E034A"/>
    <w:rsid w:val="002E0F27"/>
    <w:rsid w:val="002E1A5C"/>
    <w:rsid w:val="002F2623"/>
    <w:rsid w:val="002F33E3"/>
    <w:rsid w:val="002F6A5F"/>
    <w:rsid w:val="002F6C1F"/>
    <w:rsid w:val="00300D1A"/>
    <w:rsid w:val="0030702A"/>
    <w:rsid w:val="00331965"/>
    <w:rsid w:val="0034596E"/>
    <w:rsid w:val="00351C80"/>
    <w:rsid w:val="00354BF7"/>
    <w:rsid w:val="00365E38"/>
    <w:rsid w:val="00374AD9"/>
    <w:rsid w:val="00395984"/>
    <w:rsid w:val="00397FB1"/>
    <w:rsid w:val="003C22F4"/>
    <w:rsid w:val="003D1528"/>
    <w:rsid w:val="003D4F88"/>
    <w:rsid w:val="003E6A88"/>
    <w:rsid w:val="003F0546"/>
    <w:rsid w:val="004000DA"/>
    <w:rsid w:val="00402AF8"/>
    <w:rsid w:val="004357ED"/>
    <w:rsid w:val="0043620F"/>
    <w:rsid w:val="00441072"/>
    <w:rsid w:val="0044709A"/>
    <w:rsid w:val="0048328C"/>
    <w:rsid w:val="004909A9"/>
    <w:rsid w:val="00496492"/>
    <w:rsid w:val="004A167E"/>
    <w:rsid w:val="004A16D4"/>
    <w:rsid w:val="004C25AA"/>
    <w:rsid w:val="004E25FB"/>
    <w:rsid w:val="004F1039"/>
    <w:rsid w:val="004F5C9B"/>
    <w:rsid w:val="00504388"/>
    <w:rsid w:val="00504E53"/>
    <w:rsid w:val="00513975"/>
    <w:rsid w:val="00514854"/>
    <w:rsid w:val="00537F46"/>
    <w:rsid w:val="00553D1D"/>
    <w:rsid w:val="00556E88"/>
    <w:rsid w:val="00557172"/>
    <w:rsid w:val="00563D1E"/>
    <w:rsid w:val="00567081"/>
    <w:rsid w:val="005A5790"/>
    <w:rsid w:val="005A67EB"/>
    <w:rsid w:val="005B014E"/>
    <w:rsid w:val="005B29A0"/>
    <w:rsid w:val="005C15B7"/>
    <w:rsid w:val="005C23DF"/>
    <w:rsid w:val="005C3D5C"/>
    <w:rsid w:val="005C4435"/>
    <w:rsid w:val="005D706B"/>
    <w:rsid w:val="005D75A4"/>
    <w:rsid w:val="00604B37"/>
    <w:rsid w:val="00604C34"/>
    <w:rsid w:val="00605006"/>
    <w:rsid w:val="006124DF"/>
    <w:rsid w:val="00614CCA"/>
    <w:rsid w:val="00651359"/>
    <w:rsid w:val="006525E9"/>
    <w:rsid w:val="006704FD"/>
    <w:rsid w:val="00670DEF"/>
    <w:rsid w:val="0067285E"/>
    <w:rsid w:val="00682150"/>
    <w:rsid w:val="00687228"/>
    <w:rsid w:val="00687CD9"/>
    <w:rsid w:val="00692163"/>
    <w:rsid w:val="00694867"/>
    <w:rsid w:val="00697F58"/>
    <w:rsid w:val="006A1AC4"/>
    <w:rsid w:val="006B17FF"/>
    <w:rsid w:val="006E3765"/>
    <w:rsid w:val="006F2BBF"/>
    <w:rsid w:val="006F708C"/>
    <w:rsid w:val="007006A3"/>
    <w:rsid w:val="00707235"/>
    <w:rsid w:val="00707A1D"/>
    <w:rsid w:val="00716775"/>
    <w:rsid w:val="00717A3C"/>
    <w:rsid w:val="00720984"/>
    <w:rsid w:val="00721F18"/>
    <w:rsid w:val="007433D7"/>
    <w:rsid w:val="007561DA"/>
    <w:rsid w:val="00772BA8"/>
    <w:rsid w:val="007848EA"/>
    <w:rsid w:val="0079070B"/>
    <w:rsid w:val="007A78BF"/>
    <w:rsid w:val="007B77F0"/>
    <w:rsid w:val="007C1288"/>
    <w:rsid w:val="007D0CB8"/>
    <w:rsid w:val="007D17BD"/>
    <w:rsid w:val="00800E90"/>
    <w:rsid w:val="00802B30"/>
    <w:rsid w:val="00816C8B"/>
    <w:rsid w:val="00821461"/>
    <w:rsid w:val="00834708"/>
    <w:rsid w:val="0083577B"/>
    <w:rsid w:val="008438C1"/>
    <w:rsid w:val="00845956"/>
    <w:rsid w:val="008526AB"/>
    <w:rsid w:val="008538EB"/>
    <w:rsid w:val="00854E57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4C49"/>
    <w:rsid w:val="008C799D"/>
    <w:rsid w:val="008D667C"/>
    <w:rsid w:val="008E17BB"/>
    <w:rsid w:val="008E35D4"/>
    <w:rsid w:val="008E4E25"/>
    <w:rsid w:val="008E5BF9"/>
    <w:rsid w:val="008E780D"/>
    <w:rsid w:val="008F433C"/>
    <w:rsid w:val="00904127"/>
    <w:rsid w:val="0091575A"/>
    <w:rsid w:val="00937E18"/>
    <w:rsid w:val="0094006E"/>
    <w:rsid w:val="00956693"/>
    <w:rsid w:val="0096013A"/>
    <w:rsid w:val="009615BE"/>
    <w:rsid w:val="00972B8C"/>
    <w:rsid w:val="00985636"/>
    <w:rsid w:val="009A5EF2"/>
    <w:rsid w:val="009B13D6"/>
    <w:rsid w:val="009B1BDF"/>
    <w:rsid w:val="009B63FF"/>
    <w:rsid w:val="009B7909"/>
    <w:rsid w:val="009C4794"/>
    <w:rsid w:val="009C6DC2"/>
    <w:rsid w:val="009F34E1"/>
    <w:rsid w:val="00A10FA5"/>
    <w:rsid w:val="00A13E06"/>
    <w:rsid w:val="00A25FBC"/>
    <w:rsid w:val="00A33052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4E79"/>
    <w:rsid w:val="00AD6443"/>
    <w:rsid w:val="00AE5D20"/>
    <w:rsid w:val="00B15B09"/>
    <w:rsid w:val="00B23AC2"/>
    <w:rsid w:val="00B45182"/>
    <w:rsid w:val="00B53F43"/>
    <w:rsid w:val="00B5460D"/>
    <w:rsid w:val="00B64989"/>
    <w:rsid w:val="00B65C40"/>
    <w:rsid w:val="00B95DDE"/>
    <w:rsid w:val="00B95ED0"/>
    <w:rsid w:val="00B97774"/>
    <w:rsid w:val="00B97986"/>
    <w:rsid w:val="00BA6AEA"/>
    <w:rsid w:val="00BC07AC"/>
    <w:rsid w:val="00BC5C23"/>
    <w:rsid w:val="00BD00AF"/>
    <w:rsid w:val="00C00E27"/>
    <w:rsid w:val="00C020DB"/>
    <w:rsid w:val="00C230E9"/>
    <w:rsid w:val="00C2743D"/>
    <w:rsid w:val="00C40ADB"/>
    <w:rsid w:val="00C425BF"/>
    <w:rsid w:val="00C5652C"/>
    <w:rsid w:val="00C602A0"/>
    <w:rsid w:val="00C61D9E"/>
    <w:rsid w:val="00C72226"/>
    <w:rsid w:val="00C75F7D"/>
    <w:rsid w:val="00C83875"/>
    <w:rsid w:val="00CA1692"/>
    <w:rsid w:val="00CA7089"/>
    <w:rsid w:val="00CB2542"/>
    <w:rsid w:val="00CC0CEC"/>
    <w:rsid w:val="00CC1C17"/>
    <w:rsid w:val="00CD0706"/>
    <w:rsid w:val="00CD5EB6"/>
    <w:rsid w:val="00CE01A0"/>
    <w:rsid w:val="00CE4246"/>
    <w:rsid w:val="00CF3316"/>
    <w:rsid w:val="00D01A99"/>
    <w:rsid w:val="00D01FE8"/>
    <w:rsid w:val="00D15314"/>
    <w:rsid w:val="00D1574C"/>
    <w:rsid w:val="00D1715E"/>
    <w:rsid w:val="00D21A73"/>
    <w:rsid w:val="00D31DE8"/>
    <w:rsid w:val="00D565E6"/>
    <w:rsid w:val="00D64600"/>
    <w:rsid w:val="00D7563D"/>
    <w:rsid w:val="00D87816"/>
    <w:rsid w:val="00D94A3C"/>
    <w:rsid w:val="00DB35CE"/>
    <w:rsid w:val="00DE1D62"/>
    <w:rsid w:val="00DE74E1"/>
    <w:rsid w:val="00DF14C9"/>
    <w:rsid w:val="00E035DC"/>
    <w:rsid w:val="00E10CC8"/>
    <w:rsid w:val="00E277C9"/>
    <w:rsid w:val="00E30725"/>
    <w:rsid w:val="00E307E1"/>
    <w:rsid w:val="00E30FFA"/>
    <w:rsid w:val="00E345AD"/>
    <w:rsid w:val="00E421C4"/>
    <w:rsid w:val="00E47295"/>
    <w:rsid w:val="00E50EF6"/>
    <w:rsid w:val="00E6540A"/>
    <w:rsid w:val="00E66E7D"/>
    <w:rsid w:val="00E72B35"/>
    <w:rsid w:val="00E90A7F"/>
    <w:rsid w:val="00E964FD"/>
    <w:rsid w:val="00EA43B8"/>
    <w:rsid w:val="00EA5B8B"/>
    <w:rsid w:val="00EB3D9E"/>
    <w:rsid w:val="00EB48ED"/>
    <w:rsid w:val="00EC5565"/>
    <w:rsid w:val="00ED5232"/>
    <w:rsid w:val="00ED752F"/>
    <w:rsid w:val="00EE1C39"/>
    <w:rsid w:val="00EF1040"/>
    <w:rsid w:val="00EF22B2"/>
    <w:rsid w:val="00F01026"/>
    <w:rsid w:val="00F0289F"/>
    <w:rsid w:val="00F045AA"/>
    <w:rsid w:val="00F10A53"/>
    <w:rsid w:val="00F10C00"/>
    <w:rsid w:val="00F123AF"/>
    <w:rsid w:val="00F25A69"/>
    <w:rsid w:val="00F25AE8"/>
    <w:rsid w:val="00F364F6"/>
    <w:rsid w:val="00F42E57"/>
    <w:rsid w:val="00F4493F"/>
    <w:rsid w:val="00F44F93"/>
    <w:rsid w:val="00F523E5"/>
    <w:rsid w:val="00F70936"/>
    <w:rsid w:val="00F84BD3"/>
    <w:rsid w:val="00FA5B3A"/>
    <w:rsid w:val="00FB030B"/>
    <w:rsid w:val="00FB131E"/>
    <w:rsid w:val="00FB40CA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AFDCEB"/>
  <w15:docId w15:val="{2C57E4AE-54DA-43F8-983B-9377A1CF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paragraph" w:styleId="Textodeglobo">
    <w:name w:val="Balloon Text"/>
    <w:basedOn w:val="Normal"/>
    <w:link w:val="TextodegloboCar"/>
    <w:rsid w:val="007072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07235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rsid w:val="00E3072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30725"/>
    <w:rPr>
      <w:szCs w:val="20"/>
    </w:rPr>
  </w:style>
  <w:style w:type="character" w:customStyle="1" w:styleId="TextocomentarioCar">
    <w:name w:val="Texto comentario Car"/>
    <w:link w:val="Textocomentario"/>
    <w:rsid w:val="00E30725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30725"/>
    <w:rPr>
      <w:b/>
      <w:bCs/>
    </w:rPr>
  </w:style>
  <w:style w:type="character" w:customStyle="1" w:styleId="AsuntodelcomentarioCar">
    <w:name w:val="Asunto del comentario Car"/>
    <w:link w:val="Asuntodelcomentario"/>
    <w:rsid w:val="00E30725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1664B4C-8AD0-449D-B632-C1DD14DE3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</Template>
  <TotalTime>192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GKN Driveline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amedeiros</dc:creator>
  <cp:lastModifiedBy>Jacobo Sanchez</cp:lastModifiedBy>
  <cp:revision>22</cp:revision>
  <cp:lastPrinted>2019-07-12T18:28:00Z</cp:lastPrinted>
  <dcterms:created xsi:type="dcterms:W3CDTF">2017-04-08T18:39:00Z</dcterms:created>
  <dcterms:modified xsi:type="dcterms:W3CDTF">2020-02-27T17:28:00Z</dcterms:modified>
</cp:coreProperties>
</file>