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A8F8475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 xml:space="preserve">RTIFICADO DE CALIDAD PARA </w:t>
            </w:r>
            <w:r w:rsidR="00E818B1">
              <w:rPr>
                <w:rFonts w:cs="Arial"/>
                <w:b/>
                <w:sz w:val="24"/>
              </w:rPr>
              <w:t>LAPTOP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{</w:t>
            </w:r>
            <w:r>
              <w:rPr>
                <w:rFonts w:cs="Arial"/>
                <w:b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b/>
                <w:sz w:val="16"/>
                <w:szCs w:val="16"/>
              </w:rPr>
              <w:t>nombre_equipo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>}}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>{{</w:t>
            </w:r>
            <w:proofErr w:type="spellStart"/>
            <w:r>
              <w:rPr>
                <w:rFonts w:cs="Arial"/>
                <w:b/>
                <w:sz w:val="16"/>
                <w:szCs w:val="16"/>
              </w:rPr>
              <w:t>usuario_final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>}}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77777777" w:rsidR="00BF3DEA" w:rsidRPr="00DB1C5E" w:rsidRDefault="00BF3DEA" w:rsidP="00DB1C5E">
            <w:pPr>
              <w:pStyle w:val="Prrafodelista"/>
              <w:numPr>
                <w:ilvl w:val="0"/>
                <w:numId w:val="8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2FAF52A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3F234B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DDD7313" w14:textId="77777777" w:rsidR="00BF3DEA" w:rsidRPr="00DB1C5E" w:rsidRDefault="00BF3DEA" w:rsidP="00DB1C5E">
            <w:pPr>
              <w:pStyle w:val="Prrafodelista"/>
              <w:numPr>
                <w:ilvl w:val="0"/>
                <w:numId w:val="8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688" w:type="dxa"/>
            <w:shd w:val="clear" w:color="auto" w:fill="auto"/>
          </w:tcPr>
          <w:p w14:paraId="63947FE2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BE8319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009C33F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38226D5" w14:textId="77777777" w:rsidR="00BF3DEA" w:rsidRPr="00DB1C5E" w:rsidRDefault="00BF3DEA" w:rsidP="00DB1C5E">
            <w:pPr>
              <w:pStyle w:val="Prrafodelista"/>
              <w:numPr>
                <w:ilvl w:val="0"/>
                <w:numId w:val="8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688" w:type="dxa"/>
            <w:shd w:val="clear" w:color="auto" w:fill="auto"/>
          </w:tcPr>
          <w:p w14:paraId="33187147" w14:textId="77777777" w:rsidR="00BF3DEA" w:rsidRPr="00DB1C5E" w:rsidRDefault="00BF3DEA" w:rsidP="00DB1C5E">
            <w:pPr>
              <w:pStyle w:val="Prrafodelista"/>
              <w:ind w:left="72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B9A8CEE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6B82983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421D7D6D" w14:textId="77777777" w:rsidR="00BF3DEA" w:rsidRPr="00DB1C5E" w:rsidRDefault="00BF3DEA" w:rsidP="00DB1C5E">
            <w:pPr>
              <w:pStyle w:val="Prrafodelista"/>
              <w:numPr>
                <w:ilvl w:val="0"/>
                <w:numId w:val="8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1688" w:type="dxa"/>
            <w:shd w:val="clear" w:color="auto" w:fill="auto"/>
          </w:tcPr>
          <w:p w14:paraId="00619B96" w14:textId="77777777" w:rsidR="00BF3DEA" w:rsidRPr="00DB1C5E" w:rsidRDefault="00BF3DEA" w:rsidP="00DB1C5E">
            <w:pPr>
              <w:pStyle w:val="Prrafodelista"/>
              <w:ind w:left="72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>
      <w:bookmarkStart w:id="0" w:name="_GoBack"/>
      <w:bookmarkEnd w:id="0"/>
    </w:p>
    <w:sectPr w:rsidR="00C2743D" w:rsidRPr="006428B4">
      <w:headerReference w:type="default" r:id="rId10"/>
      <w:footerReference w:type="default" r:id="rId11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EC30D" w14:textId="77777777" w:rsidR="00623A56" w:rsidRDefault="00623A56">
      <w:r>
        <w:separator/>
      </w:r>
    </w:p>
  </w:endnote>
  <w:endnote w:type="continuationSeparator" w:id="0">
    <w:p w14:paraId="3799CBA8" w14:textId="77777777" w:rsidR="00623A56" w:rsidRDefault="00623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CC2DA" w14:textId="77777777" w:rsidR="00623A56" w:rsidRDefault="00623A56">
      <w:r>
        <w:separator/>
      </w:r>
    </w:p>
  </w:footnote>
  <w:footnote w:type="continuationSeparator" w:id="0">
    <w:p w14:paraId="1D29C9C0" w14:textId="77777777" w:rsidR="00623A56" w:rsidRDefault="00623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16BF9BF4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818B1">
            <w:rPr>
              <w:rFonts w:cs="Arial"/>
              <w:b/>
              <w:bCs/>
              <w:color w:val="000000"/>
              <w:szCs w:val="20"/>
              <w:lang w:eastAsia="es-MX"/>
            </w:rPr>
            <w:t>Laptop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23A56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818B1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4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5</cp:revision>
  <cp:lastPrinted>2014-05-23T14:29:00Z</cp:lastPrinted>
  <dcterms:created xsi:type="dcterms:W3CDTF">2020-11-04T18:48:00Z</dcterms:created>
  <dcterms:modified xsi:type="dcterms:W3CDTF">2020-11-04T18:51:00Z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