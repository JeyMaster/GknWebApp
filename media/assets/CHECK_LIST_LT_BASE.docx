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4560"/>
        <w:gridCol w:w="4568"/>
      </w:tblGrid>
      <w:tr w:rsidR="00CB4D85" w:rsidRPr="006A58C3" w14:paraId="552AD2D1" w14:textId="77777777" w:rsidTr="008E4509">
        <w:tc>
          <w:tcPr>
            <w:tcW w:w="4634" w:type="dxa"/>
            <w:shd w:val="clear" w:color="auto" w:fill="auto"/>
          </w:tcPr>
          <w:p w14:paraId="552AD2CF" w14:textId="77777777" w:rsidR="00CB4D85" w:rsidRPr="006A58C3" w:rsidRDefault="00CB4D85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b/>
                <w:bCs/>
                <w:color w:val="000000"/>
                <w:szCs w:val="20"/>
                <w:lang w:eastAsia="es-MX"/>
              </w:rPr>
            </w:pPr>
            <w:r w:rsidRPr="006A58C3">
              <w:rPr>
                <w:rFonts w:cs="Arial"/>
                <w:b/>
                <w:bCs/>
                <w:color w:val="000000"/>
                <w:szCs w:val="20"/>
                <w:lang w:eastAsia="es-MX"/>
              </w:rPr>
              <w:t>Nombre del equipo</w:t>
            </w:r>
            <w:r w:rsidRPr="00930323">
              <w:rPr>
                <w:rFonts w:cs="Arial"/>
                <w:bCs/>
                <w:color w:val="000000"/>
                <w:szCs w:val="20"/>
                <w:lang w:eastAsia="es-MX"/>
              </w:rPr>
              <w:t xml:space="preserve">: </w:t>
            </w:r>
            <w:r w:rsidR="00A411E2" w:rsidRPr="00930323">
              <w:rPr>
                <w:rFonts w:cs="Arial"/>
                <w:bCs/>
                <w:color w:val="000000"/>
                <w:szCs w:val="20"/>
                <w:lang w:eastAsia="es-MX"/>
              </w:rPr>
              <w:t>{{</w:t>
            </w:r>
            <w:proofErr w:type="spellStart"/>
            <w:r w:rsidR="00A411E2" w:rsidRPr="00930323">
              <w:rPr>
                <w:rFonts w:cs="Arial"/>
                <w:bCs/>
                <w:color w:val="000000"/>
                <w:szCs w:val="20"/>
                <w:lang w:eastAsia="es-MX"/>
              </w:rPr>
              <w:t>nombre_equipo</w:t>
            </w:r>
            <w:proofErr w:type="spellEnd"/>
            <w:r w:rsidR="00A411E2" w:rsidRPr="00930323">
              <w:rPr>
                <w:rFonts w:cs="Arial"/>
                <w:bCs/>
                <w:color w:val="000000"/>
                <w:szCs w:val="20"/>
                <w:lang w:eastAsia="es-MX"/>
              </w:rPr>
              <w:t>}}</w:t>
            </w:r>
          </w:p>
        </w:tc>
        <w:tc>
          <w:tcPr>
            <w:tcW w:w="4634" w:type="dxa"/>
            <w:shd w:val="clear" w:color="auto" w:fill="auto"/>
          </w:tcPr>
          <w:p w14:paraId="552AD2D0" w14:textId="77777777" w:rsidR="00CB4D85" w:rsidRPr="006A58C3" w:rsidRDefault="00CB4D85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b/>
                <w:bCs/>
                <w:color w:val="000000"/>
                <w:szCs w:val="20"/>
                <w:lang w:eastAsia="es-MX"/>
              </w:rPr>
            </w:pPr>
            <w:r w:rsidRPr="006A58C3">
              <w:rPr>
                <w:rFonts w:cs="Arial"/>
                <w:b/>
                <w:bCs/>
                <w:color w:val="000000"/>
                <w:szCs w:val="20"/>
                <w:lang w:eastAsia="es-MX"/>
              </w:rPr>
              <w:t xml:space="preserve">Fecha: </w:t>
            </w:r>
            <w:r w:rsidR="00A411E2" w:rsidRPr="00930323">
              <w:rPr>
                <w:rFonts w:cs="Arial"/>
                <w:bCs/>
                <w:color w:val="000000"/>
                <w:szCs w:val="20"/>
                <w:lang w:eastAsia="es-MX"/>
              </w:rPr>
              <w:t>{{</w:t>
            </w:r>
            <w:proofErr w:type="spellStart"/>
            <w:r w:rsidR="00A411E2" w:rsidRPr="00930323">
              <w:rPr>
                <w:rFonts w:cs="Arial"/>
                <w:bCs/>
                <w:color w:val="000000"/>
                <w:szCs w:val="20"/>
                <w:lang w:eastAsia="es-MX"/>
              </w:rPr>
              <w:t>fecha_preparacion</w:t>
            </w:r>
            <w:proofErr w:type="spellEnd"/>
            <w:r w:rsidR="00A411E2" w:rsidRPr="00930323">
              <w:rPr>
                <w:rFonts w:cs="Arial"/>
                <w:bCs/>
                <w:color w:val="000000"/>
                <w:szCs w:val="20"/>
                <w:lang w:eastAsia="es-MX"/>
              </w:rPr>
              <w:t>}}</w:t>
            </w:r>
            <w:bookmarkStart w:id="0" w:name="_GoBack"/>
            <w:bookmarkEnd w:id="0"/>
          </w:p>
        </w:tc>
      </w:tr>
      <w:tr w:rsidR="00CB4D85" w:rsidRPr="006A58C3" w14:paraId="552AD2D4" w14:textId="77777777" w:rsidTr="008E4509">
        <w:tc>
          <w:tcPr>
            <w:tcW w:w="4634" w:type="dxa"/>
            <w:shd w:val="clear" w:color="auto" w:fill="auto"/>
          </w:tcPr>
          <w:p w14:paraId="552AD2D2" w14:textId="003A222F" w:rsidR="00CB4D85" w:rsidRPr="006A58C3" w:rsidRDefault="00CB4D85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color w:val="000000"/>
                <w:szCs w:val="20"/>
                <w:lang w:eastAsia="es-MX"/>
              </w:rPr>
            </w:pPr>
            <w:proofErr w:type="spellStart"/>
            <w:r w:rsidRPr="006A58C3">
              <w:rPr>
                <w:rFonts w:cs="Arial"/>
                <w:color w:val="000000"/>
                <w:szCs w:val="20"/>
                <w:lang w:eastAsia="es-MX"/>
              </w:rPr>
              <w:t>Service</w:t>
            </w:r>
            <w:proofErr w:type="spellEnd"/>
            <w:r w:rsidRPr="006A58C3">
              <w:rPr>
                <w:rFonts w:cs="Arial"/>
                <w:color w:val="000000"/>
                <w:szCs w:val="20"/>
                <w:lang w:eastAsia="es-MX"/>
              </w:rPr>
              <w:t xml:space="preserve"> Tag: </w:t>
            </w:r>
            <w:r w:rsidR="00A12542">
              <w:rPr>
                <w:rFonts w:cs="Arial"/>
                <w:color w:val="000000"/>
                <w:szCs w:val="20"/>
                <w:lang w:eastAsia="es-MX"/>
              </w:rPr>
              <w:t>{{tag}}</w:t>
            </w:r>
          </w:p>
        </w:tc>
        <w:tc>
          <w:tcPr>
            <w:tcW w:w="4634" w:type="dxa"/>
            <w:shd w:val="clear" w:color="auto" w:fill="auto"/>
          </w:tcPr>
          <w:p w14:paraId="552AD2D3" w14:textId="77777777" w:rsidR="00CB4D85" w:rsidRPr="006A58C3" w:rsidRDefault="00CB4D85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color w:val="000000"/>
                <w:szCs w:val="20"/>
                <w:lang w:eastAsia="es-MX"/>
              </w:rPr>
            </w:pPr>
            <w:r w:rsidRPr="006A58C3">
              <w:rPr>
                <w:rFonts w:cs="Arial"/>
                <w:color w:val="000000"/>
                <w:szCs w:val="20"/>
                <w:lang w:eastAsia="es-MX"/>
              </w:rPr>
              <w:t xml:space="preserve">Preparado por: </w:t>
            </w:r>
            <w:r w:rsidR="00A411E2">
              <w:rPr>
                <w:rFonts w:cs="Arial"/>
                <w:color w:val="000000"/>
                <w:szCs w:val="20"/>
                <w:lang w:eastAsia="es-MX"/>
              </w:rPr>
              <w:t>{{</w:t>
            </w:r>
            <w:proofErr w:type="spellStart"/>
            <w:r w:rsidR="00A411E2">
              <w:rPr>
                <w:rFonts w:cs="Arial"/>
                <w:color w:val="000000"/>
                <w:szCs w:val="20"/>
                <w:lang w:eastAsia="es-MX"/>
              </w:rPr>
              <w:t>preparado_por</w:t>
            </w:r>
            <w:proofErr w:type="spellEnd"/>
            <w:r w:rsidR="00A411E2">
              <w:rPr>
                <w:rFonts w:cs="Arial"/>
                <w:color w:val="000000"/>
                <w:szCs w:val="20"/>
                <w:lang w:eastAsia="es-MX"/>
              </w:rPr>
              <w:t>}}</w:t>
            </w:r>
          </w:p>
        </w:tc>
      </w:tr>
      <w:tr w:rsidR="00CB4D85" w:rsidRPr="006A58C3" w14:paraId="552AD2D7" w14:textId="77777777" w:rsidTr="008E4509">
        <w:tc>
          <w:tcPr>
            <w:tcW w:w="4634" w:type="dxa"/>
            <w:shd w:val="clear" w:color="auto" w:fill="auto"/>
          </w:tcPr>
          <w:p w14:paraId="552AD2D5" w14:textId="77777777" w:rsidR="00CB4D85" w:rsidRPr="006A58C3" w:rsidRDefault="00CB4D85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color w:val="000000"/>
                <w:szCs w:val="20"/>
                <w:lang w:eastAsia="es-MX"/>
              </w:rPr>
            </w:pPr>
            <w:r w:rsidRPr="006A58C3">
              <w:rPr>
                <w:rFonts w:cs="Arial"/>
                <w:color w:val="000000"/>
                <w:szCs w:val="20"/>
                <w:lang w:eastAsia="es-MX"/>
              </w:rPr>
              <w:t xml:space="preserve">Usuario: </w:t>
            </w:r>
            <w:r w:rsidR="00A411E2">
              <w:rPr>
                <w:rFonts w:cs="Arial"/>
                <w:color w:val="000000"/>
                <w:szCs w:val="20"/>
                <w:lang w:eastAsia="es-MX"/>
              </w:rPr>
              <w:t>{{</w:t>
            </w:r>
            <w:proofErr w:type="spellStart"/>
            <w:r w:rsidR="00A411E2">
              <w:rPr>
                <w:rFonts w:cs="Arial"/>
                <w:color w:val="000000"/>
                <w:szCs w:val="20"/>
                <w:lang w:eastAsia="es-MX"/>
              </w:rPr>
              <w:t>usuario_final</w:t>
            </w:r>
            <w:proofErr w:type="spellEnd"/>
            <w:r w:rsidR="00A411E2">
              <w:rPr>
                <w:rFonts w:cs="Arial"/>
                <w:color w:val="000000"/>
                <w:szCs w:val="20"/>
                <w:lang w:eastAsia="es-MX"/>
              </w:rPr>
              <w:t>}}</w:t>
            </w:r>
          </w:p>
        </w:tc>
        <w:tc>
          <w:tcPr>
            <w:tcW w:w="4634" w:type="dxa"/>
            <w:shd w:val="clear" w:color="auto" w:fill="auto"/>
          </w:tcPr>
          <w:p w14:paraId="552AD2D6" w14:textId="77777777" w:rsidR="00CB4D85" w:rsidRPr="006A58C3" w:rsidRDefault="00CB4D85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color w:val="000000"/>
                <w:szCs w:val="20"/>
                <w:lang w:eastAsia="es-MX"/>
              </w:rPr>
            </w:pPr>
            <w:r w:rsidRPr="006A58C3">
              <w:rPr>
                <w:rFonts w:cs="Arial"/>
                <w:color w:val="000000"/>
                <w:szCs w:val="20"/>
                <w:lang w:eastAsia="es-MX"/>
              </w:rPr>
              <w:t xml:space="preserve">Configurado por: </w:t>
            </w:r>
            <w:r w:rsidR="00A411E2">
              <w:rPr>
                <w:rFonts w:cs="Arial"/>
                <w:color w:val="000000"/>
                <w:szCs w:val="20"/>
                <w:lang w:eastAsia="es-MX"/>
              </w:rPr>
              <w:t>{{</w:t>
            </w:r>
            <w:proofErr w:type="spellStart"/>
            <w:r w:rsidR="00A411E2">
              <w:rPr>
                <w:rFonts w:cs="Arial"/>
                <w:color w:val="000000"/>
                <w:szCs w:val="20"/>
                <w:lang w:eastAsia="es-MX"/>
              </w:rPr>
              <w:t>configurado_por</w:t>
            </w:r>
            <w:proofErr w:type="spellEnd"/>
            <w:r w:rsidR="00A411E2">
              <w:rPr>
                <w:rFonts w:cs="Arial"/>
                <w:color w:val="000000"/>
                <w:szCs w:val="20"/>
                <w:lang w:eastAsia="es-MX"/>
              </w:rPr>
              <w:t>}}</w:t>
            </w:r>
          </w:p>
        </w:tc>
      </w:tr>
      <w:tr w:rsidR="00C66BD0" w:rsidRPr="006A58C3" w14:paraId="552AD2DA" w14:textId="77777777" w:rsidTr="008E4509">
        <w:tc>
          <w:tcPr>
            <w:tcW w:w="4634" w:type="dxa"/>
            <w:shd w:val="clear" w:color="auto" w:fill="auto"/>
          </w:tcPr>
          <w:p w14:paraId="552AD2D8" w14:textId="38C957F1" w:rsidR="00C66BD0" w:rsidRPr="006A58C3" w:rsidRDefault="007E484F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color w:val="000000"/>
                <w:szCs w:val="20"/>
                <w:lang w:eastAsia="es-MX"/>
              </w:rPr>
            </w:pPr>
            <w:r>
              <w:rPr>
                <w:rFonts w:cs="Arial"/>
                <w:color w:val="000000"/>
                <w:szCs w:val="20"/>
                <w:lang w:eastAsia="es-MX"/>
              </w:rPr>
              <w:t>Modelo: {{modelo}}</w:t>
            </w:r>
          </w:p>
        </w:tc>
        <w:tc>
          <w:tcPr>
            <w:tcW w:w="4634" w:type="dxa"/>
            <w:shd w:val="clear" w:color="auto" w:fill="auto"/>
          </w:tcPr>
          <w:p w14:paraId="552AD2D9" w14:textId="60625E52" w:rsidR="00C66BD0" w:rsidRPr="006A58C3" w:rsidRDefault="00C66BD0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color w:val="000000"/>
                <w:szCs w:val="20"/>
                <w:lang w:eastAsia="es-MX"/>
              </w:rPr>
            </w:pPr>
          </w:p>
        </w:tc>
      </w:tr>
    </w:tbl>
    <w:p w14:paraId="552AD2DB" w14:textId="77777777" w:rsidR="0079328A" w:rsidRPr="006A58C3" w:rsidRDefault="0079328A" w:rsidP="00F67371">
      <w:pPr>
        <w:pStyle w:val="Encabezado"/>
        <w:tabs>
          <w:tab w:val="left" w:pos="708"/>
        </w:tabs>
        <w:spacing w:after="120"/>
        <w:ind w:left="-363"/>
        <w:jc w:val="both"/>
        <w:rPr>
          <w:b/>
          <w:bCs/>
          <w:caps/>
          <w:szCs w:val="20"/>
        </w:rPr>
      </w:pPr>
    </w:p>
    <w:tbl>
      <w:tblPr>
        <w:tblpPr w:leftFromText="141" w:rightFromText="141" w:vertAnchor="text" w:horzAnchor="margin" w:tblpY="147"/>
        <w:tblW w:w="86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7296"/>
        <w:gridCol w:w="849"/>
      </w:tblGrid>
      <w:tr w:rsidR="00F86BD6" w:rsidRPr="006A58C3" w14:paraId="552AD2DD" w14:textId="77777777" w:rsidTr="00F86BD6">
        <w:trPr>
          <w:trHeight w:val="257"/>
        </w:trPr>
        <w:tc>
          <w:tcPr>
            <w:tcW w:w="8679" w:type="dxa"/>
            <w:gridSpan w:val="3"/>
            <w:shd w:val="clear" w:color="auto" w:fill="C6D9F1"/>
          </w:tcPr>
          <w:p w14:paraId="552AD2DC" w14:textId="77777777" w:rsidR="00F86BD6" w:rsidRPr="006A58C3" w:rsidRDefault="00C66BD0" w:rsidP="00F86BD6">
            <w:pPr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b/>
                <w:color w:val="000000"/>
                <w:szCs w:val="16"/>
                <w:lang w:eastAsia="es-MX"/>
              </w:rPr>
              <w:t>R</w:t>
            </w:r>
            <w:r w:rsidR="00F86BD6" w:rsidRPr="006A58C3">
              <w:rPr>
                <w:rFonts w:cs="Arial"/>
                <w:b/>
                <w:color w:val="000000"/>
                <w:szCs w:val="16"/>
                <w:lang w:eastAsia="es-MX"/>
              </w:rPr>
              <w:t>eparación</w:t>
            </w:r>
          </w:p>
        </w:tc>
      </w:tr>
      <w:tr w:rsidR="002E4E20" w:rsidRPr="006A58C3" w14:paraId="552AD2E1" w14:textId="77777777" w:rsidTr="00F86BD6">
        <w:trPr>
          <w:trHeight w:val="257"/>
        </w:trPr>
        <w:tc>
          <w:tcPr>
            <w:tcW w:w="534" w:type="dxa"/>
            <w:shd w:val="clear" w:color="auto" w:fill="auto"/>
            <w:textDirection w:val="btLr"/>
          </w:tcPr>
          <w:p w14:paraId="552AD2DE" w14:textId="77777777" w:rsidR="002E4E20" w:rsidRPr="006A58C3" w:rsidRDefault="002E4E20" w:rsidP="00F86BD6">
            <w:pPr>
              <w:ind w:left="113" w:right="113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2DF" w14:textId="77777777" w:rsidR="002E4E20" w:rsidRPr="002E4E20" w:rsidRDefault="002E4E20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Verificar modo de Arranque en el equipo (AHCI)</w:t>
            </w:r>
          </w:p>
        </w:tc>
        <w:tc>
          <w:tcPr>
            <w:tcW w:w="849" w:type="dxa"/>
            <w:shd w:val="clear" w:color="auto" w:fill="auto"/>
            <w:noWrap/>
          </w:tcPr>
          <w:p w14:paraId="552AD2E0" w14:textId="77777777" w:rsidR="002E4E20" w:rsidRPr="006A58C3" w:rsidRDefault="002E4E20" w:rsidP="00A411E2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2E5" w14:textId="77777777" w:rsidTr="00F86BD6">
        <w:trPr>
          <w:trHeight w:val="257"/>
        </w:trPr>
        <w:tc>
          <w:tcPr>
            <w:tcW w:w="534" w:type="dxa"/>
            <w:vMerge w:val="restart"/>
            <w:shd w:val="clear" w:color="auto" w:fill="auto"/>
            <w:textDirection w:val="btLr"/>
          </w:tcPr>
          <w:p w14:paraId="552AD2E2" w14:textId="77777777" w:rsidR="00F86BD6" w:rsidRPr="006A58C3" w:rsidRDefault="00F86BD6" w:rsidP="00F86BD6">
            <w:pPr>
              <w:ind w:left="113" w:right="113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  <w:t>Drivers Instalados</w:t>
            </w:r>
          </w:p>
        </w:tc>
        <w:tc>
          <w:tcPr>
            <w:tcW w:w="7296" w:type="dxa"/>
            <w:shd w:val="clear" w:color="auto" w:fill="auto"/>
          </w:tcPr>
          <w:p w14:paraId="552AD2E3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Audio</w:t>
            </w:r>
          </w:p>
        </w:tc>
        <w:tc>
          <w:tcPr>
            <w:tcW w:w="849" w:type="dxa"/>
            <w:shd w:val="clear" w:color="auto" w:fill="auto"/>
            <w:noWrap/>
            <w:hideMark/>
          </w:tcPr>
          <w:p w14:paraId="552AD2E4" w14:textId="77777777" w:rsidR="00F86BD6" w:rsidRPr="006A58C3" w:rsidRDefault="00F86BD6" w:rsidP="00A411E2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2E9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2E6" w14:textId="77777777" w:rsidR="00F86BD6" w:rsidRPr="006A58C3" w:rsidRDefault="00F86BD6" w:rsidP="00F86BD6">
            <w:pPr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2E7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Chipset</w:t>
            </w:r>
          </w:p>
        </w:tc>
        <w:tc>
          <w:tcPr>
            <w:tcW w:w="849" w:type="dxa"/>
            <w:shd w:val="clear" w:color="auto" w:fill="auto"/>
            <w:noWrap/>
          </w:tcPr>
          <w:p w14:paraId="552AD2E8" w14:textId="77777777" w:rsidR="00F86BD6" w:rsidRPr="006A58C3" w:rsidRDefault="00F86BD6" w:rsidP="00A411E2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2ED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2EA" w14:textId="77777777" w:rsidR="00F86BD6" w:rsidRPr="006A58C3" w:rsidRDefault="00F86BD6" w:rsidP="00F86BD6">
            <w:pPr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2EB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Red</w:t>
            </w:r>
          </w:p>
        </w:tc>
        <w:tc>
          <w:tcPr>
            <w:tcW w:w="849" w:type="dxa"/>
            <w:shd w:val="clear" w:color="auto" w:fill="auto"/>
            <w:noWrap/>
          </w:tcPr>
          <w:p w14:paraId="552AD2EC" w14:textId="77777777" w:rsidR="00F86BD6" w:rsidRPr="006A58C3" w:rsidRDefault="00F86BD6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2F1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2EE" w14:textId="77777777" w:rsidR="00F86BD6" w:rsidRPr="006A58C3" w:rsidRDefault="00F86BD6" w:rsidP="00F86BD6">
            <w:pPr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2EF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Video</w:t>
            </w:r>
          </w:p>
        </w:tc>
        <w:tc>
          <w:tcPr>
            <w:tcW w:w="849" w:type="dxa"/>
            <w:shd w:val="clear" w:color="auto" w:fill="auto"/>
            <w:noWrap/>
          </w:tcPr>
          <w:p w14:paraId="552AD2F0" w14:textId="77777777" w:rsidR="00F86BD6" w:rsidRPr="006A58C3" w:rsidRDefault="00F86BD6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2E4E20" w:rsidRPr="006A58C3" w14:paraId="552AD2F5" w14:textId="77777777" w:rsidTr="00F86BD6">
        <w:trPr>
          <w:trHeight w:val="257"/>
        </w:trPr>
        <w:tc>
          <w:tcPr>
            <w:tcW w:w="534" w:type="dxa"/>
            <w:vMerge w:val="restart"/>
            <w:shd w:val="clear" w:color="auto" w:fill="auto"/>
            <w:textDirection w:val="btLr"/>
          </w:tcPr>
          <w:p w14:paraId="552AD2F2" w14:textId="77777777" w:rsidR="002E4E20" w:rsidRPr="002E4E20" w:rsidRDefault="002E4E20" w:rsidP="002E4E20">
            <w:pPr>
              <w:ind w:left="113" w:right="113"/>
              <w:rPr>
                <w:rFonts w:cs="Arial"/>
                <w:b/>
                <w:color w:val="000000"/>
                <w:sz w:val="10"/>
                <w:szCs w:val="16"/>
                <w:lang w:eastAsia="es-MX"/>
              </w:rPr>
            </w:pPr>
            <w:r w:rsidRPr="002E4E20">
              <w:rPr>
                <w:rFonts w:cs="Arial"/>
                <w:b/>
                <w:color w:val="000000"/>
                <w:sz w:val="12"/>
                <w:szCs w:val="16"/>
                <w:lang w:eastAsia="es-MX"/>
              </w:rPr>
              <w:t>Ver. En cuenta Admin.</w:t>
            </w:r>
          </w:p>
        </w:tc>
        <w:tc>
          <w:tcPr>
            <w:tcW w:w="7296" w:type="dxa"/>
            <w:shd w:val="clear" w:color="auto" w:fill="auto"/>
          </w:tcPr>
          <w:p w14:paraId="552AD2F3" w14:textId="77777777" w:rsidR="002E4E20" w:rsidRPr="006A58C3" w:rsidRDefault="002E4E20" w:rsidP="002E4E20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Snow inventory Client</w:t>
            </w:r>
          </w:p>
        </w:tc>
        <w:tc>
          <w:tcPr>
            <w:tcW w:w="849" w:type="dxa"/>
            <w:shd w:val="clear" w:color="auto" w:fill="auto"/>
            <w:noWrap/>
            <w:hideMark/>
          </w:tcPr>
          <w:p w14:paraId="552AD2F4" w14:textId="77777777" w:rsidR="002E4E20" w:rsidRPr="006A58C3" w:rsidRDefault="002E4E20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2E4E20" w:rsidRPr="006A58C3" w14:paraId="552AD2F9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2F6" w14:textId="77777777" w:rsidR="002E4E20" w:rsidRPr="006A58C3" w:rsidRDefault="002E4E20" w:rsidP="00F86BD6">
            <w:pPr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2F7" w14:textId="01F7FEA4" w:rsidR="002E4E20" w:rsidRPr="006A58C3" w:rsidRDefault="000F34F1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Verificar instalación de BlueCoat</w:t>
            </w:r>
          </w:p>
        </w:tc>
        <w:tc>
          <w:tcPr>
            <w:tcW w:w="849" w:type="dxa"/>
            <w:shd w:val="clear" w:color="auto" w:fill="auto"/>
            <w:noWrap/>
            <w:hideMark/>
          </w:tcPr>
          <w:p w14:paraId="552AD2F8" w14:textId="77777777" w:rsidR="002E4E20" w:rsidRPr="006A58C3" w:rsidRDefault="002E4E20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2E4E20" w:rsidRPr="006A58C3" w14:paraId="552AD2FD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2FA" w14:textId="77777777" w:rsidR="002E4E20" w:rsidRPr="006A58C3" w:rsidRDefault="002E4E20" w:rsidP="00F86BD6">
            <w:pPr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2FB" w14:textId="77777777" w:rsidR="002E4E20" w:rsidRPr="006A58C3" w:rsidRDefault="002E4E20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Verificar </w:t>
            </w:r>
            <w:r w:rsidR="00031A22">
              <w:rPr>
                <w:rFonts w:cs="Arial"/>
                <w:color w:val="000000"/>
                <w:sz w:val="16"/>
                <w:szCs w:val="16"/>
                <w:lang w:eastAsia="es-MX"/>
              </w:rPr>
              <w:t>Instalación</w:t>
            </w: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 y Funcionalidad del Navegador </w:t>
            </w:r>
            <w:r w:rsidR="00031A22">
              <w:rPr>
                <w:rFonts w:cs="Arial"/>
                <w:color w:val="000000"/>
                <w:sz w:val="16"/>
                <w:szCs w:val="16"/>
                <w:lang w:eastAsia="es-MX"/>
              </w:rPr>
              <w:t>Microsoft</w:t>
            </w: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 EDGE</w:t>
            </w:r>
          </w:p>
        </w:tc>
        <w:tc>
          <w:tcPr>
            <w:tcW w:w="849" w:type="dxa"/>
            <w:shd w:val="clear" w:color="auto" w:fill="auto"/>
            <w:noWrap/>
            <w:hideMark/>
          </w:tcPr>
          <w:p w14:paraId="552AD2FC" w14:textId="77777777" w:rsidR="002E4E20" w:rsidRPr="006A58C3" w:rsidRDefault="002E4E20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2FF" w14:textId="77777777" w:rsidTr="00F86BD6">
        <w:trPr>
          <w:trHeight w:val="257"/>
        </w:trPr>
        <w:tc>
          <w:tcPr>
            <w:tcW w:w="8679" w:type="dxa"/>
            <w:gridSpan w:val="3"/>
            <w:shd w:val="clear" w:color="auto" w:fill="C6D9F1"/>
          </w:tcPr>
          <w:p w14:paraId="552AD2FE" w14:textId="77777777" w:rsidR="00F86BD6" w:rsidRPr="006A58C3" w:rsidRDefault="00F86BD6" w:rsidP="00F86BD6">
            <w:pPr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b/>
                <w:color w:val="000000"/>
                <w:szCs w:val="16"/>
                <w:lang w:eastAsia="es-MX"/>
              </w:rPr>
              <w:t>Configuración</w:t>
            </w:r>
          </w:p>
        </w:tc>
      </w:tr>
      <w:tr w:rsidR="001127D8" w:rsidRPr="007B3EA9" w14:paraId="552AD303" w14:textId="77777777" w:rsidTr="00F86BD6">
        <w:trPr>
          <w:trHeight w:val="257"/>
        </w:trPr>
        <w:tc>
          <w:tcPr>
            <w:tcW w:w="534" w:type="dxa"/>
            <w:vMerge w:val="restart"/>
            <w:shd w:val="clear" w:color="auto" w:fill="auto"/>
            <w:textDirection w:val="btLr"/>
          </w:tcPr>
          <w:p w14:paraId="552AD300" w14:textId="77777777" w:rsidR="001127D8" w:rsidRPr="006A58C3" w:rsidRDefault="001127D8" w:rsidP="00F86BD6">
            <w:pPr>
              <w:ind w:left="113" w:right="113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  <w:t>Apps. Instaladas</w:t>
            </w:r>
          </w:p>
        </w:tc>
        <w:tc>
          <w:tcPr>
            <w:tcW w:w="7296" w:type="dxa"/>
            <w:shd w:val="clear" w:color="auto" w:fill="auto"/>
          </w:tcPr>
          <w:p w14:paraId="552AD301" w14:textId="77777777" w:rsidR="001127D8" w:rsidRPr="00C66BD0" w:rsidRDefault="006B53B8" w:rsidP="00F86BD6">
            <w:pPr>
              <w:rPr>
                <w:rFonts w:cs="Arial"/>
                <w:color w:val="000000"/>
                <w:sz w:val="16"/>
                <w:szCs w:val="16"/>
                <w:lang w:val="en-US" w:eastAsia="es-MX"/>
              </w:rPr>
            </w:pPr>
            <w:r w:rsidRPr="007B3EA9">
              <w:rPr>
                <w:rFonts w:cs="Arial"/>
                <w:color w:val="000000"/>
                <w:sz w:val="16"/>
                <w:szCs w:val="16"/>
                <w:lang w:val="en-US" w:eastAsia="es-MX"/>
              </w:rPr>
              <w:t>Microsoft Office 365 Pro Plus</w:t>
            </w:r>
          </w:p>
        </w:tc>
        <w:tc>
          <w:tcPr>
            <w:tcW w:w="849" w:type="dxa"/>
            <w:shd w:val="clear" w:color="auto" w:fill="auto"/>
            <w:noWrap/>
          </w:tcPr>
          <w:p w14:paraId="552AD302" w14:textId="77777777" w:rsidR="001127D8" w:rsidRPr="007B3EA9" w:rsidRDefault="001127D8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</w:tr>
      <w:tr w:rsidR="001127D8" w:rsidRPr="006A58C3" w14:paraId="552AD307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04" w14:textId="77777777" w:rsidR="001127D8" w:rsidRPr="007B3EA9" w:rsidRDefault="001127D8" w:rsidP="00F86BD6">
            <w:pPr>
              <w:ind w:firstLineChars="200" w:firstLine="321"/>
              <w:rPr>
                <w:rFonts w:cs="Arial"/>
                <w:b/>
                <w:color w:val="000000"/>
                <w:sz w:val="16"/>
                <w:szCs w:val="16"/>
                <w:lang w:val="en-US" w:eastAsia="es-MX"/>
              </w:rPr>
            </w:pPr>
          </w:p>
        </w:tc>
        <w:tc>
          <w:tcPr>
            <w:tcW w:w="7296" w:type="dxa"/>
            <w:shd w:val="clear" w:color="auto" w:fill="auto"/>
            <w:noWrap/>
          </w:tcPr>
          <w:p w14:paraId="552AD305" w14:textId="77777777" w:rsidR="001127D8" w:rsidRPr="006A58C3" w:rsidRDefault="001127D8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Adobe Acrobat Reader 10.1.1</w:t>
            </w:r>
          </w:p>
        </w:tc>
        <w:tc>
          <w:tcPr>
            <w:tcW w:w="849" w:type="dxa"/>
            <w:shd w:val="clear" w:color="auto" w:fill="auto"/>
            <w:noWrap/>
          </w:tcPr>
          <w:p w14:paraId="552AD306" w14:textId="77777777" w:rsidR="001127D8" w:rsidRPr="006A58C3" w:rsidRDefault="001127D8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1127D8" w:rsidRPr="006A58C3" w14:paraId="552AD30B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08" w14:textId="77777777" w:rsidR="001127D8" w:rsidRPr="006A58C3" w:rsidRDefault="001127D8" w:rsidP="00F86BD6">
            <w:pPr>
              <w:ind w:firstLineChars="200" w:firstLine="321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  <w:noWrap/>
          </w:tcPr>
          <w:p w14:paraId="552AD309" w14:textId="77777777" w:rsidR="001127D8" w:rsidRPr="006A58C3" w:rsidRDefault="001127D8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Java </w:t>
            </w:r>
          </w:p>
        </w:tc>
        <w:tc>
          <w:tcPr>
            <w:tcW w:w="849" w:type="dxa"/>
            <w:shd w:val="clear" w:color="auto" w:fill="auto"/>
            <w:noWrap/>
          </w:tcPr>
          <w:p w14:paraId="552AD30A" w14:textId="77777777" w:rsidR="001127D8" w:rsidRPr="006A58C3" w:rsidRDefault="001127D8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1127D8" w:rsidRPr="006A58C3" w14:paraId="552AD30F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0C" w14:textId="77777777" w:rsidR="001127D8" w:rsidRPr="006A58C3" w:rsidRDefault="001127D8" w:rsidP="00F86BD6">
            <w:pPr>
              <w:ind w:firstLineChars="200" w:firstLine="321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  <w:noWrap/>
          </w:tcPr>
          <w:p w14:paraId="552AD30D" w14:textId="77777777" w:rsidR="001127D8" w:rsidRPr="006A58C3" w:rsidRDefault="001127D8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Adobe Flash Player V.11.4</w:t>
            </w:r>
          </w:p>
        </w:tc>
        <w:tc>
          <w:tcPr>
            <w:tcW w:w="849" w:type="dxa"/>
            <w:shd w:val="clear" w:color="auto" w:fill="auto"/>
            <w:noWrap/>
          </w:tcPr>
          <w:p w14:paraId="552AD30E" w14:textId="77777777" w:rsidR="001127D8" w:rsidRPr="006A58C3" w:rsidRDefault="001127D8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1127D8" w:rsidRPr="006A58C3" w14:paraId="552AD313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10" w14:textId="77777777" w:rsidR="001127D8" w:rsidRPr="006A58C3" w:rsidRDefault="001127D8" w:rsidP="00F86BD6">
            <w:pPr>
              <w:ind w:firstLineChars="200" w:firstLine="321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11" w14:textId="77777777" w:rsidR="001127D8" w:rsidRPr="006A58C3" w:rsidRDefault="001127D8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QAD MFG 2010SE MEX</w:t>
            </w:r>
          </w:p>
        </w:tc>
        <w:tc>
          <w:tcPr>
            <w:tcW w:w="849" w:type="dxa"/>
            <w:shd w:val="clear" w:color="auto" w:fill="auto"/>
            <w:noWrap/>
            <w:hideMark/>
          </w:tcPr>
          <w:p w14:paraId="552AD312" w14:textId="77777777" w:rsidR="001127D8" w:rsidRPr="006A58C3" w:rsidRDefault="001127D8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1127D8" w:rsidRPr="006A58C3" w14:paraId="552AD317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  <w:textDirection w:val="btLr"/>
          </w:tcPr>
          <w:p w14:paraId="552AD314" w14:textId="77777777" w:rsidR="001127D8" w:rsidRPr="006A58C3" w:rsidRDefault="001127D8" w:rsidP="00F86BD6">
            <w:pPr>
              <w:ind w:left="113" w:right="113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15" w14:textId="77777777" w:rsidR="001127D8" w:rsidRDefault="001127D8" w:rsidP="00F86BD6">
            <w:pPr>
              <w:rPr>
                <w:rFonts w:cs="Arial"/>
                <w:sz w:val="16"/>
                <w:szCs w:val="16"/>
                <w:lang w:eastAsia="es-MX"/>
              </w:rPr>
            </w:pPr>
            <w:r>
              <w:rPr>
                <w:rFonts w:cs="Arial"/>
                <w:sz w:val="16"/>
                <w:szCs w:val="16"/>
                <w:lang w:eastAsia="es-MX"/>
              </w:rPr>
              <w:t>Internet Explorer 11</w:t>
            </w:r>
          </w:p>
        </w:tc>
        <w:tc>
          <w:tcPr>
            <w:tcW w:w="849" w:type="dxa"/>
            <w:shd w:val="clear" w:color="auto" w:fill="auto"/>
            <w:noWrap/>
          </w:tcPr>
          <w:p w14:paraId="552AD316" w14:textId="77777777" w:rsidR="001127D8" w:rsidRPr="006A58C3" w:rsidRDefault="001127D8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1127D8" w:rsidRPr="006A58C3" w14:paraId="552AD31B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  <w:textDirection w:val="btLr"/>
          </w:tcPr>
          <w:p w14:paraId="552AD318" w14:textId="77777777" w:rsidR="001127D8" w:rsidRPr="006A58C3" w:rsidRDefault="001127D8" w:rsidP="00F86BD6">
            <w:pPr>
              <w:ind w:left="113" w:right="113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19" w14:textId="77777777" w:rsidR="001127D8" w:rsidRDefault="001127D8" w:rsidP="00F86BD6">
            <w:pPr>
              <w:rPr>
                <w:rFonts w:cs="Arial"/>
                <w:sz w:val="16"/>
                <w:szCs w:val="16"/>
                <w:lang w:eastAsia="es-MX"/>
              </w:rPr>
            </w:pPr>
            <w:r>
              <w:rPr>
                <w:rFonts w:cs="Arial"/>
                <w:sz w:val="16"/>
                <w:szCs w:val="16"/>
                <w:lang w:eastAsia="es-MX"/>
              </w:rPr>
              <w:t>Navegador Microsoft EDGE</w:t>
            </w:r>
          </w:p>
        </w:tc>
        <w:tc>
          <w:tcPr>
            <w:tcW w:w="849" w:type="dxa"/>
            <w:shd w:val="clear" w:color="auto" w:fill="auto"/>
            <w:noWrap/>
          </w:tcPr>
          <w:p w14:paraId="552AD31A" w14:textId="77777777" w:rsidR="001127D8" w:rsidRPr="006A58C3" w:rsidRDefault="001127D8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1127D8" w:rsidRPr="006A58C3" w14:paraId="552AD31F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  <w:textDirection w:val="btLr"/>
          </w:tcPr>
          <w:p w14:paraId="552AD31C" w14:textId="77777777" w:rsidR="001127D8" w:rsidRPr="006A58C3" w:rsidRDefault="001127D8" w:rsidP="00F86BD6">
            <w:pPr>
              <w:ind w:left="113" w:right="113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1D" w14:textId="77777777" w:rsidR="001127D8" w:rsidRDefault="00E7273B" w:rsidP="00F86BD6">
            <w:pPr>
              <w:rPr>
                <w:rFonts w:cs="Arial"/>
                <w:sz w:val="16"/>
                <w:szCs w:val="16"/>
                <w:lang w:eastAsia="es-MX"/>
              </w:rPr>
            </w:pPr>
            <w:r>
              <w:rPr>
                <w:rFonts w:cs="Arial"/>
                <w:sz w:val="16"/>
                <w:szCs w:val="16"/>
                <w:lang w:eastAsia="es-MX"/>
              </w:rPr>
              <w:t xml:space="preserve">Microsoft </w:t>
            </w:r>
            <w:proofErr w:type="spellStart"/>
            <w:r>
              <w:rPr>
                <w:rFonts w:cs="Arial"/>
                <w:sz w:val="16"/>
                <w:szCs w:val="16"/>
                <w:lang w:eastAsia="es-MX"/>
              </w:rPr>
              <w:t>Teams</w:t>
            </w:r>
            <w:proofErr w:type="spellEnd"/>
          </w:p>
        </w:tc>
        <w:tc>
          <w:tcPr>
            <w:tcW w:w="849" w:type="dxa"/>
            <w:shd w:val="clear" w:color="auto" w:fill="auto"/>
            <w:noWrap/>
          </w:tcPr>
          <w:p w14:paraId="552AD31E" w14:textId="77777777" w:rsidR="001127D8" w:rsidRPr="006A58C3" w:rsidRDefault="001127D8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1127D8" w:rsidRPr="006A58C3" w14:paraId="552AD323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  <w:textDirection w:val="btLr"/>
          </w:tcPr>
          <w:p w14:paraId="552AD320" w14:textId="77777777" w:rsidR="001127D8" w:rsidRPr="006A58C3" w:rsidRDefault="001127D8" w:rsidP="00F86BD6">
            <w:pPr>
              <w:ind w:left="113" w:right="113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21" w14:textId="77777777" w:rsidR="001127D8" w:rsidRDefault="001127D8" w:rsidP="00F86BD6">
            <w:pPr>
              <w:rPr>
                <w:rFonts w:cs="Arial"/>
                <w:sz w:val="16"/>
                <w:szCs w:val="16"/>
                <w:lang w:eastAsia="es-MX"/>
              </w:rPr>
            </w:pPr>
            <w:r>
              <w:rPr>
                <w:rFonts w:cs="Arial"/>
                <w:sz w:val="16"/>
                <w:szCs w:val="16"/>
                <w:lang w:eastAsia="es-MX"/>
              </w:rPr>
              <w:t>Cisco Jabber</w:t>
            </w:r>
          </w:p>
        </w:tc>
        <w:tc>
          <w:tcPr>
            <w:tcW w:w="849" w:type="dxa"/>
            <w:shd w:val="clear" w:color="auto" w:fill="auto"/>
            <w:noWrap/>
          </w:tcPr>
          <w:p w14:paraId="552AD322" w14:textId="77777777" w:rsidR="001127D8" w:rsidRPr="006A58C3" w:rsidRDefault="001127D8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27" w14:textId="77777777" w:rsidTr="00F86BD6">
        <w:trPr>
          <w:trHeight w:val="257"/>
        </w:trPr>
        <w:tc>
          <w:tcPr>
            <w:tcW w:w="534" w:type="dxa"/>
            <w:vMerge w:val="restart"/>
            <w:shd w:val="clear" w:color="auto" w:fill="auto"/>
            <w:textDirection w:val="btLr"/>
          </w:tcPr>
          <w:p w14:paraId="552AD324" w14:textId="77777777" w:rsidR="00F86BD6" w:rsidRPr="006A58C3" w:rsidRDefault="00F86BD6" w:rsidP="00F86BD6">
            <w:pPr>
              <w:ind w:left="113" w:right="113"/>
              <w:jc w:val="center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  <w:t>Otros</w:t>
            </w:r>
          </w:p>
        </w:tc>
        <w:tc>
          <w:tcPr>
            <w:tcW w:w="7296" w:type="dxa"/>
            <w:shd w:val="clear" w:color="auto" w:fill="auto"/>
          </w:tcPr>
          <w:p w14:paraId="552AD325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Perfil de correo configurado y PST´</w:t>
            </w:r>
            <w:r w:rsidR="00031A22"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s y</w:t>
            </w: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 OST agregados a perfil de correo</w:t>
            </w:r>
          </w:p>
        </w:tc>
        <w:tc>
          <w:tcPr>
            <w:tcW w:w="849" w:type="dxa"/>
            <w:shd w:val="clear" w:color="auto" w:fill="auto"/>
            <w:noWrap/>
            <w:hideMark/>
          </w:tcPr>
          <w:p w14:paraId="552AD326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2B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28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29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Impresoras en red instaladas</w:t>
            </w:r>
          </w:p>
        </w:tc>
        <w:tc>
          <w:tcPr>
            <w:tcW w:w="849" w:type="dxa"/>
            <w:shd w:val="clear" w:color="auto" w:fill="auto"/>
            <w:noWrap/>
          </w:tcPr>
          <w:p w14:paraId="552AD32A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32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2C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vMerge w:val="restart"/>
            <w:shd w:val="clear" w:color="auto" w:fill="auto"/>
          </w:tcPr>
          <w:p w14:paraId="552AD32D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Apps especiales instaladas</w:t>
            </w:r>
          </w:p>
          <w:p w14:paraId="552AD32E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  <w:p w14:paraId="552AD32F" w14:textId="77777777" w:rsidR="00F86BD6" w:rsidRPr="006A58C3" w:rsidRDefault="00C66BD0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{{</w:t>
            </w:r>
            <w:proofErr w:type="gram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apps</w:t>
            </w:r>
            <w:proofErr w:type="gramEnd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}}</w:t>
            </w:r>
          </w:p>
        </w:tc>
        <w:tc>
          <w:tcPr>
            <w:tcW w:w="849" w:type="dxa"/>
            <w:vMerge w:val="restart"/>
            <w:shd w:val="clear" w:color="auto" w:fill="auto"/>
            <w:noWrap/>
            <w:hideMark/>
          </w:tcPr>
          <w:p w14:paraId="552AD330" w14:textId="77777777" w:rsidR="00C66BD0" w:rsidRDefault="00C66BD0" w:rsidP="00C66BD0">
            <w:pPr>
              <w:jc w:val="center"/>
              <w:rPr>
                <w:rFonts w:cs="Arial"/>
                <w:b/>
                <w:bCs/>
                <w:color w:val="000000"/>
                <w:sz w:val="22"/>
                <w:szCs w:val="16"/>
                <w:lang w:eastAsia="es-MX"/>
              </w:rPr>
            </w:pPr>
          </w:p>
          <w:p w14:paraId="552AD331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36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33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vMerge/>
            <w:shd w:val="clear" w:color="auto" w:fill="auto"/>
          </w:tcPr>
          <w:p w14:paraId="552AD334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9" w:type="dxa"/>
            <w:vMerge/>
            <w:shd w:val="clear" w:color="auto" w:fill="auto"/>
            <w:noWrap/>
          </w:tcPr>
          <w:p w14:paraId="552AD335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3A" w14:textId="77777777" w:rsidTr="00F86BD6">
        <w:trPr>
          <w:trHeight w:val="184"/>
        </w:trPr>
        <w:tc>
          <w:tcPr>
            <w:tcW w:w="534" w:type="dxa"/>
            <w:vMerge/>
            <w:shd w:val="clear" w:color="auto" w:fill="auto"/>
          </w:tcPr>
          <w:p w14:paraId="552AD337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vMerge/>
            <w:shd w:val="clear" w:color="auto" w:fill="auto"/>
          </w:tcPr>
          <w:p w14:paraId="552AD338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9" w:type="dxa"/>
            <w:vMerge/>
            <w:shd w:val="clear" w:color="auto" w:fill="auto"/>
            <w:noWrap/>
          </w:tcPr>
          <w:p w14:paraId="552AD339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3E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3B" w14:textId="77777777" w:rsidR="00F86BD6" w:rsidRPr="006A58C3" w:rsidRDefault="00F86BD6" w:rsidP="00F86BD6">
            <w:pPr>
              <w:ind w:firstLineChars="200" w:firstLine="320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3C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Acceso a red </w:t>
            </w:r>
            <w:r w:rsidR="00031A22"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alámbrica en</w:t>
            </w: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 lugar de usuario</w:t>
            </w:r>
          </w:p>
        </w:tc>
        <w:tc>
          <w:tcPr>
            <w:tcW w:w="849" w:type="dxa"/>
            <w:shd w:val="clear" w:color="auto" w:fill="auto"/>
            <w:noWrap/>
          </w:tcPr>
          <w:p w14:paraId="552AD33D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42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3F" w14:textId="77777777" w:rsidR="00F86BD6" w:rsidRPr="006A58C3" w:rsidRDefault="00F86BD6" w:rsidP="00F86BD6">
            <w:pPr>
              <w:ind w:firstLineChars="200" w:firstLine="320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40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Etiqueta correcta adherida</w:t>
            </w:r>
          </w:p>
        </w:tc>
        <w:tc>
          <w:tcPr>
            <w:tcW w:w="849" w:type="dxa"/>
            <w:shd w:val="clear" w:color="auto" w:fill="auto"/>
            <w:noWrap/>
          </w:tcPr>
          <w:p w14:paraId="552AD341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46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43" w14:textId="77777777" w:rsidR="00F86BD6" w:rsidRPr="006A58C3" w:rsidRDefault="00F86BD6" w:rsidP="00F86BD6">
            <w:pPr>
              <w:ind w:firstLineChars="200" w:firstLine="320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44" w14:textId="77777777" w:rsidR="007B3EA9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Actualizar el archivo de inventario</w:t>
            </w:r>
          </w:p>
        </w:tc>
        <w:tc>
          <w:tcPr>
            <w:tcW w:w="849" w:type="dxa"/>
            <w:shd w:val="clear" w:color="auto" w:fill="auto"/>
            <w:noWrap/>
          </w:tcPr>
          <w:p w14:paraId="552AD345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057B42" w:rsidRPr="006A58C3" w14:paraId="552AD348" w14:textId="77777777" w:rsidTr="00207F84">
        <w:trPr>
          <w:trHeight w:val="257"/>
        </w:trPr>
        <w:tc>
          <w:tcPr>
            <w:tcW w:w="8679" w:type="dxa"/>
            <w:gridSpan w:val="3"/>
            <w:shd w:val="clear" w:color="auto" w:fill="C6D9F1"/>
          </w:tcPr>
          <w:p w14:paraId="552AD347" w14:textId="77777777" w:rsidR="00057B42" w:rsidRPr="006A58C3" w:rsidRDefault="00057B42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b/>
                <w:color w:val="000000"/>
                <w:szCs w:val="16"/>
                <w:lang w:eastAsia="es-MX"/>
              </w:rPr>
              <w:t>Instalación</w:t>
            </w:r>
          </w:p>
        </w:tc>
      </w:tr>
      <w:tr w:rsidR="00F86BD6" w:rsidRPr="006A58C3" w14:paraId="552AD34C" w14:textId="77777777" w:rsidTr="00F86BD6">
        <w:trPr>
          <w:trHeight w:val="257"/>
        </w:trPr>
        <w:tc>
          <w:tcPr>
            <w:tcW w:w="534" w:type="dxa"/>
            <w:vMerge w:val="restart"/>
            <w:shd w:val="clear" w:color="auto" w:fill="auto"/>
            <w:textDirection w:val="btLr"/>
          </w:tcPr>
          <w:p w14:paraId="552AD349" w14:textId="77777777" w:rsidR="00F86BD6" w:rsidRPr="006A58C3" w:rsidRDefault="00F86BD6" w:rsidP="00F86BD6">
            <w:pPr>
              <w:ind w:left="113" w:right="113"/>
              <w:jc w:val="center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  <w:t>Instalación</w:t>
            </w:r>
          </w:p>
        </w:tc>
        <w:tc>
          <w:tcPr>
            <w:tcW w:w="7296" w:type="dxa"/>
            <w:shd w:val="clear" w:color="auto" w:fill="auto"/>
          </w:tcPr>
          <w:p w14:paraId="552AD34A" w14:textId="77777777" w:rsidR="00F86BD6" w:rsidRPr="006A58C3" w:rsidRDefault="00F86BD6" w:rsidP="00F86BD6">
            <w:pPr>
              <w:pStyle w:val="Encabezado"/>
              <w:tabs>
                <w:tab w:val="left" w:pos="708"/>
              </w:tabs>
              <w:jc w:val="both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Verificar disponibilidad física en lugar de usuario</w:t>
            </w:r>
          </w:p>
        </w:tc>
        <w:tc>
          <w:tcPr>
            <w:tcW w:w="849" w:type="dxa"/>
            <w:shd w:val="clear" w:color="auto" w:fill="auto"/>
            <w:noWrap/>
          </w:tcPr>
          <w:p w14:paraId="552AD34B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50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4D" w14:textId="77777777" w:rsidR="00F86BD6" w:rsidRPr="006A58C3" w:rsidRDefault="00F86BD6" w:rsidP="00F86BD6">
            <w:pPr>
              <w:ind w:firstLineChars="200" w:firstLine="320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4E" w14:textId="77777777" w:rsidR="00F86BD6" w:rsidRPr="006A58C3" w:rsidRDefault="00F86BD6" w:rsidP="00F86BD6">
            <w:pPr>
              <w:pStyle w:val="Prrafodelista"/>
              <w:spacing w:after="60"/>
              <w:ind w:left="0"/>
              <w:contextualSpacing/>
              <w:jc w:val="both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Verificar disponibilidad y funcionalidad a la red cableada GKN</w:t>
            </w:r>
          </w:p>
        </w:tc>
        <w:tc>
          <w:tcPr>
            <w:tcW w:w="849" w:type="dxa"/>
            <w:shd w:val="clear" w:color="auto" w:fill="auto"/>
            <w:noWrap/>
          </w:tcPr>
          <w:p w14:paraId="552AD34F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54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51" w14:textId="77777777" w:rsidR="00F86BD6" w:rsidRPr="006A58C3" w:rsidRDefault="00F86BD6" w:rsidP="00F86BD6">
            <w:pPr>
              <w:ind w:firstLineChars="200" w:firstLine="320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52" w14:textId="77777777" w:rsidR="00F86BD6" w:rsidRPr="006A58C3" w:rsidRDefault="00F86BD6" w:rsidP="00F86BD6">
            <w:pPr>
              <w:pStyle w:val="Encabezado"/>
              <w:tabs>
                <w:tab w:val="left" w:pos="708"/>
              </w:tabs>
              <w:jc w:val="both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Monitor funcional</w:t>
            </w:r>
          </w:p>
        </w:tc>
        <w:tc>
          <w:tcPr>
            <w:tcW w:w="849" w:type="dxa"/>
            <w:shd w:val="clear" w:color="auto" w:fill="auto"/>
            <w:noWrap/>
          </w:tcPr>
          <w:p w14:paraId="552AD353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58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55" w14:textId="77777777" w:rsidR="00F86BD6" w:rsidRPr="006A58C3" w:rsidRDefault="00F86BD6" w:rsidP="00F86BD6">
            <w:pPr>
              <w:ind w:firstLineChars="200" w:firstLine="320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56" w14:textId="77777777" w:rsidR="00F86BD6" w:rsidRPr="006A58C3" w:rsidRDefault="00F86BD6" w:rsidP="00F86BD6">
            <w:pPr>
              <w:pStyle w:val="Encabezado"/>
              <w:tabs>
                <w:tab w:val="left" w:pos="708"/>
              </w:tabs>
              <w:jc w:val="both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Mouse funcional</w:t>
            </w:r>
          </w:p>
        </w:tc>
        <w:tc>
          <w:tcPr>
            <w:tcW w:w="849" w:type="dxa"/>
            <w:shd w:val="clear" w:color="auto" w:fill="auto"/>
            <w:noWrap/>
          </w:tcPr>
          <w:p w14:paraId="552AD357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5C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59" w14:textId="77777777" w:rsidR="00F86BD6" w:rsidRPr="006A58C3" w:rsidRDefault="00F86BD6" w:rsidP="00F86BD6">
            <w:pPr>
              <w:ind w:firstLineChars="200" w:firstLine="320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5A" w14:textId="77777777" w:rsidR="00F86BD6" w:rsidRPr="006A58C3" w:rsidRDefault="00F86BD6" w:rsidP="00F86BD6">
            <w:pPr>
              <w:pStyle w:val="Encabezado"/>
              <w:tabs>
                <w:tab w:val="left" w:pos="708"/>
              </w:tabs>
              <w:jc w:val="both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Teclado funcional</w:t>
            </w:r>
          </w:p>
        </w:tc>
        <w:tc>
          <w:tcPr>
            <w:tcW w:w="849" w:type="dxa"/>
            <w:shd w:val="clear" w:color="auto" w:fill="auto"/>
            <w:noWrap/>
          </w:tcPr>
          <w:p w14:paraId="552AD35B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C66BD0" w:rsidRPr="006A58C3" w14:paraId="552AD35E" w14:textId="77777777" w:rsidTr="00C66BD0">
        <w:trPr>
          <w:trHeight w:val="257"/>
        </w:trPr>
        <w:tc>
          <w:tcPr>
            <w:tcW w:w="8679" w:type="dxa"/>
            <w:gridSpan w:val="3"/>
            <w:shd w:val="clear" w:color="auto" w:fill="D9E2F3" w:themeFill="accent1" w:themeFillTint="33"/>
          </w:tcPr>
          <w:p w14:paraId="552AD35D" w14:textId="77777777" w:rsidR="00C66BD0" w:rsidRPr="00C66BD0" w:rsidRDefault="00C66BD0" w:rsidP="00C66BD0">
            <w:pPr>
              <w:rPr>
                <w:rFonts w:cs="Arial"/>
                <w:b/>
                <w:bCs/>
                <w:color w:val="000000"/>
                <w:sz w:val="22"/>
                <w:szCs w:val="16"/>
                <w:lang w:eastAsia="es-MX"/>
              </w:rPr>
            </w:pPr>
            <w:r w:rsidRPr="00C66BD0">
              <w:rPr>
                <w:rFonts w:cs="Arial"/>
                <w:b/>
                <w:bCs/>
                <w:color w:val="000000"/>
                <w:szCs w:val="16"/>
                <w:lang w:eastAsia="es-MX"/>
              </w:rPr>
              <w:t>Ubica</w:t>
            </w:r>
            <w:r>
              <w:rPr>
                <w:rFonts w:cs="Arial"/>
                <w:b/>
                <w:bCs/>
                <w:color w:val="000000"/>
                <w:szCs w:val="16"/>
                <w:lang w:eastAsia="es-MX"/>
              </w:rPr>
              <w:t>ción y Observaciones</w:t>
            </w:r>
          </w:p>
        </w:tc>
      </w:tr>
      <w:tr w:rsidR="00C66BD0" w:rsidRPr="006A58C3" w14:paraId="552AD362" w14:textId="77777777" w:rsidTr="00C66BD0">
        <w:trPr>
          <w:trHeight w:val="257"/>
        </w:trPr>
        <w:tc>
          <w:tcPr>
            <w:tcW w:w="534" w:type="dxa"/>
            <w:vMerge w:val="restart"/>
            <w:shd w:val="clear" w:color="auto" w:fill="auto"/>
            <w:textDirection w:val="btLr"/>
          </w:tcPr>
          <w:p w14:paraId="552AD35F" w14:textId="77777777" w:rsidR="00C66BD0" w:rsidRPr="00C66BD0" w:rsidRDefault="00C66BD0" w:rsidP="00C66BD0">
            <w:pPr>
              <w:ind w:left="113" w:right="113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C66BD0"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7296" w:type="dxa"/>
            <w:shd w:val="clear" w:color="auto" w:fill="auto"/>
          </w:tcPr>
          <w:p w14:paraId="552AD360" w14:textId="77777777" w:rsidR="00C66BD0" w:rsidRPr="00C66BD0" w:rsidRDefault="00C66BD0" w:rsidP="00C66BD0">
            <w:pP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  <w:t>Site</w:t>
            </w:r>
            <w:proofErr w:type="spellEnd"/>
            <w: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  <w:t>: {{</w:t>
            </w:r>
            <w:proofErr w:type="spellStart"/>
            <w: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  <w:t>site</w:t>
            </w:r>
            <w:proofErr w:type="spellEnd"/>
            <w: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  <w:t>}}</w:t>
            </w:r>
          </w:p>
        </w:tc>
        <w:tc>
          <w:tcPr>
            <w:tcW w:w="849" w:type="dxa"/>
            <w:shd w:val="clear" w:color="auto" w:fill="auto"/>
          </w:tcPr>
          <w:p w14:paraId="552AD361" w14:textId="77777777" w:rsidR="00C66BD0" w:rsidRPr="00C66BD0" w:rsidRDefault="00C66BD0" w:rsidP="006B5C66">
            <w:pPr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</w:tr>
      <w:tr w:rsidR="00C66BD0" w:rsidRPr="00C66BD0" w14:paraId="552AD366" w14:textId="77777777" w:rsidTr="00F414F4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63" w14:textId="77777777" w:rsidR="00C66BD0" w:rsidRPr="00C66BD0" w:rsidRDefault="00C66BD0" w:rsidP="00F414F4">
            <w:pPr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64" w14:textId="77777777" w:rsidR="00C66BD0" w:rsidRPr="00C66BD0" w:rsidRDefault="00C66BD0" w:rsidP="00F414F4">
            <w:pP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  <w:t>Departamento: {{departamento}}</w:t>
            </w:r>
          </w:p>
        </w:tc>
        <w:tc>
          <w:tcPr>
            <w:tcW w:w="849" w:type="dxa"/>
            <w:shd w:val="clear" w:color="auto" w:fill="auto"/>
          </w:tcPr>
          <w:p w14:paraId="552AD365" w14:textId="77777777" w:rsidR="00C66BD0" w:rsidRPr="00C66BD0" w:rsidRDefault="00C66BD0" w:rsidP="006B5C66">
            <w:pPr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</w:tr>
      <w:tr w:rsidR="00C66BD0" w:rsidRPr="00C66BD0" w14:paraId="552AD36A" w14:textId="77777777" w:rsidTr="00BB4298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67" w14:textId="77777777" w:rsidR="00C66BD0" w:rsidRPr="00C66BD0" w:rsidRDefault="00C66BD0" w:rsidP="00BB4298">
            <w:pPr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68" w14:textId="77777777" w:rsidR="00C66BD0" w:rsidRPr="00C66BD0" w:rsidRDefault="00C66BD0" w:rsidP="00BB4298">
            <w:pP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  <w:t>Área: {{</w:t>
            </w:r>
            <w:proofErr w:type="spellStart"/>
            <w: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  <w:t>area</w:t>
            </w:r>
            <w:proofErr w:type="spellEnd"/>
            <w: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  <w:t>}}</w:t>
            </w:r>
          </w:p>
        </w:tc>
        <w:tc>
          <w:tcPr>
            <w:tcW w:w="849" w:type="dxa"/>
            <w:shd w:val="clear" w:color="auto" w:fill="auto"/>
          </w:tcPr>
          <w:p w14:paraId="552AD369" w14:textId="77777777" w:rsidR="00C66BD0" w:rsidRPr="00C66BD0" w:rsidRDefault="00C66BD0" w:rsidP="00E7273B">
            <w:pPr>
              <w:jc w:val="center"/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</w:tr>
      <w:tr w:rsidR="00C66BD0" w:rsidRPr="00C66BD0" w14:paraId="552AD36E" w14:textId="77777777" w:rsidTr="00C53B17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6B" w14:textId="77777777" w:rsidR="00C66BD0" w:rsidRPr="00C66BD0" w:rsidRDefault="00C66BD0" w:rsidP="00C53B17">
            <w:pPr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6C" w14:textId="0CA7E5C5" w:rsidR="00C66BD0" w:rsidRPr="00C66BD0" w:rsidRDefault="00C66BD0" w:rsidP="00C53B17">
            <w:pPr>
              <w:rPr>
                <w:sz w:val="16"/>
              </w:rPr>
            </w:pPr>
            <w:r>
              <w:rPr>
                <w:sz w:val="16"/>
              </w:rPr>
              <w:t>Ubicación Exacta: {{</w:t>
            </w:r>
            <w:proofErr w:type="spellStart"/>
            <w:r>
              <w:rPr>
                <w:sz w:val="16"/>
              </w:rPr>
              <w:t>ubicaci</w:t>
            </w:r>
            <w:r w:rsidR="00FA0686">
              <w:rPr>
                <w:sz w:val="16"/>
              </w:rPr>
              <w:t>o</w:t>
            </w:r>
            <w:r>
              <w:rPr>
                <w:sz w:val="16"/>
              </w:rPr>
              <w:t>n_exacta</w:t>
            </w:r>
            <w:proofErr w:type="spellEnd"/>
            <w:r>
              <w:rPr>
                <w:sz w:val="16"/>
              </w:rPr>
              <w:t>}}</w:t>
            </w:r>
          </w:p>
        </w:tc>
        <w:tc>
          <w:tcPr>
            <w:tcW w:w="849" w:type="dxa"/>
            <w:shd w:val="clear" w:color="auto" w:fill="auto"/>
          </w:tcPr>
          <w:p w14:paraId="552AD36D" w14:textId="77777777" w:rsidR="00C66BD0" w:rsidRPr="00C66BD0" w:rsidRDefault="00C66BD0" w:rsidP="00E7273B">
            <w:pPr>
              <w:jc w:val="center"/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</w:tr>
      <w:tr w:rsidR="00C66BD0" w:rsidRPr="00C66BD0" w14:paraId="552AD372" w14:textId="77777777" w:rsidTr="008507CF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6F" w14:textId="77777777" w:rsidR="00C66BD0" w:rsidRPr="00C66BD0" w:rsidRDefault="00C66BD0" w:rsidP="008507CF">
            <w:pPr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70" w14:textId="77777777" w:rsidR="00C66BD0" w:rsidRPr="00C66BD0" w:rsidRDefault="00C66BD0" w:rsidP="008507CF">
            <w:pP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  <w:t>Fecha de Término de Garantía: {{</w:t>
            </w:r>
            <w:proofErr w:type="spellStart"/>
            <w: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  <w:t>fecha_garantia</w:t>
            </w:r>
            <w:proofErr w:type="spellEnd"/>
            <w: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  <w:t>}}</w:t>
            </w:r>
          </w:p>
        </w:tc>
        <w:tc>
          <w:tcPr>
            <w:tcW w:w="849" w:type="dxa"/>
            <w:shd w:val="clear" w:color="auto" w:fill="auto"/>
          </w:tcPr>
          <w:p w14:paraId="552AD371" w14:textId="77777777" w:rsidR="00C66BD0" w:rsidRPr="00C66BD0" w:rsidRDefault="00C66BD0" w:rsidP="00E7273B">
            <w:pPr>
              <w:jc w:val="center"/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</w:tr>
    </w:tbl>
    <w:p w14:paraId="552AD373" w14:textId="77777777" w:rsidR="007B3EA9" w:rsidRDefault="007B3EA9" w:rsidP="00C66BD0">
      <w:pPr>
        <w:pStyle w:val="Encabezado"/>
        <w:tabs>
          <w:tab w:val="left" w:pos="708"/>
        </w:tabs>
        <w:jc w:val="center"/>
        <w:rPr>
          <w:b/>
          <w:bCs/>
          <w:szCs w:val="20"/>
        </w:rPr>
      </w:pPr>
    </w:p>
    <w:p w14:paraId="552AD374" w14:textId="77777777" w:rsidR="007B3EA9" w:rsidRDefault="007B3EA9" w:rsidP="00A411E2">
      <w:pPr>
        <w:pStyle w:val="Encabezado"/>
        <w:tabs>
          <w:tab w:val="left" w:pos="708"/>
        </w:tabs>
        <w:jc w:val="both"/>
        <w:rPr>
          <w:b/>
          <w:bCs/>
          <w:szCs w:val="20"/>
        </w:rPr>
      </w:pPr>
    </w:p>
    <w:sectPr w:rsidR="007B3EA9">
      <w:headerReference w:type="default" r:id="rId8"/>
      <w:footerReference w:type="default" r:id="rId9"/>
      <w:pgSz w:w="11906" w:h="16838" w:code="9"/>
      <w:pgMar w:top="1701" w:right="1247" w:bottom="828" w:left="1531" w:header="567" w:footer="624" w:gutter="0"/>
      <w:pgBorders>
        <w:top w:val="single" w:sz="12" w:space="0" w:color="auto"/>
        <w:left w:val="single" w:sz="12" w:space="28" w:color="auto"/>
        <w:right w:val="single" w:sz="12" w:space="28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FA2CB4" w14:textId="77777777" w:rsidR="00451C57" w:rsidRDefault="00451C57">
      <w:r>
        <w:separator/>
      </w:r>
    </w:p>
  </w:endnote>
  <w:endnote w:type="continuationSeparator" w:id="0">
    <w:p w14:paraId="5E18AF81" w14:textId="77777777" w:rsidR="00451C57" w:rsidRDefault="00451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608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Look w:val="0000" w:firstRow="0" w:lastRow="0" w:firstColumn="0" w:lastColumn="0" w:noHBand="0" w:noVBand="0"/>
    </w:tblPr>
    <w:tblGrid>
      <w:gridCol w:w="5902"/>
      <w:gridCol w:w="4302"/>
    </w:tblGrid>
    <w:tr w:rsidR="00B53F43" w:rsidRPr="00170159" w14:paraId="552AD38D" w14:textId="77777777" w:rsidTr="00C66BD0">
      <w:trPr>
        <w:trHeight w:val="338"/>
        <w:jc w:val="center"/>
      </w:trPr>
      <w:tc>
        <w:tcPr>
          <w:tcW w:w="1020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14:paraId="552AD38C" w14:textId="77777777" w:rsidR="00B53F43" w:rsidRPr="00170159" w:rsidRDefault="00B53F43" w:rsidP="00C66BD0">
          <w:pPr>
            <w:pStyle w:val="Piedepgina"/>
            <w:tabs>
              <w:tab w:val="clear" w:pos="4153"/>
              <w:tab w:val="center" w:pos="4079"/>
            </w:tabs>
            <w:jc w:val="center"/>
            <w:rPr>
              <w:lang w:val="es-ES"/>
            </w:rPr>
          </w:pPr>
        </w:p>
      </w:tc>
    </w:tr>
    <w:tr w:rsidR="00B53F43" w:rsidRPr="00170159" w14:paraId="552AD390" w14:textId="77777777" w:rsidTr="00C66BD0">
      <w:trPr>
        <w:trHeight w:val="157"/>
        <w:jc w:val="center"/>
      </w:trPr>
      <w:tc>
        <w:tcPr>
          <w:tcW w:w="590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52AD38E" w14:textId="77777777" w:rsidR="00B53F43" w:rsidRPr="00170159" w:rsidRDefault="00B53F43" w:rsidP="008A1C63">
          <w:pPr>
            <w:tabs>
              <w:tab w:val="left" w:pos="2019"/>
            </w:tabs>
            <w:rPr>
              <w:rFonts w:cs="Arial"/>
              <w:b/>
              <w:bCs/>
              <w:sz w:val="16"/>
              <w:szCs w:val="16"/>
            </w:rPr>
          </w:pPr>
          <w:proofErr w:type="spellStart"/>
          <w:r w:rsidRPr="00170159">
            <w:rPr>
              <w:b/>
              <w:sz w:val="16"/>
              <w:szCs w:val="16"/>
              <w:u w:val="single"/>
              <w:lang w:val="pt-BR"/>
            </w:rPr>
            <w:t>EMIS</w:t>
          </w:r>
          <w:r w:rsidR="001B4828">
            <w:rPr>
              <w:b/>
              <w:sz w:val="16"/>
              <w:szCs w:val="16"/>
              <w:u w:val="single"/>
              <w:lang w:val="pt-BR"/>
            </w:rPr>
            <w:t>S</w:t>
          </w:r>
          <w:r w:rsidRPr="00170159">
            <w:rPr>
              <w:b/>
              <w:sz w:val="16"/>
              <w:szCs w:val="16"/>
              <w:u w:val="single"/>
              <w:lang w:val="pt-BR"/>
            </w:rPr>
            <w:t>IÓN</w:t>
          </w:r>
          <w:proofErr w:type="spellEnd"/>
          <w:r w:rsidRPr="00170159">
            <w:rPr>
              <w:b/>
              <w:sz w:val="16"/>
              <w:szCs w:val="16"/>
              <w:u w:val="single"/>
              <w:lang w:val="pt-BR"/>
            </w:rPr>
            <w:t>:</w:t>
          </w:r>
          <w:r w:rsidRPr="00170159">
            <w:rPr>
              <w:sz w:val="16"/>
              <w:szCs w:val="16"/>
              <w:lang w:val="pt-BR"/>
            </w:rPr>
            <w:t xml:space="preserve">              </w:t>
          </w:r>
          <w:r w:rsidR="00D65E46">
            <w:rPr>
              <w:b/>
              <w:sz w:val="16"/>
              <w:szCs w:val="16"/>
            </w:rPr>
            <w:t>25/07/2018</w:t>
          </w:r>
        </w:p>
      </w:tc>
      <w:tc>
        <w:tcPr>
          <w:tcW w:w="430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552AD38F" w14:textId="77777777" w:rsidR="00B53F43" w:rsidRPr="00170159" w:rsidRDefault="00B53F43" w:rsidP="008A1C63">
          <w:pPr>
            <w:pStyle w:val="Piedepgina"/>
            <w:spacing w:before="120" w:after="120"/>
            <w:rPr>
              <w:sz w:val="16"/>
              <w:szCs w:val="16"/>
              <w:u w:val="single"/>
              <w:lang w:val="es-ES"/>
            </w:rPr>
          </w:pPr>
        </w:p>
      </w:tc>
    </w:tr>
  </w:tbl>
  <w:p w14:paraId="552AD391" w14:textId="77777777" w:rsidR="00B53F43" w:rsidRPr="00170159" w:rsidRDefault="00B53F43" w:rsidP="00197B6A">
    <w:pPr>
      <w:pStyle w:val="Piedepgina"/>
      <w:tabs>
        <w:tab w:val="clear" w:pos="4153"/>
        <w:tab w:val="clear" w:pos="8306"/>
        <w:tab w:val="left" w:pos="5400"/>
        <w:tab w:val="right" w:pos="9639"/>
      </w:tabs>
      <w:spacing w:before="60"/>
      <w:rPr>
        <w:b/>
        <w:sz w:val="12"/>
        <w:lang w:val="it-IT"/>
      </w:rPr>
    </w:pPr>
    <w:r w:rsidRPr="00170159">
      <w:rPr>
        <w:b/>
        <w:sz w:val="16"/>
        <w:szCs w:val="16"/>
        <w:lang w:val="it-IT"/>
      </w:rPr>
      <w:t xml:space="preserve">      </w:t>
    </w:r>
    <w:r w:rsidRPr="00170159">
      <w:rPr>
        <w:b/>
        <w:sz w:val="12"/>
        <w:lang w:val="it-IT"/>
      </w:rPr>
      <w:t xml:space="preserve">  </w:t>
    </w:r>
    <w:r w:rsidRPr="00170159">
      <w:rPr>
        <w:sz w:val="12"/>
        <w:lang w:val="it-IT"/>
      </w:rPr>
      <w:t xml:space="preserve">                    </w:t>
    </w:r>
    <w:r w:rsidRPr="00170159">
      <w:rPr>
        <w:sz w:val="12"/>
        <w:lang w:val="it-IT"/>
      </w:rPr>
      <w:tab/>
    </w:r>
  </w:p>
  <w:p w14:paraId="552AD392" w14:textId="77777777" w:rsidR="00B53F43" w:rsidRPr="00170159" w:rsidRDefault="00B53F43" w:rsidP="007848EA">
    <w:pPr>
      <w:pStyle w:val="Piedepgina"/>
      <w:rPr>
        <w:lang w:val="it-I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2EFBC7" w14:textId="77777777" w:rsidR="00451C57" w:rsidRDefault="00451C57">
      <w:r>
        <w:separator/>
      </w:r>
    </w:p>
  </w:footnote>
  <w:footnote w:type="continuationSeparator" w:id="0">
    <w:p w14:paraId="5899BE83" w14:textId="77777777" w:rsidR="00451C57" w:rsidRDefault="00451C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504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512"/>
      <w:gridCol w:w="5024"/>
      <w:gridCol w:w="1256"/>
      <w:gridCol w:w="1256"/>
    </w:tblGrid>
    <w:tr w:rsidR="00B53F43" w:rsidRPr="00170159" w14:paraId="552AD37C" w14:textId="77777777">
      <w:trPr>
        <w:cantSplit/>
        <w:trHeight w:hRule="exact" w:val="357"/>
      </w:trPr>
      <w:tc>
        <w:tcPr>
          <w:tcW w:w="1250" w:type="pct"/>
          <w:vMerge w:val="restart"/>
          <w:tcBorders>
            <w:top w:val="nil"/>
            <w:left w:val="nil"/>
            <w:right w:val="single" w:sz="12" w:space="0" w:color="auto"/>
          </w:tcBorders>
          <w:vAlign w:val="center"/>
        </w:tcPr>
        <w:p w14:paraId="552AD379" w14:textId="77777777" w:rsidR="00B53F43" w:rsidRPr="00170159" w:rsidRDefault="0002123F">
          <w:pPr>
            <w:pStyle w:val="Ttulo1"/>
            <w:spacing w:before="100" w:after="60"/>
            <w:ind w:left="-85"/>
            <w:jc w:val="center"/>
            <w:rPr>
              <w:lang w:val="es-MX"/>
            </w:rPr>
          </w:pPr>
          <w:r w:rsidRPr="00170159">
            <w:rPr>
              <w:noProof/>
              <w:lang w:val="es-MX" w:eastAsia="es-ES"/>
            </w:rPr>
            <w:drawing>
              <wp:anchor distT="0" distB="0" distL="114300" distR="114300" simplePos="0" relativeHeight="251660288" behindDoc="0" locked="0" layoutInCell="1" allowOverlap="1" wp14:anchorId="552AD393" wp14:editId="552AD394">
                <wp:simplePos x="0" y="0"/>
                <wp:positionH relativeFrom="column">
                  <wp:posOffset>-53975</wp:posOffset>
                </wp:positionH>
                <wp:positionV relativeFrom="paragraph">
                  <wp:posOffset>164465</wp:posOffset>
                </wp:positionV>
                <wp:extent cx="1551940" cy="523875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1940" cy="5238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500" w:type="pct"/>
          <w:vMerge w:val="restart"/>
          <w:tcBorders>
            <w:top w:val="nil"/>
            <w:left w:val="single" w:sz="12" w:space="0" w:color="auto"/>
            <w:right w:val="single" w:sz="12" w:space="0" w:color="auto"/>
          </w:tcBorders>
          <w:vAlign w:val="center"/>
        </w:tcPr>
        <w:p w14:paraId="552AD37A" w14:textId="61DD3904" w:rsidR="00B53F43" w:rsidRPr="00170159" w:rsidRDefault="00801299" w:rsidP="00801299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24"/>
            </w:rPr>
          </w:pPr>
          <w:proofErr w:type="spellStart"/>
          <w:r>
            <w:rPr>
              <w:rFonts w:cs="Arial"/>
              <w:b/>
              <w:bCs/>
              <w:color w:val="000000"/>
              <w:szCs w:val="20"/>
              <w:lang w:eastAsia="es-MX"/>
            </w:rPr>
            <w:t>CheckList</w:t>
          </w:r>
          <w:proofErr w:type="spellEnd"/>
          <w:r>
            <w:rPr>
              <w:rFonts w:cs="Arial"/>
              <w:b/>
              <w:bCs/>
              <w:color w:val="000000"/>
              <w:szCs w:val="20"/>
              <w:lang w:eastAsia="es-MX"/>
            </w:rPr>
            <w:t xml:space="preserve"> </w:t>
          </w:r>
          <w:r w:rsidR="007E484F">
            <w:rPr>
              <w:rFonts w:cs="Arial"/>
              <w:b/>
              <w:bCs/>
              <w:color w:val="000000"/>
              <w:szCs w:val="20"/>
              <w:lang w:eastAsia="es-MX"/>
            </w:rPr>
            <w:t>Laptop</w:t>
          </w:r>
          <w:r w:rsidR="00B53F43">
            <w:rPr>
              <w:rFonts w:cs="Arial"/>
              <w:b/>
              <w:bCs/>
              <w:color w:val="000000"/>
              <w:szCs w:val="20"/>
              <w:lang w:eastAsia="es-MX"/>
            </w:rPr>
            <w:t xml:space="preserve"> W</w:t>
          </w:r>
          <w:r w:rsidR="00B53F43" w:rsidRPr="00CD5EB6">
            <w:rPr>
              <w:rFonts w:cs="Arial"/>
              <w:b/>
              <w:bCs/>
              <w:color w:val="000000"/>
              <w:szCs w:val="20"/>
              <w:lang w:eastAsia="es-MX"/>
            </w:rPr>
            <w:t>in</w:t>
          </w:r>
          <w:r w:rsidR="002E4E20">
            <w:rPr>
              <w:rFonts w:cs="Arial"/>
              <w:b/>
              <w:bCs/>
              <w:color w:val="000000"/>
              <w:szCs w:val="20"/>
              <w:lang w:eastAsia="es-MX"/>
            </w:rPr>
            <w:t>10</w:t>
          </w:r>
        </w:p>
      </w:tc>
      <w:tc>
        <w:tcPr>
          <w:tcW w:w="1250" w:type="pct"/>
          <w:gridSpan w:val="2"/>
          <w:tcBorders>
            <w:top w:val="nil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552AD37B" w14:textId="77777777" w:rsidR="00B53F43" w:rsidRPr="00170159" w:rsidRDefault="00243242" w:rsidP="008438C1">
          <w:pPr>
            <w:pStyle w:val="Encabezado"/>
            <w:spacing w:before="60"/>
            <w:jc w:val="center"/>
            <w:rPr>
              <w:b/>
              <w:bCs/>
              <w:caps/>
              <w:sz w:val="24"/>
            </w:rPr>
          </w:pPr>
          <w:r>
            <w:rPr>
              <w:b/>
              <w:bCs/>
              <w:caps/>
              <w:sz w:val="24"/>
            </w:rPr>
            <w:t>FORMATO</w:t>
          </w:r>
        </w:p>
      </w:tc>
    </w:tr>
    <w:tr w:rsidR="00B53F43" w:rsidRPr="00170159" w14:paraId="552AD380" w14:textId="77777777">
      <w:trPr>
        <w:cantSplit/>
        <w:trHeight w:hRule="exact" w:val="365"/>
      </w:trPr>
      <w:tc>
        <w:tcPr>
          <w:tcW w:w="1250" w:type="pct"/>
          <w:vMerge/>
          <w:tcBorders>
            <w:left w:val="nil"/>
            <w:right w:val="single" w:sz="12" w:space="0" w:color="auto"/>
          </w:tcBorders>
        </w:tcPr>
        <w:p w14:paraId="552AD37D" w14:textId="77777777" w:rsidR="00B53F43" w:rsidRPr="00170159" w:rsidRDefault="00B53F43">
          <w:pPr>
            <w:spacing w:before="100" w:beforeAutospacing="1" w:after="100" w:afterAutospacing="1"/>
            <w:rPr>
              <w:noProof/>
            </w:rPr>
          </w:pPr>
        </w:p>
      </w:tc>
      <w:tc>
        <w:tcPr>
          <w:tcW w:w="2500" w:type="pct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52AD37E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32"/>
            </w:rPr>
          </w:pPr>
        </w:p>
      </w:tc>
      <w:tc>
        <w:tcPr>
          <w:tcW w:w="1250" w:type="pct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552AD37F" w14:textId="77777777" w:rsidR="00B53F43" w:rsidRPr="00170159" w:rsidRDefault="00243242" w:rsidP="00CD5EB6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28"/>
            </w:rPr>
          </w:pPr>
          <w:r>
            <w:rPr>
              <w:sz w:val="24"/>
            </w:rPr>
            <w:t>0</w:t>
          </w:r>
          <w:r w:rsidR="00565AC7">
            <w:rPr>
              <w:sz w:val="24"/>
            </w:rPr>
            <w:t>1</w:t>
          </w:r>
          <w:r>
            <w:rPr>
              <w:sz w:val="24"/>
            </w:rPr>
            <w:t>F</w:t>
          </w:r>
          <w:r w:rsidR="00B53F43">
            <w:rPr>
              <w:sz w:val="24"/>
            </w:rPr>
            <w:t>TI</w:t>
          </w:r>
        </w:p>
      </w:tc>
    </w:tr>
    <w:tr w:rsidR="00B53F43" w:rsidRPr="00170159" w14:paraId="552AD385" w14:textId="77777777">
      <w:trPr>
        <w:cantSplit/>
        <w:trHeight w:hRule="exact" w:val="284"/>
      </w:trPr>
      <w:tc>
        <w:tcPr>
          <w:tcW w:w="1250" w:type="pct"/>
          <w:vMerge/>
          <w:tcBorders>
            <w:left w:val="nil"/>
            <w:right w:val="single" w:sz="12" w:space="0" w:color="auto"/>
          </w:tcBorders>
        </w:tcPr>
        <w:p w14:paraId="552AD381" w14:textId="77777777" w:rsidR="00B53F43" w:rsidRPr="00170159" w:rsidRDefault="00B53F43">
          <w:pPr>
            <w:spacing w:before="100" w:beforeAutospacing="1" w:after="100" w:afterAutospacing="1"/>
            <w:rPr>
              <w:noProof/>
            </w:rPr>
          </w:pPr>
        </w:p>
      </w:tc>
      <w:tc>
        <w:tcPr>
          <w:tcW w:w="2500" w:type="pct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52AD382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32"/>
            </w:rPr>
          </w:pPr>
        </w:p>
      </w:tc>
      <w:tc>
        <w:tcPr>
          <w:tcW w:w="625" w:type="pct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52AD383" w14:textId="77777777" w:rsidR="00B53F43" w:rsidRPr="00170159" w:rsidRDefault="00894E29">
          <w:pPr>
            <w:pStyle w:val="Encabezado"/>
            <w:spacing w:before="100" w:beforeAutospacing="1" w:after="100" w:afterAutospacing="1"/>
            <w:jc w:val="center"/>
            <w:rPr>
              <w:szCs w:val="20"/>
            </w:rPr>
          </w:pPr>
          <w:r>
            <w:rPr>
              <w:szCs w:val="20"/>
            </w:rPr>
            <w:t>Hoja</w:t>
          </w:r>
        </w:p>
      </w:tc>
      <w:tc>
        <w:tcPr>
          <w:tcW w:w="625" w:type="pct"/>
          <w:tcBorders>
            <w:left w:val="single" w:sz="12" w:space="0" w:color="auto"/>
            <w:bottom w:val="single" w:sz="12" w:space="0" w:color="auto"/>
          </w:tcBorders>
          <w:vAlign w:val="center"/>
        </w:tcPr>
        <w:p w14:paraId="552AD384" w14:textId="77777777" w:rsidR="00B53F43" w:rsidRPr="00170159" w:rsidRDefault="00894E29" w:rsidP="0001168B">
          <w:pPr>
            <w:pStyle w:val="Encabezado"/>
            <w:spacing w:before="100" w:beforeAutospacing="1" w:after="100" w:afterAutospacing="1"/>
            <w:jc w:val="center"/>
            <w:rPr>
              <w:szCs w:val="20"/>
            </w:rPr>
          </w:pPr>
          <w:r>
            <w:rPr>
              <w:szCs w:val="20"/>
            </w:rPr>
            <w:t>de</w:t>
          </w:r>
        </w:p>
      </w:tc>
    </w:tr>
    <w:tr w:rsidR="00B53F43" w:rsidRPr="00170159" w14:paraId="552AD38A" w14:textId="77777777">
      <w:trPr>
        <w:cantSplit/>
        <w:trHeight w:hRule="exact" w:val="284"/>
      </w:trPr>
      <w:tc>
        <w:tcPr>
          <w:tcW w:w="1250" w:type="pct"/>
          <w:vMerge/>
          <w:tcBorders>
            <w:left w:val="nil"/>
            <w:bottom w:val="single" w:sz="12" w:space="0" w:color="auto"/>
            <w:right w:val="single" w:sz="12" w:space="0" w:color="auto"/>
          </w:tcBorders>
        </w:tcPr>
        <w:p w14:paraId="552AD386" w14:textId="77777777" w:rsidR="00B53F43" w:rsidRPr="00170159" w:rsidRDefault="00B53F43">
          <w:pPr>
            <w:spacing w:before="100" w:beforeAutospacing="1" w:after="100" w:afterAutospacing="1"/>
            <w:rPr>
              <w:b/>
              <w:bCs/>
              <w:noProof/>
              <w:sz w:val="14"/>
            </w:rPr>
          </w:pPr>
        </w:p>
      </w:tc>
      <w:tc>
        <w:tcPr>
          <w:tcW w:w="2500" w:type="pct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52AD387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32"/>
            </w:rPr>
          </w:pPr>
        </w:p>
      </w:tc>
      <w:tc>
        <w:tcPr>
          <w:tcW w:w="625" w:type="pc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52AD388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sz w:val="16"/>
            </w:rPr>
          </w:pPr>
          <w:r w:rsidRPr="00170159">
            <w:rPr>
              <w:rStyle w:val="Nmerodepgina"/>
            </w:rPr>
            <w:fldChar w:fldCharType="begin"/>
          </w:r>
          <w:r w:rsidRPr="00170159">
            <w:rPr>
              <w:rStyle w:val="Nmerodepgina"/>
            </w:rPr>
            <w:instrText xml:space="preserve"> PAGE </w:instrText>
          </w:r>
          <w:r w:rsidRPr="00170159">
            <w:rPr>
              <w:rStyle w:val="Nmerodepgina"/>
            </w:rPr>
            <w:fldChar w:fldCharType="separate"/>
          </w:r>
          <w:r w:rsidR="00683653">
            <w:rPr>
              <w:rStyle w:val="Nmerodepgina"/>
              <w:noProof/>
            </w:rPr>
            <w:t>1</w:t>
          </w:r>
          <w:r w:rsidRPr="00170159">
            <w:rPr>
              <w:rStyle w:val="Nmerodepgina"/>
            </w:rPr>
            <w:fldChar w:fldCharType="end"/>
          </w:r>
        </w:p>
      </w:tc>
      <w:tc>
        <w:tcPr>
          <w:tcW w:w="625" w:type="pct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14:paraId="552AD389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sz w:val="16"/>
            </w:rPr>
          </w:pPr>
          <w:r w:rsidRPr="00170159">
            <w:rPr>
              <w:rStyle w:val="Nmerodepgina"/>
            </w:rPr>
            <w:fldChar w:fldCharType="begin"/>
          </w:r>
          <w:r w:rsidRPr="00170159">
            <w:rPr>
              <w:rStyle w:val="Nmerodepgina"/>
            </w:rPr>
            <w:instrText xml:space="preserve"> NUMPAGES </w:instrText>
          </w:r>
          <w:r w:rsidRPr="00170159">
            <w:rPr>
              <w:rStyle w:val="Nmerodepgina"/>
            </w:rPr>
            <w:fldChar w:fldCharType="separate"/>
          </w:r>
          <w:r w:rsidR="00683653">
            <w:rPr>
              <w:rStyle w:val="Nmerodepgina"/>
              <w:noProof/>
            </w:rPr>
            <w:t>1</w:t>
          </w:r>
          <w:r w:rsidRPr="00170159">
            <w:rPr>
              <w:rStyle w:val="Nmerodepgina"/>
            </w:rPr>
            <w:fldChar w:fldCharType="end"/>
          </w:r>
        </w:p>
      </w:tc>
    </w:tr>
  </w:tbl>
  <w:p w14:paraId="552AD38B" w14:textId="77777777" w:rsidR="00B53F43" w:rsidRPr="00170159" w:rsidRDefault="00B53F43">
    <w:pPr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F6E0A"/>
    <w:multiLevelType w:val="hybridMultilevel"/>
    <w:tmpl w:val="BCB284B2"/>
    <w:lvl w:ilvl="0" w:tplc="2B1E8EE0">
      <w:start w:val="1"/>
      <w:numFmt w:val="decimal"/>
      <w:lvlText w:val="%1)"/>
      <w:lvlJc w:val="left"/>
      <w:pPr>
        <w:tabs>
          <w:tab w:val="num" w:pos="-2"/>
        </w:tabs>
        <w:ind w:left="-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718"/>
        </w:tabs>
        <w:ind w:left="71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38"/>
        </w:tabs>
        <w:ind w:left="143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58"/>
        </w:tabs>
        <w:ind w:left="215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78"/>
        </w:tabs>
        <w:ind w:left="287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98"/>
        </w:tabs>
        <w:ind w:left="359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18"/>
        </w:tabs>
        <w:ind w:left="431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38"/>
        </w:tabs>
        <w:ind w:left="503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58"/>
        </w:tabs>
        <w:ind w:left="5758" w:hanging="180"/>
      </w:pPr>
    </w:lvl>
  </w:abstractNum>
  <w:abstractNum w:abstractNumId="1" w15:restartNumberingAfterBreak="0">
    <w:nsid w:val="12243049"/>
    <w:multiLevelType w:val="hybridMultilevel"/>
    <w:tmpl w:val="16B22DEC"/>
    <w:lvl w:ilvl="0" w:tplc="080A0017">
      <w:start w:val="1"/>
      <w:numFmt w:val="lowerLetter"/>
      <w:lvlText w:val="%1)"/>
      <w:lvlJc w:val="left"/>
      <w:pPr>
        <w:ind w:left="1437" w:hanging="360"/>
      </w:pPr>
    </w:lvl>
    <w:lvl w:ilvl="1" w:tplc="080A0019" w:tentative="1">
      <w:start w:val="1"/>
      <w:numFmt w:val="lowerLetter"/>
      <w:lvlText w:val="%2."/>
      <w:lvlJc w:val="left"/>
      <w:pPr>
        <w:ind w:left="2157" w:hanging="360"/>
      </w:pPr>
    </w:lvl>
    <w:lvl w:ilvl="2" w:tplc="080A001B" w:tentative="1">
      <w:start w:val="1"/>
      <w:numFmt w:val="lowerRoman"/>
      <w:lvlText w:val="%3."/>
      <w:lvlJc w:val="right"/>
      <w:pPr>
        <w:ind w:left="2877" w:hanging="180"/>
      </w:pPr>
    </w:lvl>
    <w:lvl w:ilvl="3" w:tplc="080A000F" w:tentative="1">
      <w:start w:val="1"/>
      <w:numFmt w:val="decimal"/>
      <w:lvlText w:val="%4."/>
      <w:lvlJc w:val="left"/>
      <w:pPr>
        <w:ind w:left="3597" w:hanging="360"/>
      </w:pPr>
    </w:lvl>
    <w:lvl w:ilvl="4" w:tplc="080A0019" w:tentative="1">
      <w:start w:val="1"/>
      <w:numFmt w:val="lowerLetter"/>
      <w:lvlText w:val="%5."/>
      <w:lvlJc w:val="left"/>
      <w:pPr>
        <w:ind w:left="4317" w:hanging="360"/>
      </w:pPr>
    </w:lvl>
    <w:lvl w:ilvl="5" w:tplc="080A001B" w:tentative="1">
      <w:start w:val="1"/>
      <w:numFmt w:val="lowerRoman"/>
      <w:lvlText w:val="%6."/>
      <w:lvlJc w:val="right"/>
      <w:pPr>
        <w:ind w:left="5037" w:hanging="180"/>
      </w:pPr>
    </w:lvl>
    <w:lvl w:ilvl="6" w:tplc="080A000F" w:tentative="1">
      <w:start w:val="1"/>
      <w:numFmt w:val="decimal"/>
      <w:lvlText w:val="%7."/>
      <w:lvlJc w:val="left"/>
      <w:pPr>
        <w:ind w:left="5757" w:hanging="360"/>
      </w:pPr>
    </w:lvl>
    <w:lvl w:ilvl="7" w:tplc="080A0019" w:tentative="1">
      <w:start w:val="1"/>
      <w:numFmt w:val="lowerLetter"/>
      <w:lvlText w:val="%8."/>
      <w:lvlJc w:val="left"/>
      <w:pPr>
        <w:ind w:left="6477" w:hanging="360"/>
      </w:pPr>
    </w:lvl>
    <w:lvl w:ilvl="8" w:tplc="080A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" w15:restartNumberingAfterBreak="0">
    <w:nsid w:val="23B62FC1"/>
    <w:multiLevelType w:val="hybridMultilevel"/>
    <w:tmpl w:val="619C2CB8"/>
    <w:lvl w:ilvl="0" w:tplc="04160005">
      <w:start w:val="1"/>
      <w:numFmt w:val="bullet"/>
      <w:lvlText w:val=""/>
      <w:lvlJc w:val="left"/>
      <w:pPr>
        <w:tabs>
          <w:tab w:val="num" w:pos="541"/>
        </w:tabs>
        <w:ind w:left="54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3" w15:restartNumberingAfterBreak="0">
    <w:nsid w:val="2D363516"/>
    <w:multiLevelType w:val="hybridMultilevel"/>
    <w:tmpl w:val="7C9CE712"/>
    <w:lvl w:ilvl="0" w:tplc="807450F0">
      <w:start w:val="1"/>
      <w:numFmt w:val="lowerLetter"/>
      <w:lvlText w:val="%1)"/>
      <w:lvlJc w:val="left"/>
      <w:pPr>
        <w:ind w:left="156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282" w:hanging="360"/>
      </w:pPr>
    </w:lvl>
    <w:lvl w:ilvl="2" w:tplc="080A001B" w:tentative="1">
      <w:start w:val="1"/>
      <w:numFmt w:val="lowerRoman"/>
      <w:lvlText w:val="%3."/>
      <w:lvlJc w:val="right"/>
      <w:pPr>
        <w:ind w:left="3002" w:hanging="180"/>
      </w:pPr>
    </w:lvl>
    <w:lvl w:ilvl="3" w:tplc="080A000F" w:tentative="1">
      <w:start w:val="1"/>
      <w:numFmt w:val="decimal"/>
      <w:lvlText w:val="%4."/>
      <w:lvlJc w:val="left"/>
      <w:pPr>
        <w:ind w:left="3722" w:hanging="360"/>
      </w:pPr>
    </w:lvl>
    <w:lvl w:ilvl="4" w:tplc="080A0019" w:tentative="1">
      <w:start w:val="1"/>
      <w:numFmt w:val="lowerLetter"/>
      <w:lvlText w:val="%5."/>
      <w:lvlJc w:val="left"/>
      <w:pPr>
        <w:ind w:left="4442" w:hanging="360"/>
      </w:pPr>
    </w:lvl>
    <w:lvl w:ilvl="5" w:tplc="080A001B" w:tentative="1">
      <w:start w:val="1"/>
      <w:numFmt w:val="lowerRoman"/>
      <w:lvlText w:val="%6."/>
      <w:lvlJc w:val="right"/>
      <w:pPr>
        <w:ind w:left="5162" w:hanging="180"/>
      </w:pPr>
    </w:lvl>
    <w:lvl w:ilvl="6" w:tplc="080A000F" w:tentative="1">
      <w:start w:val="1"/>
      <w:numFmt w:val="decimal"/>
      <w:lvlText w:val="%7."/>
      <w:lvlJc w:val="left"/>
      <w:pPr>
        <w:ind w:left="5882" w:hanging="360"/>
      </w:pPr>
    </w:lvl>
    <w:lvl w:ilvl="7" w:tplc="080A0019" w:tentative="1">
      <w:start w:val="1"/>
      <w:numFmt w:val="lowerLetter"/>
      <w:lvlText w:val="%8."/>
      <w:lvlJc w:val="left"/>
      <w:pPr>
        <w:ind w:left="6602" w:hanging="360"/>
      </w:pPr>
    </w:lvl>
    <w:lvl w:ilvl="8" w:tplc="080A001B" w:tentative="1">
      <w:start w:val="1"/>
      <w:numFmt w:val="lowerRoman"/>
      <w:lvlText w:val="%9."/>
      <w:lvlJc w:val="right"/>
      <w:pPr>
        <w:ind w:left="7322" w:hanging="180"/>
      </w:pPr>
    </w:lvl>
  </w:abstractNum>
  <w:abstractNum w:abstractNumId="4" w15:restartNumberingAfterBreak="0">
    <w:nsid w:val="2FA466FD"/>
    <w:multiLevelType w:val="hybridMultilevel"/>
    <w:tmpl w:val="B26207A2"/>
    <w:lvl w:ilvl="0" w:tplc="B9241F94"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5" w15:restartNumberingAfterBreak="0">
    <w:nsid w:val="326808B1"/>
    <w:multiLevelType w:val="hybridMultilevel"/>
    <w:tmpl w:val="20C0AE04"/>
    <w:lvl w:ilvl="0" w:tplc="DAE40A84">
      <w:start w:val="1"/>
      <w:numFmt w:val="decimal"/>
      <w:lvlText w:val="%1)"/>
      <w:lvlJc w:val="left"/>
      <w:pPr>
        <w:tabs>
          <w:tab w:val="num" w:pos="1491"/>
        </w:tabs>
        <w:ind w:left="1491" w:hanging="60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30"/>
        </w:tabs>
        <w:ind w:left="23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50"/>
        </w:tabs>
        <w:ind w:left="30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70"/>
        </w:tabs>
        <w:ind w:left="37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90"/>
        </w:tabs>
        <w:ind w:left="44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10"/>
        </w:tabs>
        <w:ind w:left="52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30"/>
        </w:tabs>
        <w:ind w:left="59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50"/>
        </w:tabs>
        <w:ind w:left="66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70"/>
        </w:tabs>
        <w:ind w:left="7370" w:hanging="180"/>
      </w:pPr>
    </w:lvl>
  </w:abstractNum>
  <w:abstractNum w:abstractNumId="6" w15:restartNumberingAfterBreak="0">
    <w:nsid w:val="783969DE"/>
    <w:multiLevelType w:val="hybridMultilevel"/>
    <w:tmpl w:val="A168AFA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437"/>
        </w:tabs>
        <w:ind w:left="143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57"/>
        </w:tabs>
        <w:ind w:left="215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77"/>
        </w:tabs>
        <w:ind w:left="287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97"/>
        </w:tabs>
        <w:ind w:left="359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17"/>
        </w:tabs>
        <w:ind w:left="431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37"/>
        </w:tabs>
        <w:ind w:left="503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57"/>
        </w:tabs>
        <w:ind w:left="5757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rawingGridVerticalSpacing w:val="181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A3C"/>
    <w:rsid w:val="00001E05"/>
    <w:rsid w:val="0001168B"/>
    <w:rsid w:val="00014F9A"/>
    <w:rsid w:val="0001545B"/>
    <w:rsid w:val="0002123F"/>
    <w:rsid w:val="00031A22"/>
    <w:rsid w:val="00057B42"/>
    <w:rsid w:val="000649E2"/>
    <w:rsid w:val="00072627"/>
    <w:rsid w:val="000769E7"/>
    <w:rsid w:val="00081F3C"/>
    <w:rsid w:val="00096F64"/>
    <w:rsid w:val="000A130A"/>
    <w:rsid w:val="000B6556"/>
    <w:rsid w:val="000C63C4"/>
    <w:rsid w:val="000D222E"/>
    <w:rsid w:val="000D527C"/>
    <w:rsid w:val="000D5B9E"/>
    <w:rsid w:val="000D610D"/>
    <w:rsid w:val="000F34F1"/>
    <w:rsid w:val="000F6DA1"/>
    <w:rsid w:val="001127D8"/>
    <w:rsid w:val="00120EA9"/>
    <w:rsid w:val="00122130"/>
    <w:rsid w:val="00130412"/>
    <w:rsid w:val="0013637A"/>
    <w:rsid w:val="00141FCB"/>
    <w:rsid w:val="00146E64"/>
    <w:rsid w:val="00150BBE"/>
    <w:rsid w:val="00170159"/>
    <w:rsid w:val="00185A2C"/>
    <w:rsid w:val="00197B6A"/>
    <w:rsid w:val="001A3A11"/>
    <w:rsid w:val="001A3D50"/>
    <w:rsid w:val="001A4AB8"/>
    <w:rsid w:val="001B4828"/>
    <w:rsid w:val="001C3E7A"/>
    <w:rsid w:val="001D0ED9"/>
    <w:rsid w:val="001D3D1A"/>
    <w:rsid w:val="001F1618"/>
    <w:rsid w:val="00207F84"/>
    <w:rsid w:val="00210650"/>
    <w:rsid w:val="00216B40"/>
    <w:rsid w:val="00222B02"/>
    <w:rsid w:val="002237A6"/>
    <w:rsid w:val="0022402C"/>
    <w:rsid w:val="00243242"/>
    <w:rsid w:val="00252AB8"/>
    <w:rsid w:val="0025776F"/>
    <w:rsid w:val="00261769"/>
    <w:rsid w:val="002A5FF4"/>
    <w:rsid w:val="002C152E"/>
    <w:rsid w:val="002D0AA3"/>
    <w:rsid w:val="002D6466"/>
    <w:rsid w:val="002E4893"/>
    <w:rsid w:val="002E4E20"/>
    <w:rsid w:val="002F6A5F"/>
    <w:rsid w:val="003056D1"/>
    <w:rsid w:val="0030702A"/>
    <w:rsid w:val="00325DCE"/>
    <w:rsid w:val="003270F2"/>
    <w:rsid w:val="0034486D"/>
    <w:rsid w:val="00353796"/>
    <w:rsid w:val="0035538B"/>
    <w:rsid w:val="003565A9"/>
    <w:rsid w:val="00365E38"/>
    <w:rsid w:val="00374AD9"/>
    <w:rsid w:val="00395984"/>
    <w:rsid w:val="003A12F9"/>
    <w:rsid w:val="003B7C0E"/>
    <w:rsid w:val="003D1528"/>
    <w:rsid w:val="003D4F88"/>
    <w:rsid w:val="003D72CF"/>
    <w:rsid w:val="003E2E7F"/>
    <w:rsid w:val="003E4919"/>
    <w:rsid w:val="003E7FC4"/>
    <w:rsid w:val="00401210"/>
    <w:rsid w:val="00402AF8"/>
    <w:rsid w:val="00404A26"/>
    <w:rsid w:val="004126D6"/>
    <w:rsid w:val="00431987"/>
    <w:rsid w:val="004357ED"/>
    <w:rsid w:val="004369DD"/>
    <w:rsid w:val="004427D3"/>
    <w:rsid w:val="0044709A"/>
    <w:rsid w:val="00451C57"/>
    <w:rsid w:val="00452EE8"/>
    <w:rsid w:val="004629FE"/>
    <w:rsid w:val="00470D36"/>
    <w:rsid w:val="004715A1"/>
    <w:rsid w:val="004763CE"/>
    <w:rsid w:val="004909A9"/>
    <w:rsid w:val="00495E58"/>
    <w:rsid w:val="00496492"/>
    <w:rsid w:val="004A0C4D"/>
    <w:rsid w:val="004A167E"/>
    <w:rsid w:val="004A16D4"/>
    <w:rsid w:val="004A4965"/>
    <w:rsid w:val="004C1E93"/>
    <w:rsid w:val="004E25FB"/>
    <w:rsid w:val="004E30D9"/>
    <w:rsid w:val="004E33EA"/>
    <w:rsid w:val="004F1039"/>
    <w:rsid w:val="004F5C9B"/>
    <w:rsid w:val="00504388"/>
    <w:rsid w:val="00504E53"/>
    <w:rsid w:val="00511D45"/>
    <w:rsid w:val="00513975"/>
    <w:rsid w:val="00523227"/>
    <w:rsid w:val="0053005A"/>
    <w:rsid w:val="00536FA1"/>
    <w:rsid w:val="00542EBE"/>
    <w:rsid w:val="00545ED2"/>
    <w:rsid w:val="00546F92"/>
    <w:rsid w:val="005528D0"/>
    <w:rsid w:val="0055461B"/>
    <w:rsid w:val="00560E56"/>
    <w:rsid w:val="00565AC7"/>
    <w:rsid w:val="00567081"/>
    <w:rsid w:val="00587113"/>
    <w:rsid w:val="005A43A8"/>
    <w:rsid w:val="005B388C"/>
    <w:rsid w:val="005C23DF"/>
    <w:rsid w:val="005C3D5C"/>
    <w:rsid w:val="005D4212"/>
    <w:rsid w:val="005D706B"/>
    <w:rsid w:val="005D75A4"/>
    <w:rsid w:val="005F3B6C"/>
    <w:rsid w:val="00605006"/>
    <w:rsid w:val="0061181A"/>
    <w:rsid w:val="006120C0"/>
    <w:rsid w:val="00614CCA"/>
    <w:rsid w:val="0061606F"/>
    <w:rsid w:val="006206EA"/>
    <w:rsid w:val="00623303"/>
    <w:rsid w:val="0064672A"/>
    <w:rsid w:val="00646AFC"/>
    <w:rsid w:val="00651359"/>
    <w:rsid w:val="006525E9"/>
    <w:rsid w:val="006533EF"/>
    <w:rsid w:val="00653D66"/>
    <w:rsid w:val="00666E66"/>
    <w:rsid w:val="00670DEF"/>
    <w:rsid w:val="0067285E"/>
    <w:rsid w:val="00674041"/>
    <w:rsid w:val="00682150"/>
    <w:rsid w:val="00682F4D"/>
    <w:rsid w:val="00683653"/>
    <w:rsid w:val="00687228"/>
    <w:rsid w:val="00687CD9"/>
    <w:rsid w:val="00697F58"/>
    <w:rsid w:val="006A1A2B"/>
    <w:rsid w:val="006A1AC4"/>
    <w:rsid w:val="006A58C3"/>
    <w:rsid w:val="006A6B9F"/>
    <w:rsid w:val="006B53B8"/>
    <w:rsid w:val="006B5C66"/>
    <w:rsid w:val="006F3247"/>
    <w:rsid w:val="006F5C0F"/>
    <w:rsid w:val="00712F49"/>
    <w:rsid w:val="00720984"/>
    <w:rsid w:val="00733504"/>
    <w:rsid w:val="007377DF"/>
    <w:rsid w:val="00742DA6"/>
    <w:rsid w:val="00750840"/>
    <w:rsid w:val="00755988"/>
    <w:rsid w:val="007848EA"/>
    <w:rsid w:val="007866A3"/>
    <w:rsid w:val="00790D52"/>
    <w:rsid w:val="0079328A"/>
    <w:rsid w:val="007A78BF"/>
    <w:rsid w:val="007B3EA9"/>
    <w:rsid w:val="007C1288"/>
    <w:rsid w:val="007C457E"/>
    <w:rsid w:val="007D0CB8"/>
    <w:rsid w:val="007E484F"/>
    <w:rsid w:val="00800E90"/>
    <w:rsid w:val="00801299"/>
    <w:rsid w:val="00813578"/>
    <w:rsid w:val="00814D08"/>
    <w:rsid w:val="00815D5E"/>
    <w:rsid w:val="00821A17"/>
    <w:rsid w:val="0083577B"/>
    <w:rsid w:val="008438C1"/>
    <w:rsid w:val="00845956"/>
    <w:rsid w:val="008474C8"/>
    <w:rsid w:val="008526AB"/>
    <w:rsid w:val="00862C33"/>
    <w:rsid w:val="008778CA"/>
    <w:rsid w:val="00893B35"/>
    <w:rsid w:val="00894E29"/>
    <w:rsid w:val="00897F5C"/>
    <w:rsid w:val="008A1C63"/>
    <w:rsid w:val="008C65CD"/>
    <w:rsid w:val="008D71FC"/>
    <w:rsid w:val="008E35D4"/>
    <w:rsid w:val="008E4509"/>
    <w:rsid w:val="008E59C0"/>
    <w:rsid w:val="008E780D"/>
    <w:rsid w:val="00930323"/>
    <w:rsid w:val="00932211"/>
    <w:rsid w:val="00936574"/>
    <w:rsid w:val="00937E18"/>
    <w:rsid w:val="00943F60"/>
    <w:rsid w:val="00944FBC"/>
    <w:rsid w:val="009514AD"/>
    <w:rsid w:val="00956693"/>
    <w:rsid w:val="0096013A"/>
    <w:rsid w:val="00972B8C"/>
    <w:rsid w:val="00985636"/>
    <w:rsid w:val="00990042"/>
    <w:rsid w:val="009A2DF6"/>
    <w:rsid w:val="009A5848"/>
    <w:rsid w:val="009B13D6"/>
    <w:rsid w:val="009B1BDF"/>
    <w:rsid w:val="009B41CC"/>
    <w:rsid w:val="009D41DF"/>
    <w:rsid w:val="009D6260"/>
    <w:rsid w:val="009E2566"/>
    <w:rsid w:val="009E672B"/>
    <w:rsid w:val="00A10FA5"/>
    <w:rsid w:val="00A12542"/>
    <w:rsid w:val="00A13E06"/>
    <w:rsid w:val="00A25FBC"/>
    <w:rsid w:val="00A37F86"/>
    <w:rsid w:val="00A411E2"/>
    <w:rsid w:val="00A50486"/>
    <w:rsid w:val="00A600AB"/>
    <w:rsid w:val="00A66C3D"/>
    <w:rsid w:val="00A738B6"/>
    <w:rsid w:val="00A808B6"/>
    <w:rsid w:val="00A831E7"/>
    <w:rsid w:val="00A840BB"/>
    <w:rsid w:val="00A979CA"/>
    <w:rsid w:val="00AA518F"/>
    <w:rsid w:val="00AB2FC0"/>
    <w:rsid w:val="00AB3E5D"/>
    <w:rsid w:val="00AB6108"/>
    <w:rsid w:val="00AC547C"/>
    <w:rsid w:val="00AD46B5"/>
    <w:rsid w:val="00AD47CF"/>
    <w:rsid w:val="00AE5D20"/>
    <w:rsid w:val="00AE5DDD"/>
    <w:rsid w:val="00AF5DC7"/>
    <w:rsid w:val="00B2010D"/>
    <w:rsid w:val="00B215F6"/>
    <w:rsid w:val="00B23AEC"/>
    <w:rsid w:val="00B53F43"/>
    <w:rsid w:val="00B53F88"/>
    <w:rsid w:val="00B82149"/>
    <w:rsid w:val="00B821D4"/>
    <w:rsid w:val="00B950DD"/>
    <w:rsid w:val="00B95DDE"/>
    <w:rsid w:val="00BA4169"/>
    <w:rsid w:val="00BA6AEA"/>
    <w:rsid w:val="00BB32E3"/>
    <w:rsid w:val="00BC50EA"/>
    <w:rsid w:val="00BC5C23"/>
    <w:rsid w:val="00BC7298"/>
    <w:rsid w:val="00BD00AF"/>
    <w:rsid w:val="00BD54F3"/>
    <w:rsid w:val="00BF546B"/>
    <w:rsid w:val="00C01D6E"/>
    <w:rsid w:val="00C020DB"/>
    <w:rsid w:val="00C13C48"/>
    <w:rsid w:val="00C230E9"/>
    <w:rsid w:val="00C23C12"/>
    <w:rsid w:val="00C266B3"/>
    <w:rsid w:val="00C2743D"/>
    <w:rsid w:val="00C359BE"/>
    <w:rsid w:val="00C3605F"/>
    <w:rsid w:val="00C37942"/>
    <w:rsid w:val="00C40ADB"/>
    <w:rsid w:val="00C42B70"/>
    <w:rsid w:val="00C502E0"/>
    <w:rsid w:val="00C602A0"/>
    <w:rsid w:val="00C66BD0"/>
    <w:rsid w:val="00C72226"/>
    <w:rsid w:val="00C75F7D"/>
    <w:rsid w:val="00C8254F"/>
    <w:rsid w:val="00C83875"/>
    <w:rsid w:val="00C92638"/>
    <w:rsid w:val="00CA7089"/>
    <w:rsid w:val="00CB4D85"/>
    <w:rsid w:val="00CC1C17"/>
    <w:rsid w:val="00CD0706"/>
    <w:rsid w:val="00CD2F53"/>
    <w:rsid w:val="00CD5EB6"/>
    <w:rsid w:val="00CE4246"/>
    <w:rsid w:val="00CE43EF"/>
    <w:rsid w:val="00CF3316"/>
    <w:rsid w:val="00D00EE3"/>
    <w:rsid w:val="00D01FE8"/>
    <w:rsid w:val="00D11557"/>
    <w:rsid w:val="00D1540E"/>
    <w:rsid w:val="00D1715E"/>
    <w:rsid w:val="00D21A73"/>
    <w:rsid w:val="00D24239"/>
    <w:rsid w:val="00D476B4"/>
    <w:rsid w:val="00D65E46"/>
    <w:rsid w:val="00D74B96"/>
    <w:rsid w:val="00D7563D"/>
    <w:rsid w:val="00D94A3C"/>
    <w:rsid w:val="00DA1C93"/>
    <w:rsid w:val="00DB03D1"/>
    <w:rsid w:val="00DE2B01"/>
    <w:rsid w:val="00DE74E1"/>
    <w:rsid w:val="00DF7621"/>
    <w:rsid w:val="00E035DC"/>
    <w:rsid w:val="00E0751D"/>
    <w:rsid w:val="00E21ACE"/>
    <w:rsid w:val="00E24916"/>
    <w:rsid w:val="00E24A1A"/>
    <w:rsid w:val="00E307E1"/>
    <w:rsid w:val="00E345AD"/>
    <w:rsid w:val="00E36CEE"/>
    <w:rsid w:val="00E3759C"/>
    <w:rsid w:val="00E47295"/>
    <w:rsid w:val="00E50EF6"/>
    <w:rsid w:val="00E516F0"/>
    <w:rsid w:val="00E62A8C"/>
    <w:rsid w:val="00E7273B"/>
    <w:rsid w:val="00E845DD"/>
    <w:rsid w:val="00E85FDD"/>
    <w:rsid w:val="00E87B20"/>
    <w:rsid w:val="00E90A7F"/>
    <w:rsid w:val="00EA43B8"/>
    <w:rsid w:val="00EA4E9C"/>
    <w:rsid w:val="00ED5232"/>
    <w:rsid w:val="00EE1C39"/>
    <w:rsid w:val="00EE50EE"/>
    <w:rsid w:val="00EF1AE9"/>
    <w:rsid w:val="00EF50D2"/>
    <w:rsid w:val="00F0289F"/>
    <w:rsid w:val="00F045AA"/>
    <w:rsid w:val="00F055A8"/>
    <w:rsid w:val="00F10624"/>
    <w:rsid w:val="00F10A53"/>
    <w:rsid w:val="00F10F2E"/>
    <w:rsid w:val="00F123AF"/>
    <w:rsid w:val="00F25A69"/>
    <w:rsid w:val="00F25B8B"/>
    <w:rsid w:val="00F33164"/>
    <w:rsid w:val="00F409E6"/>
    <w:rsid w:val="00F44F93"/>
    <w:rsid w:val="00F66B40"/>
    <w:rsid w:val="00F67371"/>
    <w:rsid w:val="00F70936"/>
    <w:rsid w:val="00F7438F"/>
    <w:rsid w:val="00F8139C"/>
    <w:rsid w:val="00F86399"/>
    <w:rsid w:val="00F86BD6"/>
    <w:rsid w:val="00F97D9E"/>
    <w:rsid w:val="00FA0686"/>
    <w:rsid w:val="00FA155A"/>
    <w:rsid w:val="00FA5EBF"/>
    <w:rsid w:val="00FB2479"/>
    <w:rsid w:val="00FB2D52"/>
    <w:rsid w:val="00FB78FE"/>
    <w:rsid w:val="00FC2B0B"/>
    <w:rsid w:val="00FD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2AD2CF"/>
  <w15:chartTrackingRefBased/>
  <w15:docId w15:val="{C3B1BCF3-7CB6-49D7-ADFC-20B8FA012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14"/>
      <w:lang w:val="en-GB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eastAsia="Arial Unicode MS" w:cs="Arial"/>
      <w:b/>
      <w:bCs/>
      <w:sz w:val="16"/>
      <w:lang w:val="pt-BR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Cs w:val="20"/>
      <w:lang w:val="pt-BR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cs="Arial"/>
      <w:b/>
      <w:bCs/>
      <w:i/>
      <w:iCs/>
      <w:sz w:val="18"/>
      <w:lang w:val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pPr>
      <w:tabs>
        <w:tab w:val="center" w:pos="4153"/>
        <w:tab w:val="right" w:pos="8306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 w:cs="Courier New"/>
      <w:szCs w:val="20"/>
      <w:lang w:val="en-GB"/>
    </w:rPr>
  </w:style>
  <w:style w:type="paragraph" w:customStyle="1" w:styleId="SubHeading">
    <w:name w:val="SubHeading"/>
    <w:basedOn w:val="Normal"/>
    <w:next w:val="Normal"/>
    <w:pPr>
      <w:spacing w:before="240" w:after="240"/>
    </w:pPr>
    <w:rPr>
      <w:b/>
    </w:rPr>
  </w:style>
  <w:style w:type="paragraph" w:customStyle="1" w:styleId="StandardsIndent">
    <w:name w:val="StandardsIndent"/>
    <w:basedOn w:val="Normal"/>
    <w:pPr>
      <w:ind w:left="890"/>
    </w:pPr>
  </w:style>
  <w:style w:type="paragraph" w:customStyle="1" w:styleId="StandardsHeader">
    <w:name w:val="StandardsHeader"/>
    <w:basedOn w:val="Encabezado"/>
    <w:pPr>
      <w:spacing w:before="120" w:after="120"/>
      <w:jc w:val="center"/>
    </w:pPr>
    <w:rPr>
      <w:b/>
      <w:bCs/>
      <w:sz w:val="30"/>
    </w:rPr>
  </w:style>
  <w:style w:type="paragraph" w:customStyle="1" w:styleId="Style1">
    <w:name w:val="Style1"/>
    <w:basedOn w:val="Piedepgina"/>
    <w:next w:val="Piedepgina"/>
    <w:pPr>
      <w:tabs>
        <w:tab w:val="clear" w:pos="4153"/>
        <w:tab w:val="left" w:pos="838"/>
        <w:tab w:val="left" w:pos="1972"/>
        <w:tab w:val="left" w:pos="3106"/>
      </w:tabs>
    </w:pPr>
    <w:rPr>
      <w:sz w:val="12"/>
    </w:rPr>
  </w:style>
  <w:style w:type="paragraph" w:styleId="Sangradetextonormal">
    <w:name w:val="Body Text Indent"/>
    <w:basedOn w:val="Normal"/>
    <w:pPr>
      <w:ind w:right="-1" w:firstLine="362"/>
      <w:jc w:val="both"/>
    </w:pPr>
    <w:rPr>
      <w:rFonts w:cs="Arial"/>
      <w:lang w:val="pt-BR"/>
    </w:rPr>
  </w:style>
  <w:style w:type="paragraph" w:styleId="Textoindependiente3">
    <w:name w:val="Body Text 3"/>
    <w:basedOn w:val="Normal"/>
    <w:pPr>
      <w:ind w:right="-1"/>
    </w:pPr>
    <w:rPr>
      <w:szCs w:val="20"/>
      <w:lang w:val="pt-BR"/>
    </w:rPr>
  </w:style>
  <w:style w:type="paragraph" w:styleId="Textoindependiente">
    <w:name w:val="Body Text"/>
    <w:basedOn w:val="Normal"/>
    <w:pPr>
      <w:tabs>
        <w:tab w:val="left" w:pos="708"/>
      </w:tabs>
      <w:jc w:val="both"/>
    </w:pPr>
    <w:rPr>
      <w:lang w:val="pt-BR"/>
    </w:rPr>
  </w:style>
  <w:style w:type="character" w:customStyle="1" w:styleId="texte1">
    <w:name w:val="texte1"/>
    <w:rsid w:val="00365E38"/>
    <w:rPr>
      <w:rFonts w:ascii="Verdana" w:hAnsi="Verdana" w:hint="default"/>
      <w:b w:val="0"/>
      <w:bCs w:val="0"/>
      <w:strike w:val="0"/>
      <w:dstrike w:val="0"/>
      <w:color w:val="000000"/>
      <w:sz w:val="14"/>
      <w:szCs w:val="14"/>
      <w:u w:val="none"/>
      <w:effect w:val="none"/>
    </w:rPr>
  </w:style>
  <w:style w:type="table" w:styleId="Tablaconcuadrcula">
    <w:name w:val="Table Grid"/>
    <w:basedOn w:val="Tablanormal"/>
    <w:rsid w:val="00BA6A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E4246"/>
    <w:pPr>
      <w:ind w:left="708"/>
    </w:pPr>
  </w:style>
  <w:style w:type="character" w:styleId="Hipervnculo">
    <w:name w:val="Hyperlink"/>
    <w:uiPriority w:val="99"/>
    <w:unhideWhenUsed/>
    <w:rsid w:val="008526AB"/>
    <w:rPr>
      <w:color w:val="0000FF"/>
      <w:u w:val="single"/>
    </w:rPr>
  </w:style>
  <w:style w:type="character" w:styleId="Hipervnculovisitado">
    <w:name w:val="FollowedHyperlink"/>
    <w:rsid w:val="005D75A4"/>
    <w:rPr>
      <w:color w:val="800080"/>
      <w:u w:val="single"/>
    </w:rPr>
  </w:style>
  <w:style w:type="character" w:customStyle="1" w:styleId="hps">
    <w:name w:val="hps"/>
    <w:rsid w:val="00495E58"/>
  </w:style>
  <w:style w:type="character" w:customStyle="1" w:styleId="EncabezadoCar">
    <w:name w:val="Encabezado Car"/>
    <w:link w:val="Encabezado"/>
    <w:rsid w:val="00D74B96"/>
    <w:rPr>
      <w:rFonts w:ascii="Arial" w:hAnsi="Arial"/>
      <w:szCs w:val="24"/>
      <w:lang w:eastAsia="en-US"/>
    </w:rPr>
  </w:style>
  <w:style w:type="table" w:styleId="Cuadrculaclara-nfasis1">
    <w:name w:val="Light Grid Accent 1"/>
    <w:basedOn w:val="Tablanormal"/>
    <w:uiPriority w:val="62"/>
    <w:rsid w:val="00815D5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Textodeglobo">
    <w:name w:val="Balloon Text"/>
    <w:basedOn w:val="Normal"/>
    <w:link w:val="TextodegloboCar"/>
    <w:rsid w:val="00FB247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B2479"/>
    <w:rPr>
      <w:rFonts w:ascii="Tahoma" w:hAnsi="Tahoma" w:cs="Tahoma"/>
      <w:sz w:val="16"/>
      <w:szCs w:val="16"/>
      <w:lang w:eastAsia="en-US"/>
    </w:rPr>
  </w:style>
  <w:style w:type="table" w:styleId="Tablaconefectos3D3">
    <w:name w:val="Table 3D effects 3"/>
    <w:basedOn w:val="Tablanormal"/>
    <w:rsid w:val="00CB4D8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91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U:\Comum\SIG\TS16949\Apoio%202\PTHRH002_R_2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D3F6DB-05A8-4098-90AC-8260715C3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PTHRH002_R_2.dot</Template>
  <TotalTime>3</TotalTime>
  <Pages>1</Pages>
  <Words>216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GKN Driveline</Company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amedeiros</dc:creator>
  <cp:keywords/>
  <cp:lastModifiedBy>Jose Lopez5</cp:lastModifiedBy>
  <cp:revision>5</cp:revision>
  <cp:lastPrinted>2018-10-05T13:40:00Z</cp:lastPrinted>
  <dcterms:created xsi:type="dcterms:W3CDTF">2020-11-04T18:43:00Z</dcterms:created>
  <dcterms:modified xsi:type="dcterms:W3CDTF">2020-12-01T22:03:00Z</dcterms:modified>
</cp:coreProperties>
</file>