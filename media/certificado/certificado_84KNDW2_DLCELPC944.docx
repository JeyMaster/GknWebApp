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margin" w:tblpXSpec="center" w:tblpY="282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3006"/>
        <w:gridCol w:w="976"/>
        <w:gridCol w:w="1688"/>
      </w:tblGrid>
      <w:tr w:rsidR="00BF3DEA" w:rsidRPr="00DB1C5E" w14:paraId="4B849E36" w14:textId="77777777" w:rsidTr="007A3525">
        <w:trPr>
          <w:trHeight w:val="474"/>
        </w:trPr>
        <w:tc>
          <w:tcPr>
            <w:tcW w:w="6487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386310B4" w14:textId="77777777" w:rsidR="00BF3DEA" w:rsidRPr="00DB1C5E" w:rsidRDefault="00BF3DEA" w:rsidP="00DB1C5E">
            <w:pPr>
              <w:jc w:val="center"/>
              <w:rPr>
                <w:rFonts w:cs="Arial"/>
                <w:b/>
                <w:sz w:val="24"/>
              </w:rPr>
            </w:pPr>
            <w:r w:rsidRPr="00DB1C5E">
              <w:rPr>
                <w:rFonts w:cs="Arial"/>
                <w:b/>
                <w:sz w:val="24"/>
              </w:rPr>
              <w:t>CE</w:t>
            </w:r>
            <w:r w:rsidR="00E53652">
              <w:rPr>
                <w:rFonts w:cs="Arial"/>
                <w:b/>
                <w:sz w:val="24"/>
              </w:rPr>
              <w:t>RTIFICADO DE CALIDAD PARA DESKTOP</w:t>
            </w:r>
          </w:p>
        </w:tc>
      </w:tr>
      <w:tr w:rsidR="00185E39" w:rsidRPr="00DB1C5E" w14:paraId="7611F124" w14:textId="77777777" w:rsidTr="007A3525">
        <w:trPr>
          <w:trHeight w:val="378"/>
        </w:trPr>
        <w:tc>
          <w:tcPr>
            <w:tcW w:w="38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39B648C5" w14:textId="77777777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4D0AAD3E" w14:textId="340473A7" w:rsidR="007A3525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Nombre de </w:t>
            </w:r>
            <w:r w:rsidR="007A3525" w:rsidRPr="00DB1C5E">
              <w:rPr>
                <w:rFonts w:cs="Arial"/>
                <w:b/>
                <w:sz w:val="16"/>
                <w:szCs w:val="16"/>
              </w:rPr>
              <w:t xml:space="preserve">máquina:</w:t>
            </w:r>
            <w:r w:rsidR="007A3525">
              <w:rPr>
                <w:rFonts w:cs="Arial"/>
                <w:b/>
                <w:sz w:val="16"/>
                <w:szCs w:val="16"/>
              </w:rPr>
              <w:t xml:space="preserve"> DLCELPC944</w:t>
            </w:r>
            <w:r w:rsidRPr="00DB1C5E">
              <w:rPr>
                <w:rFonts w:cs="Arial"/>
                <w:b/>
                <w:sz w:val="16"/>
                <w:szCs w:val="16"/>
              </w:rPr>
              <w:t xml:space="preserve">       </w:t>
            </w:r>
          </w:p>
          <w:p w14:paraId="330FEB2D" w14:textId="7B1E1B4F" w:rsidR="00185E39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     </w:t>
            </w:r>
          </w:p>
        </w:tc>
        <w:tc>
          <w:tcPr>
            <w:tcW w:w="266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97D98" w14:textId="77777777" w:rsidR="007A3525" w:rsidRDefault="007A3525" w:rsidP="00DB1C5E">
            <w:pPr>
              <w:rPr>
                <w:rFonts w:cs="Arial"/>
                <w:b/>
                <w:sz w:val="16"/>
                <w:szCs w:val="16"/>
              </w:rPr>
            </w:pPr>
          </w:p>
          <w:p w14:paraId="5FF2862A" w14:textId="29D5A436" w:rsidR="00185E39" w:rsidRPr="00DB1C5E" w:rsidRDefault="00185E39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 xml:space="preserve">Usuario: </w:t>
            </w:r>
            <w:r>
              <w:rPr>
                <w:rFonts w:cs="Arial"/>
                <w:b/>
                <w:sz w:val="16"/>
                <w:szCs w:val="16"/>
              </w:rPr>
              <w:t xml:space="preserve">santiago.alvarado</w:t>
            </w:r>
          </w:p>
        </w:tc>
      </w:tr>
      <w:tr w:rsidR="00BF3DEA" w:rsidRPr="00DB1C5E" w14:paraId="48A87A1E" w14:textId="77777777" w:rsidTr="007A3525">
        <w:trPr>
          <w:trHeight w:val="238"/>
        </w:trPr>
        <w:tc>
          <w:tcPr>
            <w:tcW w:w="817" w:type="dxa"/>
            <w:tcBorders>
              <w:top w:val="single" w:sz="4" w:space="0" w:color="auto"/>
            </w:tcBorders>
            <w:shd w:val="clear" w:color="auto" w:fill="auto"/>
          </w:tcPr>
          <w:p w14:paraId="295CE3E5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NO.</w:t>
            </w:r>
          </w:p>
        </w:tc>
        <w:tc>
          <w:tcPr>
            <w:tcW w:w="3982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6B9F9EBB" w14:textId="77777777" w:rsidR="00BF3DEA" w:rsidRPr="00DB1C5E" w:rsidRDefault="00BF3DEA" w:rsidP="00DB1C5E">
            <w:pPr>
              <w:rPr>
                <w:rFonts w:cs="Arial"/>
                <w:b/>
                <w:sz w:val="16"/>
                <w:szCs w:val="16"/>
              </w:rPr>
            </w:pPr>
            <w:r w:rsidRPr="00DB1C5E">
              <w:rPr>
                <w:rFonts w:cs="Arial"/>
                <w:b/>
                <w:sz w:val="16"/>
                <w:szCs w:val="16"/>
              </w:rPr>
              <w:t>DESCRIPCIÓN</w:t>
            </w:r>
          </w:p>
        </w:tc>
        <w:tc>
          <w:tcPr>
            <w:tcW w:w="1688" w:type="dxa"/>
            <w:tcBorders>
              <w:top w:val="single" w:sz="4" w:space="0" w:color="auto"/>
            </w:tcBorders>
            <w:shd w:val="clear" w:color="auto" w:fill="auto"/>
          </w:tcPr>
          <w:p w14:paraId="6599644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INSTALADA</w:t>
            </w:r>
          </w:p>
        </w:tc>
      </w:tr>
      <w:tr w:rsidR="00BF3DEA" w:rsidRPr="00DB1C5E" w14:paraId="55E91A0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2619C95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75C09E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Word</w:t>
            </w:r>
          </w:p>
        </w:tc>
        <w:tc>
          <w:tcPr>
            <w:tcW w:w="1688" w:type="dxa"/>
            <w:shd w:val="clear" w:color="auto" w:fill="auto"/>
          </w:tcPr>
          <w:p w14:paraId="7997F6EF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6560454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6A991580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0DDAB2DC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Excel</w:t>
            </w:r>
          </w:p>
        </w:tc>
        <w:tc>
          <w:tcPr>
            <w:tcW w:w="1688" w:type="dxa"/>
            <w:shd w:val="clear" w:color="auto" w:fill="auto"/>
          </w:tcPr>
          <w:p w14:paraId="1A0C4FDB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0D42955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394F4C0D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25679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  <w:lang w:val="en-US"/>
              </w:rPr>
              <w:t>Power</w:t>
            </w:r>
            <w:r w:rsidRPr="00DB1C5E">
              <w:rPr>
                <w:rFonts w:cs="Arial"/>
                <w:sz w:val="16"/>
                <w:szCs w:val="16"/>
              </w:rPr>
              <w:t xml:space="preserve"> Point</w:t>
            </w:r>
          </w:p>
        </w:tc>
        <w:tc>
          <w:tcPr>
            <w:tcW w:w="1688" w:type="dxa"/>
            <w:shd w:val="clear" w:color="auto" w:fill="auto"/>
          </w:tcPr>
          <w:p w14:paraId="6003CFA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BF3DEA" w:rsidRPr="00DB1C5E" w14:paraId="49317C4D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4E68B3C7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1C5AC77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Correo</w:t>
            </w:r>
          </w:p>
        </w:tc>
        <w:tc>
          <w:tcPr>
            <w:tcW w:w="1688" w:type="dxa"/>
            <w:shd w:val="clear" w:color="auto" w:fill="auto"/>
          </w:tcPr>
          <w:p w14:paraId="37761C89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82058D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A7A6939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15235B9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Adobe Reader</w:t>
            </w:r>
          </w:p>
        </w:tc>
        <w:tc>
          <w:tcPr>
            <w:tcW w:w="1688" w:type="dxa"/>
            <w:shd w:val="clear" w:color="auto" w:fill="auto"/>
          </w:tcPr>
          <w:p w14:paraId="087E80D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5F8220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BFC3F0B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670B38E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MFG/Pro</w:t>
            </w:r>
          </w:p>
        </w:tc>
        <w:tc>
          <w:tcPr>
            <w:tcW w:w="1688" w:type="dxa"/>
            <w:shd w:val="clear" w:color="auto" w:fill="auto"/>
          </w:tcPr>
          <w:p w14:paraId="3491C5D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00738A6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060FE83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B4CFAC6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Internet</w:t>
            </w:r>
          </w:p>
        </w:tc>
        <w:tc>
          <w:tcPr>
            <w:tcW w:w="1688" w:type="dxa"/>
            <w:shd w:val="clear" w:color="auto" w:fill="auto"/>
          </w:tcPr>
          <w:p w14:paraId="433D4184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57DD432B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50150E06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52C7CE3A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Acceso a recurso M (</w:t>
            </w:r>
            <w:proofErr w:type="spellStart"/>
            <w:r w:rsidRPr="00DB1C5E">
              <w:rPr>
                <w:rFonts w:cs="Arial"/>
                <w:sz w:val="16"/>
                <w:szCs w:val="16"/>
              </w:rPr>
              <w:t>GKNMexico</w:t>
            </w:r>
            <w:proofErr w:type="spellEnd"/>
            <w:r w:rsidRPr="00DB1C5E">
              <w:rPr>
                <w:rFonts w:cs="Arial"/>
                <w:sz w:val="16"/>
                <w:szCs w:val="16"/>
              </w:rPr>
              <w:t>)</w:t>
            </w:r>
          </w:p>
        </w:tc>
        <w:tc>
          <w:tcPr>
            <w:tcW w:w="1688" w:type="dxa"/>
            <w:shd w:val="clear" w:color="auto" w:fill="auto"/>
          </w:tcPr>
          <w:p w14:paraId="563F5CF0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4B65EEAC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5E66BC9C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265E8D6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Impresora (s)</w:t>
            </w:r>
          </w:p>
        </w:tc>
        <w:tc>
          <w:tcPr>
            <w:tcW w:w="1688" w:type="dxa"/>
            <w:shd w:val="clear" w:color="auto" w:fill="auto"/>
          </w:tcPr>
          <w:p w14:paraId="1463955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39DCA940" w14:textId="77777777" w:rsidTr="00DB1C5E">
        <w:trPr>
          <w:trHeight w:val="223"/>
        </w:trPr>
        <w:tc>
          <w:tcPr>
            <w:tcW w:w="817" w:type="dxa"/>
            <w:shd w:val="clear" w:color="auto" w:fill="auto"/>
          </w:tcPr>
          <w:p w14:paraId="208206D1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74C3A98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Aplicaciones especiales</w:t>
            </w:r>
          </w:p>
        </w:tc>
        <w:tc>
          <w:tcPr>
            <w:tcW w:w="1688" w:type="dxa"/>
            <w:shd w:val="clear" w:color="auto" w:fill="auto"/>
          </w:tcPr>
          <w:p w14:paraId="0270BBAE" w14:textId="77777777" w:rsidR="00BF3DEA" w:rsidRPr="00DB1C5E" w:rsidRDefault="00BF3DEA" w:rsidP="00DB1C5E">
            <w:pPr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2AC3C891" w14:textId="77777777" w:rsidTr="00DB1C5E">
        <w:trPr>
          <w:trHeight w:val="238"/>
        </w:trPr>
        <w:tc>
          <w:tcPr>
            <w:tcW w:w="817" w:type="dxa"/>
            <w:shd w:val="clear" w:color="auto" w:fill="auto"/>
          </w:tcPr>
          <w:p w14:paraId="6155C814" w14:textId="77777777" w:rsidR="00BF3DEA" w:rsidRPr="00DB1C5E" w:rsidRDefault="00BF3DEA" w:rsidP="00DB1C5E">
            <w:pPr>
              <w:pStyle w:val="Prrafodelista"/>
              <w:numPr>
                <w:ilvl w:val="0"/>
                <w:numId w:val="9"/>
              </w:numPr>
              <w:contextualSpacing/>
              <w:rPr>
                <w:rFonts w:cs="Arial"/>
                <w:sz w:val="16"/>
                <w:szCs w:val="16"/>
              </w:rPr>
            </w:pPr>
          </w:p>
        </w:tc>
        <w:tc>
          <w:tcPr>
            <w:tcW w:w="3982" w:type="dxa"/>
            <w:gridSpan w:val="2"/>
            <w:shd w:val="clear" w:color="auto" w:fill="auto"/>
          </w:tcPr>
          <w:p w14:paraId="32E99137" w14:textId="69299525" w:rsidR="00BF3DEA" w:rsidRPr="00F95320" w:rsidRDefault="008E7F53" w:rsidP="00F95320">
            <w:pPr>
              <w:contextualSpacing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   </w:t>
            </w:r>
            <w:bookmarkStart w:id="0" w:name="_GoBack"/>
            <w:bookmarkEnd w:id="0"/>
            <w:r>
              <w:rPr>
                <w:rFonts w:cs="Arial"/>
                <w:sz w:val="16"/>
                <w:szCs w:val="16"/>
              </w:rPr>
              <w:t xml:space="preserve">Sin aplicaciones</w:t>
            </w:r>
          </w:p>
        </w:tc>
        <w:tc>
          <w:tcPr>
            <w:tcW w:w="1688" w:type="dxa"/>
            <w:shd w:val="clear" w:color="auto" w:fill="auto"/>
          </w:tcPr>
          <w:p w14:paraId="4574BEAD" w14:textId="77777777" w:rsidR="00BF3DEA" w:rsidRPr="00DB1C5E" w:rsidRDefault="00BF3DEA" w:rsidP="00DB1C5E">
            <w:pPr>
              <w:pStyle w:val="Prrafodelista"/>
              <w:ind w:left="360"/>
              <w:contextualSpacing/>
              <w:rPr>
                <w:rFonts w:cs="Arial"/>
                <w:sz w:val="16"/>
                <w:szCs w:val="16"/>
              </w:rPr>
            </w:pPr>
          </w:p>
        </w:tc>
      </w:tr>
      <w:tr w:rsidR="00BF3DEA" w:rsidRPr="00DB1C5E" w14:paraId="71302435" w14:textId="77777777" w:rsidTr="00DB1C5E">
        <w:trPr>
          <w:trHeight w:val="474"/>
        </w:trPr>
        <w:tc>
          <w:tcPr>
            <w:tcW w:w="4799" w:type="dxa"/>
            <w:gridSpan w:val="3"/>
            <w:shd w:val="clear" w:color="auto" w:fill="auto"/>
          </w:tcPr>
          <w:p w14:paraId="331D4C39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601ECB2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12E20ECE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  <w:p w14:paraId="055EB9C6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  <w:r w:rsidRPr="00DB1C5E">
              <w:rPr>
                <w:rFonts w:cs="Arial"/>
                <w:sz w:val="16"/>
                <w:szCs w:val="16"/>
              </w:rPr>
              <w:t>Firma: _________________</w:t>
            </w:r>
          </w:p>
        </w:tc>
        <w:tc>
          <w:tcPr>
            <w:tcW w:w="1688" w:type="dxa"/>
            <w:shd w:val="clear" w:color="auto" w:fill="auto"/>
          </w:tcPr>
          <w:p w14:paraId="1E09989B" w14:textId="77777777" w:rsidR="00BF3DEA" w:rsidRPr="00DB1C5E" w:rsidRDefault="00BF3DEA" w:rsidP="00DB1C5E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14:paraId="5EEA0468" w14:textId="77777777" w:rsidR="00C2743D" w:rsidRPr="006428B4" w:rsidRDefault="00C2743D" w:rsidP="006428B4"/>
    <w:sectPr w:rsidR="00C2743D" w:rsidRPr="006428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247" w:bottom="828" w:left="1531" w:header="567" w:footer="624" w:gutter="0"/>
      <w:pgBorders>
        <w:top w:val="single" w:sz="12" w:space="0" w:color="auto"/>
        <w:left w:val="single" w:sz="12" w:space="28" w:color="auto"/>
        <w:right w:val="single" w:sz="12" w:space="28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C4B5CF" w14:textId="77777777" w:rsidR="00F73D42" w:rsidRDefault="00F73D42">
      <w:r>
        <w:separator/>
      </w:r>
    </w:p>
  </w:endnote>
  <w:endnote w:type="continuationSeparator" w:id="0">
    <w:p w14:paraId="1DE10BB1" w14:textId="77777777" w:rsidR="00F73D42" w:rsidRDefault="00F73D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A62EF" w14:textId="77777777" w:rsidR="00E53652" w:rsidRDefault="00E5365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97" w:type="pct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</w:tblBorders>
      <w:tblLook w:val="0000" w:firstRow="0" w:lastRow="0" w:firstColumn="0" w:lastColumn="0" w:noHBand="0" w:noVBand="0"/>
    </w:tblPr>
    <w:tblGrid>
      <w:gridCol w:w="5771"/>
      <w:gridCol w:w="4231"/>
    </w:tblGrid>
    <w:tr w:rsidR="00B53F43" w:rsidRPr="00170159" w14:paraId="0683BF49" w14:textId="77777777" w:rsidTr="009B1BDF">
      <w:trPr>
        <w:trHeight w:val="338"/>
      </w:trPr>
      <w:tc>
        <w:tcPr>
          <w:tcW w:w="10273" w:type="dxa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bottom"/>
        </w:tcPr>
        <w:p w14:paraId="0FF35EAD" w14:textId="77777777" w:rsidR="00B53F43" w:rsidRPr="00170159" w:rsidRDefault="00B53F43" w:rsidP="009B1BDF">
          <w:pPr>
            <w:pStyle w:val="Piedepgina"/>
            <w:tabs>
              <w:tab w:val="clear" w:pos="4153"/>
              <w:tab w:val="center" w:pos="4079"/>
            </w:tabs>
            <w:rPr>
              <w:lang w:val="es-ES"/>
            </w:rPr>
          </w:pPr>
        </w:p>
      </w:tc>
    </w:tr>
    <w:tr w:rsidR="00B53F43" w:rsidRPr="00170159" w14:paraId="0E14802A" w14:textId="77777777" w:rsidTr="008A1C63">
      <w:trPr>
        <w:trHeight w:val="157"/>
      </w:trPr>
      <w:tc>
        <w:tcPr>
          <w:tcW w:w="5928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14:paraId="074DFBFC" w14:textId="77777777" w:rsidR="00B53F43" w:rsidRPr="00170159" w:rsidRDefault="00B53F43" w:rsidP="008A1C63">
          <w:pPr>
            <w:tabs>
              <w:tab w:val="left" w:pos="2019"/>
            </w:tabs>
            <w:rPr>
              <w:rFonts w:cs="Arial"/>
              <w:b/>
              <w:bCs/>
              <w:sz w:val="16"/>
              <w:szCs w:val="16"/>
            </w:rPr>
          </w:pPr>
        </w:p>
      </w:tc>
      <w:tc>
        <w:tcPr>
          <w:tcW w:w="434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14:paraId="55C8A952" w14:textId="77777777" w:rsidR="00B53F43" w:rsidRPr="00170159" w:rsidRDefault="00B53F43" w:rsidP="008A1C63">
          <w:pPr>
            <w:pStyle w:val="Piedepgina"/>
            <w:spacing w:before="120" w:after="120"/>
            <w:rPr>
              <w:sz w:val="16"/>
              <w:szCs w:val="16"/>
              <w:u w:val="single"/>
              <w:lang w:val="es-ES"/>
            </w:rPr>
          </w:pPr>
        </w:p>
      </w:tc>
    </w:tr>
  </w:tbl>
  <w:p w14:paraId="438588C6" w14:textId="77777777" w:rsidR="00B53F43" w:rsidRPr="00170159" w:rsidRDefault="00B53F43" w:rsidP="00197B6A">
    <w:pPr>
      <w:pStyle w:val="Piedepgina"/>
      <w:tabs>
        <w:tab w:val="clear" w:pos="4153"/>
        <w:tab w:val="clear" w:pos="8306"/>
        <w:tab w:val="left" w:pos="5400"/>
        <w:tab w:val="right" w:pos="9639"/>
      </w:tabs>
      <w:spacing w:before="60"/>
      <w:rPr>
        <w:b/>
        <w:sz w:val="12"/>
        <w:lang w:val="it-IT"/>
      </w:rPr>
    </w:pPr>
    <w:r w:rsidRPr="00170159">
      <w:rPr>
        <w:b/>
        <w:sz w:val="16"/>
        <w:szCs w:val="16"/>
        <w:lang w:val="it-IT"/>
      </w:rPr>
      <w:t xml:space="preserve">      </w:t>
    </w:r>
    <w:r w:rsidRPr="00170159">
      <w:rPr>
        <w:b/>
        <w:sz w:val="12"/>
        <w:lang w:val="it-IT"/>
      </w:rPr>
      <w:t xml:space="preserve">  </w:t>
    </w:r>
    <w:r w:rsidRPr="00170159">
      <w:rPr>
        <w:sz w:val="12"/>
        <w:lang w:val="it-IT"/>
      </w:rPr>
      <w:t xml:space="preserve">                    </w:t>
    </w:r>
    <w:r w:rsidRPr="00170159">
      <w:rPr>
        <w:sz w:val="12"/>
        <w:lang w:val="it-IT"/>
      </w:rPr>
      <w:tab/>
    </w:r>
  </w:p>
  <w:p w14:paraId="74DCF2A3" w14:textId="77777777" w:rsidR="00B53F43" w:rsidRPr="00170159" w:rsidRDefault="00B53F43" w:rsidP="007848EA">
    <w:pPr>
      <w:pStyle w:val="Piedepgina"/>
      <w:rPr>
        <w:lang w:val="it-IT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99C88F" w14:textId="77777777" w:rsidR="00E53652" w:rsidRDefault="00E5365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896811" w14:textId="77777777" w:rsidR="00F73D42" w:rsidRDefault="00F73D42">
      <w:r>
        <w:separator/>
      </w:r>
    </w:p>
  </w:footnote>
  <w:footnote w:type="continuationSeparator" w:id="0">
    <w:p w14:paraId="4AB07E69" w14:textId="77777777" w:rsidR="00F73D42" w:rsidRDefault="00F73D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7455E" w14:textId="77777777" w:rsidR="00E53652" w:rsidRDefault="00E5365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504" w:type="pct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512"/>
      <w:gridCol w:w="5024"/>
      <w:gridCol w:w="1256"/>
      <w:gridCol w:w="1256"/>
    </w:tblGrid>
    <w:tr w:rsidR="00B53F43" w:rsidRPr="00170159" w14:paraId="2C0DA3F1" w14:textId="77777777">
      <w:trPr>
        <w:cantSplit/>
        <w:trHeight w:hRule="exact" w:val="357"/>
      </w:trPr>
      <w:tc>
        <w:tcPr>
          <w:tcW w:w="1250" w:type="pct"/>
          <w:vMerge w:val="restart"/>
          <w:tcBorders>
            <w:top w:val="nil"/>
            <w:left w:val="nil"/>
            <w:right w:val="single" w:sz="12" w:space="0" w:color="auto"/>
          </w:tcBorders>
          <w:vAlign w:val="center"/>
        </w:tcPr>
        <w:p w14:paraId="07B2021C" w14:textId="592B660D" w:rsidR="00B53F43" w:rsidRPr="00170159" w:rsidRDefault="00A424FD">
          <w:pPr>
            <w:pStyle w:val="Ttulo1"/>
            <w:spacing w:before="100" w:after="60"/>
            <w:ind w:left="-85"/>
            <w:jc w:val="center"/>
            <w:rPr>
              <w:lang w:val="es-MX"/>
            </w:rPr>
          </w:pPr>
          <w:r w:rsidRPr="00170159">
            <w:rPr>
              <w:noProof/>
              <w:lang w:val="es-MX" w:eastAsia="es-ES"/>
            </w:rPr>
            <w:drawing>
              <wp:anchor distT="0" distB="0" distL="114300" distR="114300" simplePos="0" relativeHeight="251657728" behindDoc="0" locked="0" layoutInCell="1" allowOverlap="1" wp14:anchorId="6AE944E1" wp14:editId="5B940908">
                <wp:simplePos x="0" y="0"/>
                <wp:positionH relativeFrom="column">
                  <wp:posOffset>-53975</wp:posOffset>
                </wp:positionH>
                <wp:positionV relativeFrom="paragraph">
                  <wp:posOffset>164465</wp:posOffset>
                </wp:positionV>
                <wp:extent cx="1551940" cy="523875"/>
                <wp:effectExtent l="0" t="0" r="0" b="0"/>
                <wp:wrapNone/>
                <wp:docPr id="24" name="Imagen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1940" cy="5238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00" w:type="pct"/>
          <w:vMerge w:val="restart"/>
          <w:tcBorders>
            <w:top w:val="nil"/>
            <w:left w:val="single" w:sz="12" w:space="0" w:color="auto"/>
            <w:right w:val="single" w:sz="12" w:space="0" w:color="auto"/>
          </w:tcBorders>
          <w:vAlign w:val="center"/>
        </w:tcPr>
        <w:p w14:paraId="530798FA" w14:textId="77777777" w:rsidR="00B53F43" w:rsidRPr="00170159" w:rsidRDefault="00BF3DEA" w:rsidP="00BF3DEA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4"/>
            </w:rPr>
          </w:pPr>
          <w:r>
            <w:rPr>
              <w:rFonts w:cs="Arial"/>
              <w:b/>
              <w:bCs/>
              <w:color w:val="000000"/>
              <w:szCs w:val="20"/>
              <w:lang w:eastAsia="es-MX"/>
            </w:rPr>
            <w:t xml:space="preserve">Certificado calidad para </w:t>
          </w:r>
          <w:r w:rsidR="00E53652">
            <w:rPr>
              <w:rFonts w:cs="Arial"/>
              <w:b/>
              <w:bCs/>
              <w:color w:val="000000"/>
              <w:szCs w:val="20"/>
              <w:lang w:eastAsia="es-MX"/>
            </w:rPr>
            <w:t>Desktop</w:t>
          </w:r>
        </w:p>
      </w:tc>
      <w:tc>
        <w:tcPr>
          <w:tcW w:w="1250" w:type="pct"/>
          <w:gridSpan w:val="2"/>
          <w:tcBorders>
            <w:top w:val="nil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6584A07C" w14:textId="77777777" w:rsidR="00B53F43" w:rsidRPr="00170159" w:rsidRDefault="0082759A" w:rsidP="008438C1">
          <w:pPr>
            <w:pStyle w:val="Encabezado"/>
            <w:spacing w:before="60"/>
            <w:jc w:val="center"/>
            <w:rPr>
              <w:b/>
              <w:bCs/>
              <w:caps/>
              <w:sz w:val="24"/>
            </w:rPr>
          </w:pPr>
          <w:r>
            <w:rPr>
              <w:b/>
              <w:bCs/>
              <w:caps/>
              <w:sz w:val="24"/>
            </w:rPr>
            <w:t>FORMATO</w:t>
          </w:r>
        </w:p>
      </w:tc>
    </w:tr>
    <w:tr w:rsidR="00B53F43" w:rsidRPr="00170159" w14:paraId="684FB1B5" w14:textId="77777777">
      <w:trPr>
        <w:cantSplit/>
        <w:trHeight w:hRule="exact" w:val="365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225727CC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049E8F6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1250" w:type="pct"/>
          <w:gridSpan w:val="2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14:paraId="51EF6703" w14:textId="77777777" w:rsidR="00B53F43" w:rsidRPr="00170159" w:rsidRDefault="005823CE" w:rsidP="00CD5EB6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28"/>
            </w:rPr>
          </w:pPr>
          <w:r>
            <w:rPr>
              <w:sz w:val="24"/>
            </w:rPr>
            <w:t>0</w:t>
          </w:r>
          <w:r w:rsidR="00E53652">
            <w:rPr>
              <w:sz w:val="24"/>
            </w:rPr>
            <w:t>7</w:t>
          </w:r>
          <w:r>
            <w:rPr>
              <w:sz w:val="24"/>
            </w:rPr>
            <w:t>F</w:t>
          </w:r>
          <w:r w:rsidR="00B53F43">
            <w:rPr>
              <w:sz w:val="24"/>
            </w:rPr>
            <w:t>TI</w:t>
          </w:r>
        </w:p>
      </w:tc>
    </w:tr>
    <w:tr w:rsidR="00B53F43" w:rsidRPr="00170159" w14:paraId="72D8531A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right w:val="single" w:sz="12" w:space="0" w:color="auto"/>
          </w:tcBorders>
        </w:tcPr>
        <w:p w14:paraId="546161DE" w14:textId="77777777" w:rsidR="00B53F43" w:rsidRPr="00170159" w:rsidRDefault="00B53F43">
          <w:pPr>
            <w:spacing w:before="100" w:beforeAutospacing="1" w:after="100" w:afterAutospacing="1"/>
            <w:rPr>
              <w:noProof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14:paraId="36F457D1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56D9C26B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Hoja</w:t>
          </w:r>
        </w:p>
      </w:tc>
      <w:tc>
        <w:tcPr>
          <w:tcW w:w="625" w:type="pct"/>
          <w:tcBorders>
            <w:left w:val="single" w:sz="12" w:space="0" w:color="auto"/>
            <w:bottom w:val="single" w:sz="12" w:space="0" w:color="auto"/>
          </w:tcBorders>
          <w:vAlign w:val="center"/>
        </w:tcPr>
        <w:p w14:paraId="7B04665F" w14:textId="77777777" w:rsidR="00B53F43" w:rsidRPr="00170159" w:rsidRDefault="002D6155">
          <w:pPr>
            <w:pStyle w:val="Encabezado"/>
            <w:spacing w:before="100" w:beforeAutospacing="1" w:after="100" w:afterAutospacing="1"/>
            <w:jc w:val="center"/>
            <w:rPr>
              <w:szCs w:val="20"/>
            </w:rPr>
          </w:pPr>
          <w:r>
            <w:rPr>
              <w:szCs w:val="20"/>
            </w:rPr>
            <w:t>de</w:t>
          </w:r>
        </w:p>
      </w:tc>
    </w:tr>
    <w:tr w:rsidR="00B53F43" w:rsidRPr="00170159" w14:paraId="6ACA5B67" w14:textId="77777777">
      <w:trPr>
        <w:cantSplit/>
        <w:trHeight w:hRule="exact" w:val="284"/>
      </w:trPr>
      <w:tc>
        <w:tcPr>
          <w:tcW w:w="1250" w:type="pct"/>
          <w:vMerge/>
          <w:tcBorders>
            <w:left w:val="nil"/>
            <w:bottom w:val="single" w:sz="12" w:space="0" w:color="auto"/>
            <w:right w:val="single" w:sz="12" w:space="0" w:color="auto"/>
          </w:tcBorders>
        </w:tcPr>
        <w:p w14:paraId="6FF911BD" w14:textId="77777777" w:rsidR="00B53F43" w:rsidRPr="00170159" w:rsidRDefault="00B53F43">
          <w:pPr>
            <w:spacing w:before="100" w:beforeAutospacing="1" w:after="100" w:afterAutospacing="1"/>
            <w:rPr>
              <w:b/>
              <w:bCs/>
              <w:noProof/>
              <w:sz w:val="14"/>
            </w:rPr>
          </w:pPr>
        </w:p>
      </w:tc>
      <w:tc>
        <w:tcPr>
          <w:tcW w:w="2500" w:type="pct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412A8542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b/>
              <w:bCs/>
              <w:sz w:val="32"/>
            </w:rPr>
          </w:pP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14:paraId="174709B9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PAGE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  <w:tc>
        <w:tcPr>
          <w:tcW w:w="625" w:type="pct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14:paraId="1B4CC265" w14:textId="77777777" w:rsidR="00B53F43" w:rsidRPr="00170159" w:rsidRDefault="00B53F43">
          <w:pPr>
            <w:pStyle w:val="Encabezado"/>
            <w:spacing w:before="100" w:beforeAutospacing="1" w:after="100" w:afterAutospacing="1"/>
            <w:jc w:val="center"/>
            <w:rPr>
              <w:sz w:val="16"/>
            </w:rPr>
          </w:pPr>
          <w:r w:rsidRPr="00170159">
            <w:rPr>
              <w:rStyle w:val="Nmerodepgina"/>
            </w:rPr>
            <w:fldChar w:fldCharType="begin"/>
          </w:r>
          <w:r w:rsidRPr="00170159">
            <w:rPr>
              <w:rStyle w:val="Nmerodepgina"/>
            </w:rPr>
            <w:instrText xml:space="preserve"> NUMPAGES </w:instrText>
          </w:r>
          <w:r w:rsidRPr="00170159">
            <w:rPr>
              <w:rStyle w:val="Nmerodepgina"/>
            </w:rPr>
            <w:fldChar w:fldCharType="separate"/>
          </w:r>
          <w:r w:rsidR="00C27CDA">
            <w:rPr>
              <w:rStyle w:val="Nmerodepgina"/>
              <w:noProof/>
            </w:rPr>
            <w:t>1</w:t>
          </w:r>
          <w:r w:rsidRPr="00170159">
            <w:rPr>
              <w:rStyle w:val="Nmerodepgina"/>
            </w:rPr>
            <w:fldChar w:fldCharType="end"/>
          </w:r>
        </w:p>
      </w:tc>
    </w:tr>
  </w:tbl>
  <w:p w14:paraId="70217FE4" w14:textId="77777777" w:rsidR="00B53F43" w:rsidRPr="00170159" w:rsidRDefault="00B53F43">
    <w:pPr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B19084" w14:textId="77777777" w:rsidR="00E53652" w:rsidRDefault="00E536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F6E0A"/>
    <w:multiLevelType w:val="hybridMultilevel"/>
    <w:tmpl w:val="BCB284B2"/>
    <w:lvl w:ilvl="0" w:tplc="2B1E8EE0">
      <w:start w:val="1"/>
      <w:numFmt w:val="decimal"/>
      <w:lvlText w:val="%1)"/>
      <w:lvlJc w:val="left"/>
      <w:pPr>
        <w:tabs>
          <w:tab w:val="num" w:pos="-2"/>
        </w:tabs>
        <w:ind w:left="-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718"/>
        </w:tabs>
        <w:ind w:left="718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438"/>
        </w:tabs>
        <w:ind w:left="1438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8"/>
        </w:tabs>
        <w:ind w:left="2158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8"/>
        </w:tabs>
        <w:ind w:left="2878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8"/>
        </w:tabs>
        <w:ind w:left="3598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8"/>
        </w:tabs>
        <w:ind w:left="4318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8"/>
        </w:tabs>
        <w:ind w:left="5038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8"/>
        </w:tabs>
        <w:ind w:left="5758" w:hanging="180"/>
      </w:pPr>
    </w:lvl>
  </w:abstractNum>
  <w:abstractNum w:abstractNumId="1" w15:restartNumberingAfterBreak="0">
    <w:nsid w:val="12243049"/>
    <w:multiLevelType w:val="hybridMultilevel"/>
    <w:tmpl w:val="16B22DEC"/>
    <w:lvl w:ilvl="0" w:tplc="080A0017">
      <w:start w:val="1"/>
      <w:numFmt w:val="lowerLetter"/>
      <w:lvlText w:val="%1)"/>
      <w:lvlJc w:val="left"/>
      <w:pPr>
        <w:ind w:left="1437" w:hanging="360"/>
      </w:pPr>
    </w:lvl>
    <w:lvl w:ilvl="1" w:tplc="080A0019" w:tentative="1">
      <w:start w:val="1"/>
      <w:numFmt w:val="lowerLetter"/>
      <w:lvlText w:val="%2."/>
      <w:lvlJc w:val="left"/>
      <w:pPr>
        <w:ind w:left="2157" w:hanging="360"/>
      </w:pPr>
    </w:lvl>
    <w:lvl w:ilvl="2" w:tplc="080A001B" w:tentative="1">
      <w:start w:val="1"/>
      <w:numFmt w:val="lowerRoman"/>
      <w:lvlText w:val="%3."/>
      <w:lvlJc w:val="right"/>
      <w:pPr>
        <w:ind w:left="2877" w:hanging="180"/>
      </w:pPr>
    </w:lvl>
    <w:lvl w:ilvl="3" w:tplc="080A000F" w:tentative="1">
      <w:start w:val="1"/>
      <w:numFmt w:val="decimal"/>
      <w:lvlText w:val="%4."/>
      <w:lvlJc w:val="left"/>
      <w:pPr>
        <w:ind w:left="3597" w:hanging="360"/>
      </w:pPr>
    </w:lvl>
    <w:lvl w:ilvl="4" w:tplc="080A0019" w:tentative="1">
      <w:start w:val="1"/>
      <w:numFmt w:val="lowerLetter"/>
      <w:lvlText w:val="%5."/>
      <w:lvlJc w:val="left"/>
      <w:pPr>
        <w:ind w:left="4317" w:hanging="360"/>
      </w:pPr>
    </w:lvl>
    <w:lvl w:ilvl="5" w:tplc="080A001B" w:tentative="1">
      <w:start w:val="1"/>
      <w:numFmt w:val="lowerRoman"/>
      <w:lvlText w:val="%6."/>
      <w:lvlJc w:val="right"/>
      <w:pPr>
        <w:ind w:left="5037" w:hanging="180"/>
      </w:pPr>
    </w:lvl>
    <w:lvl w:ilvl="6" w:tplc="080A000F" w:tentative="1">
      <w:start w:val="1"/>
      <w:numFmt w:val="decimal"/>
      <w:lvlText w:val="%7."/>
      <w:lvlJc w:val="left"/>
      <w:pPr>
        <w:ind w:left="5757" w:hanging="360"/>
      </w:pPr>
    </w:lvl>
    <w:lvl w:ilvl="7" w:tplc="080A0019" w:tentative="1">
      <w:start w:val="1"/>
      <w:numFmt w:val="lowerLetter"/>
      <w:lvlText w:val="%8."/>
      <w:lvlJc w:val="left"/>
      <w:pPr>
        <w:ind w:left="6477" w:hanging="360"/>
      </w:pPr>
    </w:lvl>
    <w:lvl w:ilvl="8" w:tplc="08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" w15:restartNumberingAfterBreak="0">
    <w:nsid w:val="23B62FC1"/>
    <w:multiLevelType w:val="hybridMultilevel"/>
    <w:tmpl w:val="619C2CB8"/>
    <w:lvl w:ilvl="0" w:tplc="04160005">
      <w:start w:val="1"/>
      <w:numFmt w:val="bullet"/>
      <w:lvlText w:val=""/>
      <w:lvlJc w:val="left"/>
      <w:pPr>
        <w:tabs>
          <w:tab w:val="num" w:pos="541"/>
        </w:tabs>
        <w:ind w:left="54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3" w15:restartNumberingAfterBreak="0">
    <w:nsid w:val="2D363516"/>
    <w:multiLevelType w:val="hybridMultilevel"/>
    <w:tmpl w:val="7C9CE712"/>
    <w:lvl w:ilvl="0" w:tplc="807450F0">
      <w:start w:val="1"/>
      <w:numFmt w:val="lowerLetter"/>
      <w:lvlText w:val="%1)"/>
      <w:lvlJc w:val="left"/>
      <w:pPr>
        <w:ind w:left="156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282" w:hanging="360"/>
      </w:pPr>
    </w:lvl>
    <w:lvl w:ilvl="2" w:tplc="080A001B" w:tentative="1">
      <w:start w:val="1"/>
      <w:numFmt w:val="lowerRoman"/>
      <w:lvlText w:val="%3."/>
      <w:lvlJc w:val="right"/>
      <w:pPr>
        <w:ind w:left="3002" w:hanging="180"/>
      </w:pPr>
    </w:lvl>
    <w:lvl w:ilvl="3" w:tplc="080A000F" w:tentative="1">
      <w:start w:val="1"/>
      <w:numFmt w:val="decimal"/>
      <w:lvlText w:val="%4."/>
      <w:lvlJc w:val="left"/>
      <w:pPr>
        <w:ind w:left="3722" w:hanging="360"/>
      </w:pPr>
    </w:lvl>
    <w:lvl w:ilvl="4" w:tplc="080A0019" w:tentative="1">
      <w:start w:val="1"/>
      <w:numFmt w:val="lowerLetter"/>
      <w:lvlText w:val="%5."/>
      <w:lvlJc w:val="left"/>
      <w:pPr>
        <w:ind w:left="4442" w:hanging="360"/>
      </w:pPr>
    </w:lvl>
    <w:lvl w:ilvl="5" w:tplc="080A001B" w:tentative="1">
      <w:start w:val="1"/>
      <w:numFmt w:val="lowerRoman"/>
      <w:lvlText w:val="%6."/>
      <w:lvlJc w:val="right"/>
      <w:pPr>
        <w:ind w:left="5162" w:hanging="180"/>
      </w:pPr>
    </w:lvl>
    <w:lvl w:ilvl="6" w:tplc="080A000F" w:tentative="1">
      <w:start w:val="1"/>
      <w:numFmt w:val="decimal"/>
      <w:lvlText w:val="%7."/>
      <w:lvlJc w:val="left"/>
      <w:pPr>
        <w:ind w:left="5882" w:hanging="360"/>
      </w:pPr>
    </w:lvl>
    <w:lvl w:ilvl="7" w:tplc="080A0019" w:tentative="1">
      <w:start w:val="1"/>
      <w:numFmt w:val="lowerLetter"/>
      <w:lvlText w:val="%8."/>
      <w:lvlJc w:val="left"/>
      <w:pPr>
        <w:ind w:left="6602" w:hanging="360"/>
      </w:pPr>
    </w:lvl>
    <w:lvl w:ilvl="8" w:tplc="080A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4" w15:restartNumberingAfterBreak="0">
    <w:nsid w:val="2FA466FD"/>
    <w:multiLevelType w:val="hybridMultilevel"/>
    <w:tmpl w:val="B26207A2"/>
    <w:lvl w:ilvl="0" w:tplc="B9241F94"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5" w15:restartNumberingAfterBreak="0">
    <w:nsid w:val="313E535B"/>
    <w:multiLevelType w:val="hybridMultilevel"/>
    <w:tmpl w:val="8090AC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874B4"/>
    <w:multiLevelType w:val="hybridMultilevel"/>
    <w:tmpl w:val="D33E927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6808B1"/>
    <w:multiLevelType w:val="hybridMultilevel"/>
    <w:tmpl w:val="20C0AE04"/>
    <w:lvl w:ilvl="0" w:tplc="DAE40A84">
      <w:start w:val="1"/>
      <w:numFmt w:val="decimal"/>
      <w:lvlText w:val="%1)"/>
      <w:lvlJc w:val="left"/>
      <w:pPr>
        <w:tabs>
          <w:tab w:val="num" w:pos="1491"/>
        </w:tabs>
        <w:ind w:left="1491" w:hanging="601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30"/>
        </w:tabs>
        <w:ind w:left="233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50"/>
        </w:tabs>
        <w:ind w:left="305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70"/>
        </w:tabs>
        <w:ind w:left="377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90"/>
        </w:tabs>
        <w:ind w:left="449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10"/>
        </w:tabs>
        <w:ind w:left="521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30"/>
        </w:tabs>
        <w:ind w:left="593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50"/>
        </w:tabs>
        <w:ind w:left="665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70"/>
        </w:tabs>
        <w:ind w:left="7370" w:hanging="180"/>
      </w:pPr>
    </w:lvl>
  </w:abstractNum>
  <w:abstractNum w:abstractNumId="8" w15:restartNumberingAfterBreak="0">
    <w:nsid w:val="783969DE"/>
    <w:multiLevelType w:val="hybridMultilevel"/>
    <w:tmpl w:val="A168AFAA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0F">
      <w:start w:val="1"/>
      <w:numFmt w:val="decimal"/>
      <w:lvlText w:val="%2.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437"/>
        </w:tabs>
        <w:ind w:left="1437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157"/>
        </w:tabs>
        <w:ind w:left="2157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2877"/>
        </w:tabs>
        <w:ind w:left="2877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597"/>
        </w:tabs>
        <w:ind w:left="3597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317"/>
        </w:tabs>
        <w:ind w:left="4317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037"/>
        </w:tabs>
        <w:ind w:left="5037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5757"/>
        </w:tabs>
        <w:ind w:left="5757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0"/>
  </w:num>
  <w:num w:numId="5">
    <w:abstractNumId w:val="8"/>
  </w:num>
  <w:num w:numId="6">
    <w:abstractNumId w:val="3"/>
  </w:num>
  <w:num w:numId="7">
    <w:abstractNumId w:val="1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81"/>
  <w:displayHorizont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A3C"/>
    <w:rsid w:val="00001E05"/>
    <w:rsid w:val="00014F9A"/>
    <w:rsid w:val="000769E7"/>
    <w:rsid w:val="00081F3C"/>
    <w:rsid w:val="00096F64"/>
    <w:rsid w:val="000A130A"/>
    <w:rsid w:val="000C63C4"/>
    <w:rsid w:val="000D313C"/>
    <w:rsid w:val="000D610D"/>
    <w:rsid w:val="000F6DA1"/>
    <w:rsid w:val="00127884"/>
    <w:rsid w:val="00132049"/>
    <w:rsid w:val="00170159"/>
    <w:rsid w:val="00185E39"/>
    <w:rsid w:val="00197B6A"/>
    <w:rsid w:val="001A137F"/>
    <w:rsid w:val="001A3A11"/>
    <w:rsid w:val="001C1007"/>
    <w:rsid w:val="001D0ED9"/>
    <w:rsid w:val="001D0F6A"/>
    <w:rsid w:val="001E7254"/>
    <w:rsid w:val="002038EB"/>
    <w:rsid w:val="00216B40"/>
    <w:rsid w:val="002237A6"/>
    <w:rsid w:val="0022402C"/>
    <w:rsid w:val="00252AB8"/>
    <w:rsid w:val="002C152E"/>
    <w:rsid w:val="002D0AA3"/>
    <w:rsid w:val="002D6155"/>
    <w:rsid w:val="002D6466"/>
    <w:rsid w:val="002F2623"/>
    <w:rsid w:val="002F6A5F"/>
    <w:rsid w:val="002F6C1F"/>
    <w:rsid w:val="00300D1A"/>
    <w:rsid w:val="003062C6"/>
    <w:rsid w:val="0030702A"/>
    <w:rsid w:val="00314433"/>
    <w:rsid w:val="0034596E"/>
    <w:rsid w:val="00365E38"/>
    <w:rsid w:val="00374AD9"/>
    <w:rsid w:val="00395984"/>
    <w:rsid w:val="00397FB1"/>
    <w:rsid w:val="003C22F4"/>
    <w:rsid w:val="003D1528"/>
    <w:rsid w:val="003D4F88"/>
    <w:rsid w:val="003E6A88"/>
    <w:rsid w:val="00402AF8"/>
    <w:rsid w:val="004357ED"/>
    <w:rsid w:val="0044709A"/>
    <w:rsid w:val="004708BF"/>
    <w:rsid w:val="004909A9"/>
    <w:rsid w:val="00496492"/>
    <w:rsid w:val="004A167E"/>
    <w:rsid w:val="004A16D4"/>
    <w:rsid w:val="004E25FB"/>
    <w:rsid w:val="004F1039"/>
    <w:rsid w:val="004F5C9B"/>
    <w:rsid w:val="00504388"/>
    <w:rsid w:val="00504E53"/>
    <w:rsid w:val="00513975"/>
    <w:rsid w:val="005159FC"/>
    <w:rsid w:val="00522A13"/>
    <w:rsid w:val="00537F46"/>
    <w:rsid w:val="00557172"/>
    <w:rsid w:val="00567081"/>
    <w:rsid w:val="005823CE"/>
    <w:rsid w:val="00584877"/>
    <w:rsid w:val="005A5790"/>
    <w:rsid w:val="005A67EB"/>
    <w:rsid w:val="005C23DF"/>
    <w:rsid w:val="005C3D5C"/>
    <w:rsid w:val="005D706B"/>
    <w:rsid w:val="005D75A4"/>
    <w:rsid w:val="005F3A7A"/>
    <w:rsid w:val="00605006"/>
    <w:rsid w:val="00614CCA"/>
    <w:rsid w:val="006428B4"/>
    <w:rsid w:val="00651359"/>
    <w:rsid w:val="006525E9"/>
    <w:rsid w:val="00670DEF"/>
    <w:rsid w:val="0067285E"/>
    <w:rsid w:val="00682150"/>
    <w:rsid w:val="00687228"/>
    <w:rsid w:val="00687CD9"/>
    <w:rsid w:val="00697F58"/>
    <w:rsid w:val="006A1AC4"/>
    <w:rsid w:val="006E3765"/>
    <w:rsid w:val="006F2BBF"/>
    <w:rsid w:val="00720984"/>
    <w:rsid w:val="0073271D"/>
    <w:rsid w:val="007561DA"/>
    <w:rsid w:val="007848EA"/>
    <w:rsid w:val="0079070B"/>
    <w:rsid w:val="007A3525"/>
    <w:rsid w:val="007A78BF"/>
    <w:rsid w:val="007B77F0"/>
    <w:rsid w:val="007C1288"/>
    <w:rsid w:val="007D0CB8"/>
    <w:rsid w:val="007D17BD"/>
    <w:rsid w:val="00800E90"/>
    <w:rsid w:val="0082759A"/>
    <w:rsid w:val="0083577B"/>
    <w:rsid w:val="008418F4"/>
    <w:rsid w:val="008438C1"/>
    <w:rsid w:val="00845956"/>
    <w:rsid w:val="008526AB"/>
    <w:rsid w:val="008538EB"/>
    <w:rsid w:val="00862C33"/>
    <w:rsid w:val="008651F3"/>
    <w:rsid w:val="008676D7"/>
    <w:rsid w:val="008866D9"/>
    <w:rsid w:val="0089018E"/>
    <w:rsid w:val="00890898"/>
    <w:rsid w:val="00893B35"/>
    <w:rsid w:val="008A14AE"/>
    <w:rsid w:val="008A1C63"/>
    <w:rsid w:val="008C799D"/>
    <w:rsid w:val="008E17BB"/>
    <w:rsid w:val="008E35D4"/>
    <w:rsid w:val="008E780D"/>
    <w:rsid w:val="008E7F53"/>
    <w:rsid w:val="00904127"/>
    <w:rsid w:val="00937E18"/>
    <w:rsid w:val="00956693"/>
    <w:rsid w:val="0096013A"/>
    <w:rsid w:val="009615BE"/>
    <w:rsid w:val="00972B8C"/>
    <w:rsid w:val="00985636"/>
    <w:rsid w:val="009A5EF2"/>
    <w:rsid w:val="009B13D6"/>
    <w:rsid w:val="009B1BDF"/>
    <w:rsid w:val="009F2165"/>
    <w:rsid w:val="009F34E1"/>
    <w:rsid w:val="00A10FA5"/>
    <w:rsid w:val="00A13E06"/>
    <w:rsid w:val="00A25FBC"/>
    <w:rsid w:val="00A33052"/>
    <w:rsid w:val="00A34D57"/>
    <w:rsid w:val="00A424FD"/>
    <w:rsid w:val="00A600AB"/>
    <w:rsid w:val="00A64388"/>
    <w:rsid w:val="00A808B6"/>
    <w:rsid w:val="00A82C1E"/>
    <w:rsid w:val="00A831E7"/>
    <w:rsid w:val="00A840BB"/>
    <w:rsid w:val="00A979CA"/>
    <w:rsid w:val="00AA518F"/>
    <w:rsid w:val="00AB3E5D"/>
    <w:rsid w:val="00AC24BE"/>
    <w:rsid w:val="00AC4E79"/>
    <w:rsid w:val="00AD6443"/>
    <w:rsid w:val="00AE5D20"/>
    <w:rsid w:val="00B045EA"/>
    <w:rsid w:val="00B15B09"/>
    <w:rsid w:val="00B170B6"/>
    <w:rsid w:val="00B45182"/>
    <w:rsid w:val="00B53F43"/>
    <w:rsid w:val="00B64989"/>
    <w:rsid w:val="00B95DDE"/>
    <w:rsid w:val="00B95ED0"/>
    <w:rsid w:val="00B97774"/>
    <w:rsid w:val="00B97986"/>
    <w:rsid w:val="00BA6AEA"/>
    <w:rsid w:val="00BC5C23"/>
    <w:rsid w:val="00BD00AF"/>
    <w:rsid w:val="00BF3DEA"/>
    <w:rsid w:val="00C020DB"/>
    <w:rsid w:val="00C2223B"/>
    <w:rsid w:val="00C230E9"/>
    <w:rsid w:val="00C2743D"/>
    <w:rsid w:val="00C27CDA"/>
    <w:rsid w:val="00C40ADB"/>
    <w:rsid w:val="00C425BF"/>
    <w:rsid w:val="00C5652C"/>
    <w:rsid w:val="00C602A0"/>
    <w:rsid w:val="00C72226"/>
    <w:rsid w:val="00C75F7D"/>
    <w:rsid w:val="00C83875"/>
    <w:rsid w:val="00CA1692"/>
    <w:rsid w:val="00CA7089"/>
    <w:rsid w:val="00CB2542"/>
    <w:rsid w:val="00CC1C17"/>
    <w:rsid w:val="00CD0706"/>
    <w:rsid w:val="00CD5EB6"/>
    <w:rsid w:val="00CE4246"/>
    <w:rsid w:val="00CF3316"/>
    <w:rsid w:val="00D01FE8"/>
    <w:rsid w:val="00D15314"/>
    <w:rsid w:val="00D1715E"/>
    <w:rsid w:val="00D21A73"/>
    <w:rsid w:val="00D7563D"/>
    <w:rsid w:val="00D87816"/>
    <w:rsid w:val="00D94A3C"/>
    <w:rsid w:val="00DB1C5E"/>
    <w:rsid w:val="00DB267C"/>
    <w:rsid w:val="00DE74E1"/>
    <w:rsid w:val="00E035DC"/>
    <w:rsid w:val="00E277C9"/>
    <w:rsid w:val="00E307E1"/>
    <w:rsid w:val="00E30FFA"/>
    <w:rsid w:val="00E345AD"/>
    <w:rsid w:val="00E421C4"/>
    <w:rsid w:val="00E47295"/>
    <w:rsid w:val="00E50EF6"/>
    <w:rsid w:val="00E53652"/>
    <w:rsid w:val="00E6540A"/>
    <w:rsid w:val="00E72B35"/>
    <w:rsid w:val="00E90A7F"/>
    <w:rsid w:val="00E964FD"/>
    <w:rsid w:val="00E965D5"/>
    <w:rsid w:val="00EA43B8"/>
    <w:rsid w:val="00EB3D9E"/>
    <w:rsid w:val="00ED5232"/>
    <w:rsid w:val="00EE1C39"/>
    <w:rsid w:val="00EF1040"/>
    <w:rsid w:val="00EF22B2"/>
    <w:rsid w:val="00F0289F"/>
    <w:rsid w:val="00F045AA"/>
    <w:rsid w:val="00F10A53"/>
    <w:rsid w:val="00F123AF"/>
    <w:rsid w:val="00F25A69"/>
    <w:rsid w:val="00F25AE8"/>
    <w:rsid w:val="00F364F6"/>
    <w:rsid w:val="00F44F93"/>
    <w:rsid w:val="00F523E5"/>
    <w:rsid w:val="00F70936"/>
    <w:rsid w:val="00F73D42"/>
    <w:rsid w:val="00F95320"/>
    <w:rsid w:val="00FA5B3A"/>
    <w:rsid w:val="00FB131E"/>
    <w:rsid w:val="00FC2B0B"/>
    <w:rsid w:val="00FD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4A0D8394"/>
  <w15:chartTrackingRefBased/>
  <w15:docId w15:val="{9B9A2A08-FC1C-4CC6-933B-8C2DDB016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sz w:val="14"/>
      <w:lang w:val="en-GB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eastAsia="Arial Unicode MS" w:cs="Arial"/>
      <w:b/>
      <w:bCs/>
      <w:sz w:val="16"/>
      <w:lang w:val="pt-BR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b/>
      <w:szCs w:val="20"/>
      <w:lang w:val="pt-BR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cs="Arial"/>
      <w:b/>
      <w:bCs/>
      <w:i/>
      <w:iCs/>
      <w:sz w:val="18"/>
      <w:lang w:val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pPr>
      <w:tabs>
        <w:tab w:val="center" w:pos="4153"/>
        <w:tab w:val="right" w:pos="8306"/>
      </w:tabs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 w:cs="Courier New"/>
      <w:szCs w:val="20"/>
      <w:lang w:val="en-GB"/>
    </w:rPr>
  </w:style>
  <w:style w:type="paragraph" w:customStyle="1" w:styleId="SubHeading">
    <w:name w:val="SubHeading"/>
    <w:basedOn w:val="Normal"/>
    <w:next w:val="Normal"/>
    <w:pPr>
      <w:spacing w:before="240" w:after="240"/>
    </w:pPr>
    <w:rPr>
      <w:b/>
    </w:rPr>
  </w:style>
  <w:style w:type="paragraph" w:customStyle="1" w:styleId="StandardsIndent">
    <w:name w:val="StandardsIndent"/>
    <w:basedOn w:val="Normal"/>
    <w:pPr>
      <w:ind w:left="890"/>
    </w:pPr>
  </w:style>
  <w:style w:type="paragraph" w:customStyle="1" w:styleId="StandardsHeader">
    <w:name w:val="StandardsHeader"/>
    <w:basedOn w:val="Encabezado"/>
    <w:pPr>
      <w:spacing w:before="120" w:after="120"/>
      <w:jc w:val="center"/>
    </w:pPr>
    <w:rPr>
      <w:b/>
      <w:bCs/>
      <w:sz w:val="30"/>
    </w:rPr>
  </w:style>
  <w:style w:type="paragraph" w:customStyle="1" w:styleId="Style1">
    <w:name w:val="Style1"/>
    <w:basedOn w:val="Piedepgina"/>
    <w:next w:val="Piedepgina"/>
    <w:pPr>
      <w:tabs>
        <w:tab w:val="clear" w:pos="4153"/>
        <w:tab w:val="left" w:pos="838"/>
        <w:tab w:val="left" w:pos="1972"/>
        <w:tab w:val="left" w:pos="3106"/>
      </w:tabs>
    </w:pPr>
    <w:rPr>
      <w:sz w:val="12"/>
    </w:rPr>
  </w:style>
  <w:style w:type="paragraph" w:styleId="Sangradetextonormal">
    <w:name w:val="Body Text Indent"/>
    <w:basedOn w:val="Normal"/>
    <w:pPr>
      <w:ind w:right="-1" w:firstLine="362"/>
      <w:jc w:val="both"/>
    </w:pPr>
    <w:rPr>
      <w:rFonts w:cs="Arial"/>
      <w:lang w:val="pt-BR"/>
    </w:rPr>
  </w:style>
  <w:style w:type="paragraph" w:styleId="Textoindependiente3">
    <w:name w:val="Body Text 3"/>
    <w:basedOn w:val="Normal"/>
    <w:pPr>
      <w:ind w:right="-1"/>
    </w:pPr>
    <w:rPr>
      <w:szCs w:val="20"/>
      <w:lang w:val="pt-BR"/>
    </w:rPr>
  </w:style>
  <w:style w:type="paragraph" w:styleId="Textoindependiente">
    <w:name w:val="Body Text"/>
    <w:basedOn w:val="Normal"/>
    <w:pPr>
      <w:tabs>
        <w:tab w:val="left" w:pos="708"/>
      </w:tabs>
      <w:jc w:val="both"/>
    </w:pPr>
    <w:rPr>
      <w:lang w:val="pt-BR"/>
    </w:rPr>
  </w:style>
  <w:style w:type="character" w:customStyle="1" w:styleId="texte1">
    <w:name w:val="texte1"/>
    <w:rsid w:val="00365E38"/>
    <w:rPr>
      <w:rFonts w:ascii="Verdana" w:hAnsi="Verdana" w:hint="default"/>
      <w:b w:val="0"/>
      <w:bCs w:val="0"/>
      <w:strike w:val="0"/>
      <w:dstrike w:val="0"/>
      <w:color w:val="000000"/>
      <w:sz w:val="14"/>
      <w:szCs w:val="14"/>
      <w:u w:val="none"/>
      <w:effect w:val="none"/>
    </w:rPr>
  </w:style>
  <w:style w:type="table" w:styleId="Tablaconcuadrcula">
    <w:name w:val="Table Grid"/>
    <w:basedOn w:val="Tablanormal"/>
    <w:uiPriority w:val="59"/>
    <w:rsid w:val="00BA6A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E4246"/>
    <w:pPr>
      <w:ind w:left="708"/>
    </w:pPr>
  </w:style>
  <w:style w:type="character" w:styleId="Hipervnculo">
    <w:name w:val="Hyperlink"/>
    <w:uiPriority w:val="99"/>
    <w:unhideWhenUsed/>
    <w:rsid w:val="008526AB"/>
    <w:rPr>
      <w:color w:val="0000FF"/>
      <w:u w:val="single"/>
    </w:rPr>
  </w:style>
  <w:style w:type="character" w:styleId="Hipervnculovisitado">
    <w:name w:val="FollowedHyperlink"/>
    <w:rsid w:val="005D75A4"/>
    <w:rPr>
      <w:color w:val="800080"/>
      <w:u w:val="single"/>
    </w:rPr>
  </w:style>
  <w:style w:type="character" w:customStyle="1" w:styleId="EncabezadoCar">
    <w:name w:val="Encabezado Car"/>
    <w:link w:val="Encabezado"/>
    <w:rsid w:val="008651F3"/>
    <w:rPr>
      <w:rFonts w:ascii="Arial" w:hAnsi="Arial"/>
      <w:szCs w:val="24"/>
      <w:lang w:eastAsia="en-US"/>
    </w:rPr>
  </w:style>
  <w:style w:type="table" w:styleId="Tablabsica3">
    <w:name w:val="Table Simple 3"/>
    <w:basedOn w:val="Tablanormal"/>
    <w:rsid w:val="00BF3DEA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4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U:\Comum\SIG\TS16949\Apoio%202\PTHRH002_R_2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0C76AE4C42644988593D9E0C5DAA08" ma:contentTypeVersion="6" ma:contentTypeDescription="Create a new document." ma:contentTypeScope="" ma:versionID="91dc7b44e033cfe26072f1b72cc3a2be">
  <xsd:schema xmlns:xsd="http://www.w3.org/2001/XMLSchema" xmlns:xs="http://www.w3.org/2001/XMLSchema" xmlns:p="http://schemas.microsoft.com/office/2006/metadata/properties" xmlns:ns3="7b415dda-e836-4074-aa97-36153a80846d" targetNamespace="http://schemas.microsoft.com/office/2006/metadata/properties" ma:root="true" ma:fieldsID="36cc75e20dc005e51a24a6e28879cd85" ns3:_="">
    <xsd:import namespace="7b415dda-e836-4074-aa97-36153a8084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415dda-e836-4074-aa97-36153a8084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0157F9-685A-4576-A3C2-C1C55B5FE9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415dda-e836-4074-aa97-36153a8084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D3AE11-5E3A-4A64-A86C-AD1CF1F5E4B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0AEFEA1-AA74-4DF3-9732-1DF119BEF14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PTHRH002_R_2.dot</Template>
  <TotalTime>7</TotalTime>
  <Pages>1</Pages>
  <Words>50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GKN Driveline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amedeiros</dc:creator>
  <cp:keywords/>
  <cp:lastModifiedBy>Jose Lopez5</cp:lastModifiedBy>
  <cp:revision>7</cp:revision>
  <cp:lastPrinted>2014-05-23T14:29:00Z</cp:lastPrinted>
  <dcterms:created xsi:type="dcterms:W3CDTF">2020-11-04T18:48:00Z</dcterms:created>
  <dcterms:modified xsi:type="dcterms:W3CDTF">2020-11-12T19:25:00Z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0x010100770C76AE4C42644988593D9E0C5DAA08</vt:lpwstr>
  </property>
</Properties>
</file>