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DLCELPC330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santiago.alvarado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