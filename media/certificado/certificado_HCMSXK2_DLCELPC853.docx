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DLCELPC853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floriberto.perez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