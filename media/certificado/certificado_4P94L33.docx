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8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006"/>
        <w:gridCol w:w="976"/>
        <w:gridCol w:w="1688"/>
      </w:tblGrid>
      <w:tr w:rsidR="00BF3DEA" w:rsidRPr="00DB1C5E" w14:paraId="4B849E36" w14:textId="77777777" w:rsidTr="007A3525">
        <w:trPr>
          <w:trHeight w:val="474"/>
        </w:trPr>
        <w:tc>
          <w:tcPr>
            <w:tcW w:w="64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86310B4" w14:textId="77777777" w:rsidR="00BF3DEA" w:rsidRPr="00DB1C5E" w:rsidRDefault="00BF3DEA" w:rsidP="00DB1C5E">
            <w:pPr>
              <w:jc w:val="center"/>
              <w:rPr>
                <w:rFonts w:cs="Arial"/>
                <w:b/>
                <w:sz w:val="24"/>
              </w:rPr>
            </w:pPr>
            <w:r w:rsidRPr="00DB1C5E">
              <w:rPr>
                <w:rFonts w:cs="Arial"/>
                <w:b/>
                <w:sz w:val="24"/>
              </w:rPr>
              <w:t>CE</w:t>
            </w:r>
            <w:r w:rsidR="00E53652">
              <w:rPr>
                <w:rFonts w:cs="Arial"/>
                <w:b/>
                <w:sz w:val="24"/>
              </w:rPr>
              <w:t>RTIFICADO DE CALIDAD PARA DESKTOP</w:t>
            </w:r>
          </w:p>
        </w:tc>
      </w:tr>
      <w:tr w:rsidR="00185E39" w:rsidRPr="00DB1C5E" w14:paraId="7611F124" w14:textId="77777777" w:rsidTr="007A3525">
        <w:trPr>
          <w:trHeight w:val="378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B648C5" w14:textId="77777777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4D0AAD3E" w14:textId="340473A7" w:rsidR="007A3525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Nombre de </w:t>
            </w:r>
            <w:r w:rsidR="007A3525" w:rsidRPr="00DB1C5E">
              <w:rPr>
                <w:rFonts w:cs="Arial"/>
                <w:b/>
                <w:sz w:val="16"/>
                <w:szCs w:val="16"/>
              </w:rPr>
              <w:t xml:space="preserve">máquina:</w:t>
            </w:r>
            <w:r w:rsidR="007A3525">
              <w:rPr>
                <w:rFonts w:cs="Arial"/>
                <w:b/>
                <w:sz w:val="16"/>
                <w:szCs w:val="16"/>
              </w:rPr>
              <w:t xml:space="preserve"> DLCELLT530</w:t>
            </w:r>
            <w:r w:rsidRPr="00DB1C5E">
              <w:rPr>
                <w:rFonts w:cs="Arial"/>
                <w:b/>
                <w:sz w:val="16"/>
                <w:szCs w:val="16"/>
              </w:rPr>
              <w:t xml:space="preserve">       </w:t>
            </w:r>
          </w:p>
          <w:p w14:paraId="330FEB2D" w14:textId="7B1E1B4F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97D98" w14:textId="77777777" w:rsidR="007A3525" w:rsidRDefault="007A3525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5FF2862A" w14:textId="29D5A436" w:rsidR="00185E39" w:rsidRPr="00DB1C5E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Usuario: </w:t>
            </w:r>
            <w:r>
              <w:rPr>
                <w:rFonts w:cs="Arial"/>
                <w:b/>
                <w:sz w:val="16"/>
                <w:szCs w:val="16"/>
              </w:rPr>
              <w:t xml:space="preserve">luis.rivera</w:t>
            </w:r>
          </w:p>
        </w:tc>
      </w:tr>
      <w:tr w:rsidR="00BF3DEA" w:rsidRPr="00DB1C5E" w14:paraId="48A87A1E" w14:textId="77777777" w:rsidTr="007A3525">
        <w:trPr>
          <w:trHeight w:val="238"/>
        </w:trPr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14:paraId="295CE3E5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NO.</w:t>
            </w:r>
          </w:p>
        </w:tc>
        <w:tc>
          <w:tcPr>
            <w:tcW w:w="398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B9F9EBB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shd w:val="clear" w:color="auto" w:fill="auto"/>
          </w:tcPr>
          <w:p w14:paraId="6599644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INSTALADA</w:t>
            </w:r>
          </w:p>
        </w:tc>
      </w:tr>
      <w:tr w:rsidR="00BF3DEA" w:rsidRPr="00DB1C5E" w14:paraId="55E91A0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2619C95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75C09E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Word</w:t>
            </w:r>
          </w:p>
        </w:tc>
        <w:tc>
          <w:tcPr>
            <w:tcW w:w="1688" w:type="dxa"/>
            <w:shd w:val="clear" w:color="auto" w:fill="auto"/>
          </w:tcPr>
          <w:p w14:paraId="7997F6EF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6560454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6A991580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0DDAB2DC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Excel</w:t>
            </w:r>
          </w:p>
        </w:tc>
        <w:tc>
          <w:tcPr>
            <w:tcW w:w="1688" w:type="dxa"/>
            <w:shd w:val="clear" w:color="auto" w:fill="auto"/>
          </w:tcPr>
          <w:p w14:paraId="1A0C4FDB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0D42955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394F4C0D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25679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  <w:lang w:val="en-US"/>
              </w:rPr>
              <w:t>Power</w:t>
            </w:r>
            <w:r w:rsidRPr="00DB1C5E">
              <w:rPr>
                <w:rFonts w:cs="Arial"/>
                <w:sz w:val="16"/>
                <w:szCs w:val="16"/>
              </w:rPr>
              <w:t xml:space="preserve"> Point</w:t>
            </w:r>
          </w:p>
        </w:tc>
        <w:tc>
          <w:tcPr>
            <w:tcW w:w="1688" w:type="dxa"/>
            <w:shd w:val="clear" w:color="auto" w:fill="auto"/>
          </w:tcPr>
          <w:p w14:paraId="6003CFA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BF3DEA" w:rsidRPr="00DB1C5E" w14:paraId="49317C4D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4E68B3C7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1C5AC7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Correo</w:t>
            </w:r>
          </w:p>
        </w:tc>
        <w:tc>
          <w:tcPr>
            <w:tcW w:w="1688" w:type="dxa"/>
            <w:shd w:val="clear" w:color="auto" w:fill="auto"/>
          </w:tcPr>
          <w:p w14:paraId="37761C89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82058D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A7A6939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15235B9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Adobe Reader</w:t>
            </w:r>
          </w:p>
        </w:tc>
        <w:tc>
          <w:tcPr>
            <w:tcW w:w="1688" w:type="dxa"/>
            <w:shd w:val="clear" w:color="auto" w:fill="auto"/>
          </w:tcPr>
          <w:p w14:paraId="087E80D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5F8220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BFC3F0B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670B38E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MFG/Pro</w:t>
            </w:r>
          </w:p>
        </w:tc>
        <w:tc>
          <w:tcPr>
            <w:tcW w:w="1688" w:type="dxa"/>
            <w:shd w:val="clear" w:color="auto" w:fill="auto"/>
          </w:tcPr>
          <w:p w14:paraId="3491C5D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00738A6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60FE83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B4CFA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Internet</w:t>
            </w:r>
          </w:p>
        </w:tc>
        <w:tc>
          <w:tcPr>
            <w:tcW w:w="1688" w:type="dxa"/>
            <w:shd w:val="clear" w:color="auto" w:fill="auto"/>
          </w:tcPr>
          <w:p w14:paraId="433D418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DD432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50150E06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52C7CE3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recurso M (</w:t>
            </w:r>
            <w:proofErr w:type="spellStart"/>
            <w:r w:rsidRPr="00DB1C5E">
              <w:rPr>
                <w:rFonts w:cs="Arial"/>
                <w:sz w:val="16"/>
                <w:szCs w:val="16"/>
              </w:rPr>
              <w:t>GKNMexico</w:t>
            </w:r>
            <w:proofErr w:type="spellEnd"/>
            <w:r w:rsidRPr="00DB1C5E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688" w:type="dxa"/>
            <w:shd w:val="clear" w:color="auto" w:fill="auto"/>
          </w:tcPr>
          <w:p w14:paraId="563F5CF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4B65EEA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5E66BC9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65E8D6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Impresora (s)</w:t>
            </w:r>
          </w:p>
        </w:tc>
        <w:tc>
          <w:tcPr>
            <w:tcW w:w="1688" w:type="dxa"/>
            <w:shd w:val="clear" w:color="auto" w:fill="auto"/>
          </w:tcPr>
          <w:p w14:paraId="1463955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39DCA940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208206D1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74C3A9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Aplicaciones especiales</w:t>
            </w:r>
          </w:p>
        </w:tc>
        <w:tc>
          <w:tcPr>
            <w:tcW w:w="1688" w:type="dxa"/>
            <w:shd w:val="clear" w:color="auto" w:fill="auto"/>
          </w:tcPr>
          <w:p w14:paraId="0270BBA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AC3C89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6155C814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E99137" w14:textId="69299525" w:rsidR="00BF3DEA" w:rsidRPr="00F95320" w:rsidRDefault="008E7F53" w:rsidP="00F95320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  </w:t>
            </w:r>
            <w:bookmarkStart w:id="0" w:name="_GoBack"/>
            <w:bookmarkEnd w:id="0"/>
            <w:r>
              <w:rPr>
                <w:rFonts w:cs="Arial"/>
                <w:sz w:val="16"/>
                <w:szCs w:val="16"/>
              </w:rPr>
              <w:t xml:space="preserve">1.-Minitab   </w:t>
            </w:r>
          </w:p>
        </w:tc>
        <w:tc>
          <w:tcPr>
            <w:tcW w:w="1688" w:type="dxa"/>
            <w:shd w:val="clear" w:color="auto" w:fill="auto"/>
          </w:tcPr>
          <w:p w14:paraId="4574BEAD" w14:textId="77777777" w:rsidR="00BF3DEA" w:rsidRPr="00DB1C5E" w:rsidRDefault="00BF3DEA" w:rsidP="00DB1C5E">
            <w:pPr>
              <w:pStyle w:val="Prrafodelista"/>
              <w:ind w:left="360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1302435" w14:textId="77777777" w:rsidTr="00DB1C5E">
        <w:trPr>
          <w:trHeight w:val="474"/>
        </w:trPr>
        <w:tc>
          <w:tcPr>
            <w:tcW w:w="4799" w:type="dxa"/>
            <w:gridSpan w:val="3"/>
            <w:shd w:val="clear" w:color="auto" w:fill="auto"/>
          </w:tcPr>
          <w:p w14:paraId="331D4C39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601ECB2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2E20ECE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55EB9C6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Firma: _________________</w:t>
            </w:r>
          </w:p>
        </w:tc>
        <w:tc>
          <w:tcPr>
            <w:tcW w:w="1688" w:type="dxa"/>
            <w:shd w:val="clear" w:color="auto" w:fill="auto"/>
          </w:tcPr>
          <w:p w14:paraId="1E09989B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5EEA0468" w14:textId="77777777" w:rsidR="00C2743D" w:rsidRPr="006428B4" w:rsidRDefault="00C2743D" w:rsidP="006428B4"/>
    <w:sectPr w:rsidR="00C2743D" w:rsidRPr="006428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4B5CF" w14:textId="77777777" w:rsidR="00F73D42" w:rsidRDefault="00F73D42">
      <w:r>
        <w:separator/>
      </w:r>
    </w:p>
  </w:endnote>
  <w:endnote w:type="continuationSeparator" w:id="0">
    <w:p w14:paraId="1DE10BB1" w14:textId="77777777" w:rsidR="00F73D42" w:rsidRDefault="00F73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A62EF" w14:textId="77777777" w:rsidR="00E53652" w:rsidRDefault="00E53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97" w:type="pct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771"/>
      <w:gridCol w:w="4231"/>
    </w:tblGrid>
    <w:tr w:rsidR="00B53F43" w:rsidRPr="00170159" w14:paraId="0683BF49" w14:textId="77777777" w:rsidTr="009B1BDF">
      <w:trPr>
        <w:trHeight w:val="338"/>
      </w:trPr>
      <w:tc>
        <w:tcPr>
          <w:tcW w:w="1027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0FF35EAD" w14:textId="77777777" w:rsidR="00B53F43" w:rsidRPr="00170159" w:rsidRDefault="00B53F43" w:rsidP="009B1BDF">
          <w:pPr>
            <w:pStyle w:val="Piedepgina"/>
            <w:tabs>
              <w:tab w:val="clear" w:pos="4153"/>
              <w:tab w:val="center" w:pos="4079"/>
            </w:tabs>
            <w:rPr>
              <w:lang w:val="es-ES"/>
            </w:rPr>
          </w:pPr>
        </w:p>
      </w:tc>
    </w:tr>
    <w:tr w:rsidR="00B53F43" w:rsidRPr="00170159" w14:paraId="0E14802A" w14:textId="77777777" w:rsidTr="008A1C63">
      <w:trPr>
        <w:trHeight w:val="157"/>
      </w:trPr>
      <w:tc>
        <w:tcPr>
          <w:tcW w:w="592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74DFBFC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</w:p>
      </w:tc>
      <w:tc>
        <w:tcPr>
          <w:tcW w:w="434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C8A952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438588C6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74DCF2A3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9C88F" w14:textId="77777777" w:rsidR="00E53652" w:rsidRDefault="00E53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96811" w14:textId="77777777" w:rsidR="00F73D42" w:rsidRDefault="00F73D42">
      <w:r>
        <w:separator/>
      </w:r>
    </w:p>
  </w:footnote>
  <w:footnote w:type="continuationSeparator" w:id="0">
    <w:p w14:paraId="4AB07E69" w14:textId="77777777" w:rsidR="00F73D42" w:rsidRDefault="00F73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7455E" w14:textId="77777777" w:rsidR="00E53652" w:rsidRDefault="00E536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2C0DA3F1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07B2021C" w14:textId="592B660D" w:rsidR="00B53F43" w:rsidRPr="00170159" w:rsidRDefault="00A424FD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6AE944E1" wp14:editId="5B940908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30798FA" w14:textId="77777777" w:rsidR="00B53F43" w:rsidRPr="00170159" w:rsidRDefault="00BF3DEA" w:rsidP="00BF3DEA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Certificado calidad para </w:t>
          </w:r>
          <w:r w:rsidR="00E53652">
            <w:rPr>
              <w:rFonts w:cs="Arial"/>
              <w:b/>
              <w:bCs/>
              <w:color w:val="000000"/>
              <w:szCs w:val="20"/>
              <w:lang w:eastAsia="es-MX"/>
            </w:rPr>
            <w:t>Desktop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584A07C" w14:textId="77777777" w:rsidR="00B53F43" w:rsidRPr="00170159" w:rsidRDefault="0082759A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684FB1B5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225727CC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49E8F6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1EF6703" w14:textId="77777777" w:rsidR="00B53F43" w:rsidRPr="00170159" w:rsidRDefault="005823CE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E53652">
            <w:rPr>
              <w:sz w:val="24"/>
            </w:rPr>
            <w:t>7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72D8531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46161DE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6F457D1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D9C26B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7B04665F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6ACA5B67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6FF911BD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2A854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4709B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B4CC265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70217FE4" w14:textId="77777777" w:rsidR="00B53F43" w:rsidRPr="00170159" w:rsidRDefault="00B53F43">
    <w:pPr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19084" w14:textId="77777777" w:rsidR="00E53652" w:rsidRDefault="00E536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13E535B"/>
    <w:multiLevelType w:val="hybridMultilevel"/>
    <w:tmpl w:val="8090AC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874B4"/>
    <w:multiLevelType w:val="hybridMultilevel"/>
    <w:tmpl w:val="D33E92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8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4F9A"/>
    <w:rsid w:val="000769E7"/>
    <w:rsid w:val="00081F3C"/>
    <w:rsid w:val="00096F64"/>
    <w:rsid w:val="000A130A"/>
    <w:rsid w:val="000C63C4"/>
    <w:rsid w:val="000D313C"/>
    <w:rsid w:val="000D610D"/>
    <w:rsid w:val="000F6DA1"/>
    <w:rsid w:val="00127884"/>
    <w:rsid w:val="00132049"/>
    <w:rsid w:val="00170159"/>
    <w:rsid w:val="00185E39"/>
    <w:rsid w:val="00197B6A"/>
    <w:rsid w:val="001A137F"/>
    <w:rsid w:val="001A3A11"/>
    <w:rsid w:val="001C1007"/>
    <w:rsid w:val="001D0ED9"/>
    <w:rsid w:val="001D0F6A"/>
    <w:rsid w:val="001E7254"/>
    <w:rsid w:val="002038EB"/>
    <w:rsid w:val="00216B40"/>
    <w:rsid w:val="002237A6"/>
    <w:rsid w:val="0022402C"/>
    <w:rsid w:val="00252AB8"/>
    <w:rsid w:val="002C152E"/>
    <w:rsid w:val="002D0AA3"/>
    <w:rsid w:val="002D6155"/>
    <w:rsid w:val="002D6466"/>
    <w:rsid w:val="002F2623"/>
    <w:rsid w:val="002F6A5F"/>
    <w:rsid w:val="002F6C1F"/>
    <w:rsid w:val="00300D1A"/>
    <w:rsid w:val="003062C6"/>
    <w:rsid w:val="0030702A"/>
    <w:rsid w:val="00314433"/>
    <w:rsid w:val="0034596E"/>
    <w:rsid w:val="00365E38"/>
    <w:rsid w:val="00374AD9"/>
    <w:rsid w:val="00395984"/>
    <w:rsid w:val="00397FB1"/>
    <w:rsid w:val="003C22F4"/>
    <w:rsid w:val="003D1528"/>
    <w:rsid w:val="003D4F88"/>
    <w:rsid w:val="003E6A88"/>
    <w:rsid w:val="00402AF8"/>
    <w:rsid w:val="004357ED"/>
    <w:rsid w:val="0044709A"/>
    <w:rsid w:val="004708BF"/>
    <w:rsid w:val="004909A9"/>
    <w:rsid w:val="00496492"/>
    <w:rsid w:val="004A167E"/>
    <w:rsid w:val="004A16D4"/>
    <w:rsid w:val="004E25FB"/>
    <w:rsid w:val="004F1039"/>
    <w:rsid w:val="004F5C9B"/>
    <w:rsid w:val="00504388"/>
    <w:rsid w:val="00504E53"/>
    <w:rsid w:val="00513975"/>
    <w:rsid w:val="005159FC"/>
    <w:rsid w:val="00522A13"/>
    <w:rsid w:val="00537F46"/>
    <w:rsid w:val="00557172"/>
    <w:rsid w:val="00567081"/>
    <w:rsid w:val="005823CE"/>
    <w:rsid w:val="00584877"/>
    <w:rsid w:val="005A5790"/>
    <w:rsid w:val="005A67EB"/>
    <w:rsid w:val="005C23DF"/>
    <w:rsid w:val="005C3D5C"/>
    <w:rsid w:val="005D706B"/>
    <w:rsid w:val="005D75A4"/>
    <w:rsid w:val="005F3A7A"/>
    <w:rsid w:val="00605006"/>
    <w:rsid w:val="00614CCA"/>
    <w:rsid w:val="006428B4"/>
    <w:rsid w:val="00651359"/>
    <w:rsid w:val="006525E9"/>
    <w:rsid w:val="00670DEF"/>
    <w:rsid w:val="0067285E"/>
    <w:rsid w:val="00682150"/>
    <w:rsid w:val="00687228"/>
    <w:rsid w:val="00687CD9"/>
    <w:rsid w:val="00697F58"/>
    <w:rsid w:val="006A1AC4"/>
    <w:rsid w:val="006E3765"/>
    <w:rsid w:val="006F2BBF"/>
    <w:rsid w:val="00720984"/>
    <w:rsid w:val="0073271D"/>
    <w:rsid w:val="007561DA"/>
    <w:rsid w:val="007848EA"/>
    <w:rsid w:val="0079070B"/>
    <w:rsid w:val="007A3525"/>
    <w:rsid w:val="007A78BF"/>
    <w:rsid w:val="007B77F0"/>
    <w:rsid w:val="007C1288"/>
    <w:rsid w:val="007D0CB8"/>
    <w:rsid w:val="007D17BD"/>
    <w:rsid w:val="00800E90"/>
    <w:rsid w:val="0082759A"/>
    <w:rsid w:val="0083577B"/>
    <w:rsid w:val="008418F4"/>
    <w:rsid w:val="008438C1"/>
    <w:rsid w:val="00845956"/>
    <w:rsid w:val="008526AB"/>
    <w:rsid w:val="008538EB"/>
    <w:rsid w:val="00862C33"/>
    <w:rsid w:val="008651F3"/>
    <w:rsid w:val="008676D7"/>
    <w:rsid w:val="008866D9"/>
    <w:rsid w:val="0089018E"/>
    <w:rsid w:val="00890898"/>
    <w:rsid w:val="00893B35"/>
    <w:rsid w:val="008A14AE"/>
    <w:rsid w:val="008A1C63"/>
    <w:rsid w:val="008C799D"/>
    <w:rsid w:val="008E17BB"/>
    <w:rsid w:val="008E35D4"/>
    <w:rsid w:val="008E780D"/>
    <w:rsid w:val="008E7F53"/>
    <w:rsid w:val="00904127"/>
    <w:rsid w:val="00937E18"/>
    <w:rsid w:val="00956693"/>
    <w:rsid w:val="0096013A"/>
    <w:rsid w:val="009615BE"/>
    <w:rsid w:val="00972B8C"/>
    <w:rsid w:val="00985636"/>
    <w:rsid w:val="009A5EF2"/>
    <w:rsid w:val="009B13D6"/>
    <w:rsid w:val="009B1BDF"/>
    <w:rsid w:val="009F2165"/>
    <w:rsid w:val="009F34E1"/>
    <w:rsid w:val="00A10FA5"/>
    <w:rsid w:val="00A13E06"/>
    <w:rsid w:val="00A25FBC"/>
    <w:rsid w:val="00A33052"/>
    <w:rsid w:val="00A34D57"/>
    <w:rsid w:val="00A424FD"/>
    <w:rsid w:val="00A600AB"/>
    <w:rsid w:val="00A64388"/>
    <w:rsid w:val="00A808B6"/>
    <w:rsid w:val="00A82C1E"/>
    <w:rsid w:val="00A831E7"/>
    <w:rsid w:val="00A840BB"/>
    <w:rsid w:val="00A979CA"/>
    <w:rsid w:val="00AA518F"/>
    <w:rsid w:val="00AB3E5D"/>
    <w:rsid w:val="00AC24BE"/>
    <w:rsid w:val="00AC4E79"/>
    <w:rsid w:val="00AD6443"/>
    <w:rsid w:val="00AE5D20"/>
    <w:rsid w:val="00B045EA"/>
    <w:rsid w:val="00B15B09"/>
    <w:rsid w:val="00B170B6"/>
    <w:rsid w:val="00B45182"/>
    <w:rsid w:val="00B53F43"/>
    <w:rsid w:val="00B64989"/>
    <w:rsid w:val="00B95DDE"/>
    <w:rsid w:val="00B95ED0"/>
    <w:rsid w:val="00B97774"/>
    <w:rsid w:val="00B97986"/>
    <w:rsid w:val="00BA6AEA"/>
    <w:rsid w:val="00BC5C23"/>
    <w:rsid w:val="00BD00AF"/>
    <w:rsid w:val="00BF3DEA"/>
    <w:rsid w:val="00C020DB"/>
    <w:rsid w:val="00C2223B"/>
    <w:rsid w:val="00C230E9"/>
    <w:rsid w:val="00C2743D"/>
    <w:rsid w:val="00C27CDA"/>
    <w:rsid w:val="00C40ADB"/>
    <w:rsid w:val="00C425BF"/>
    <w:rsid w:val="00C5652C"/>
    <w:rsid w:val="00C602A0"/>
    <w:rsid w:val="00C72226"/>
    <w:rsid w:val="00C75F7D"/>
    <w:rsid w:val="00C83875"/>
    <w:rsid w:val="00CA1692"/>
    <w:rsid w:val="00CA7089"/>
    <w:rsid w:val="00CB2542"/>
    <w:rsid w:val="00CC1C17"/>
    <w:rsid w:val="00CD0706"/>
    <w:rsid w:val="00CD5EB6"/>
    <w:rsid w:val="00CE4246"/>
    <w:rsid w:val="00CF3316"/>
    <w:rsid w:val="00D01FE8"/>
    <w:rsid w:val="00D15314"/>
    <w:rsid w:val="00D1715E"/>
    <w:rsid w:val="00D21A73"/>
    <w:rsid w:val="00D7563D"/>
    <w:rsid w:val="00D87816"/>
    <w:rsid w:val="00D94A3C"/>
    <w:rsid w:val="00DB1C5E"/>
    <w:rsid w:val="00DB267C"/>
    <w:rsid w:val="00DE74E1"/>
    <w:rsid w:val="00E035DC"/>
    <w:rsid w:val="00E277C9"/>
    <w:rsid w:val="00E307E1"/>
    <w:rsid w:val="00E30FFA"/>
    <w:rsid w:val="00E345AD"/>
    <w:rsid w:val="00E421C4"/>
    <w:rsid w:val="00E47295"/>
    <w:rsid w:val="00E50EF6"/>
    <w:rsid w:val="00E53652"/>
    <w:rsid w:val="00E6540A"/>
    <w:rsid w:val="00E72B35"/>
    <w:rsid w:val="00E90A7F"/>
    <w:rsid w:val="00E964FD"/>
    <w:rsid w:val="00E965D5"/>
    <w:rsid w:val="00EA43B8"/>
    <w:rsid w:val="00EB3D9E"/>
    <w:rsid w:val="00ED5232"/>
    <w:rsid w:val="00EE1C39"/>
    <w:rsid w:val="00EF1040"/>
    <w:rsid w:val="00EF22B2"/>
    <w:rsid w:val="00F0289F"/>
    <w:rsid w:val="00F045AA"/>
    <w:rsid w:val="00F10A53"/>
    <w:rsid w:val="00F123AF"/>
    <w:rsid w:val="00F25A69"/>
    <w:rsid w:val="00F25AE8"/>
    <w:rsid w:val="00F364F6"/>
    <w:rsid w:val="00F44F93"/>
    <w:rsid w:val="00F523E5"/>
    <w:rsid w:val="00F70936"/>
    <w:rsid w:val="00F73D42"/>
    <w:rsid w:val="00F95320"/>
    <w:rsid w:val="00FA5B3A"/>
    <w:rsid w:val="00FB131E"/>
    <w:rsid w:val="00FC2B0B"/>
    <w:rsid w:val="00F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A0D8394"/>
  <w15:chartTrackingRefBased/>
  <w15:docId w15:val="{9B9A2A08-FC1C-4CC6-933B-8C2DDB01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uiPriority w:val="59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EncabezadoCar">
    <w:name w:val="Encabezado Car"/>
    <w:link w:val="Encabezado"/>
    <w:rsid w:val="008651F3"/>
    <w:rPr>
      <w:rFonts w:ascii="Arial" w:hAnsi="Arial"/>
      <w:szCs w:val="24"/>
      <w:lang w:eastAsia="en-US"/>
    </w:rPr>
  </w:style>
  <w:style w:type="table" w:styleId="Tablabsica3">
    <w:name w:val="Table Simple 3"/>
    <w:basedOn w:val="Tablanormal"/>
    <w:rsid w:val="00BF3D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C76AE4C42644988593D9E0C5DAA08" ma:contentTypeVersion="6" ma:contentTypeDescription="Create a new document." ma:contentTypeScope="" ma:versionID="91dc7b44e033cfe26072f1b72cc3a2be">
  <xsd:schema xmlns:xsd="http://www.w3.org/2001/XMLSchema" xmlns:xs="http://www.w3.org/2001/XMLSchema" xmlns:p="http://schemas.microsoft.com/office/2006/metadata/properties" xmlns:ns3="7b415dda-e836-4074-aa97-36153a80846d" targetNamespace="http://schemas.microsoft.com/office/2006/metadata/properties" ma:root="true" ma:fieldsID="36cc75e20dc005e51a24a6e28879cd85" ns3:_="">
    <xsd:import namespace="7b415dda-e836-4074-aa97-36153a8084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15dda-e836-4074-aa97-36153a808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0157F9-685A-4576-A3C2-C1C55B5FE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15dda-e836-4074-aa97-36153a8084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D3AE11-5E3A-4A64-A86C-AD1CF1F5E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EFEA1-AA74-4DF3-9732-1DF119BEF1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7</TotalTime>
  <Pages>1</Pages>
  <Words>50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7</cp:revision>
  <cp:lastPrinted>2014-05-23T14:29:00Z</cp:lastPrinted>
  <dcterms:created xsi:type="dcterms:W3CDTF">2020-11-04T18:48:00Z</dcterms:created>
  <dcterms:modified xsi:type="dcterms:W3CDTF">2020-11-12T19:25:00Z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0x010100770C76AE4C42644988593D9E0C5DAA08</vt:lpwstr>
  </property>
</Properties>
</file>