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7777777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>RTIFICADO DE CALIDAD PARA DESKTOP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 xml:space="preserve"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DLCELLT527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 xml:space="preserve">daniel.novoa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69299525" w:rsidR="00BF3DEA" w:rsidRPr="00F95320" w:rsidRDefault="008E7F53" w:rsidP="00F95320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</w:rPr>
              <w:t xml:space="preserve">1.-Creo View   </w:t>
            </w: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/>
    <w:sectPr w:rsidR="00C2743D" w:rsidRPr="00642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B5CF" w14:textId="77777777" w:rsidR="00F73D42" w:rsidRDefault="00F73D42">
      <w:r>
        <w:separator/>
      </w:r>
    </w:p>
  </w:endnote>
  <w:endnote w:type="continuationSeparator" w:id="0">
    <w:p w14:paraId="1DE10BB1" w14:textId="77777777" w:rsidR="00F73D42" w:rsidRDefault="00F7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62EF" w14:textId="77777777" w:rsidR="00E53652" w:rsidRDefault="00E53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88F" w14:textId="77777777" w:rsidR="00E53652" w:rsidRDefault="00E5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6811" w14:textId="77777777" w:rsidR="00F73D42" w:rsidRDefault="00F73D42">
      <w:r>
        <w:separator/>
      </w:r>
    </w:p>
  </w:footnote>
  <w:footnote w:type="continuationSeparator" w:id="0">
    <w:p w14:paraId="4AB07E69" w14:textId="77777777" w:rsidR="00F73D42" w:rsidRDefault="00F7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455E" w14:textId="77777777" w:rsidR="00E53652" w:rsidRDefault="00E53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77777777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53652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9084" w14:textId="77777777" w:rsidR="00E53652" w:rsidRDefault="00E536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27884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8E7F53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73D42"/>
    <w:rsid w:val="00F95320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7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7</cp:revision>
  <cp:lastPrinted>2014-05-23T14:29:00Z</cp:lastPrinted>
  <dcterms:created xsi:type="dcterms:W3CDTF">2020-11-04T18:48:00Z</dcterms:created>
  <dcterms:modified xsi:type="dcterms:W3CDTF">2020-11-12T19:25:00Z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