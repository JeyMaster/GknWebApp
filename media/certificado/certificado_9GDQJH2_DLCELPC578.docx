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DLCELPC578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david.maldonado2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