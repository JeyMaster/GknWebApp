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DLCELPC253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carlos.posada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